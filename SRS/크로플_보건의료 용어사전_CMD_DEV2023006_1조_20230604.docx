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3C73" w14:textId="55DC8AFE" w:rsidR="00092BFA" w:rsidRPr="00834276" w:rsidRDefault="009B1414">
      <w:pPr>
        <w:pStyle w:val="a3"/>
        <w:jc w:val="right"/>
        <w:rPr>
          <w:rFonts w:ascii="맑은 고딕" w:eastAsia="맑은 고딕" w:hAnsi="맑은 고딕"/>
          <w:sz w:val="44"/>
          <w:szCs w:val="24"/>
          <w:lang w:eastAsia="ko-KR"/>
        </w:rPr>
      </w:pPr>
      <w:bookmarkStart w:id="0" w:name="_Hlk136772774"/>
      <w:bookmarkEnd w:id="0"/>
      <w:r w:rsidRPr="00834276">
        <w:rPr>
          <w:rFonts w:ascii="맑은 고딕" w:eastAsia="맑은 고딕" w:hAnsi="맑은 고딕" w:hint="eastAsia"/>
          <w:sz w:val="44"/>
          <w:szCs w:val="24"/>
          <w:lang w:eastAsia="ko-KR"/>
        </w:rPr>
        <w:t>보건의료 용어사전</w:t>
      </w:r>
    </w:p>
    <w:p w14:paraId="13E4B27D" w14:textId="68543FF8" w:rsidR="00092BFA" w:rsidRPr="00834276" w:rsidRDefault="005A3F7D">
      <w:pPr>
        <w:pStyle w:val="a3"/>
        <w:jc w:val="right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</w:rPr>
        <w:fldChar w:fldCharType="begin"/>
      </w:r>
      <w:r w:rsidRPr="00834276">
        <w:rPr>
          <w:rFonts w:ascii="맑은 고딕" w:eastAsia="맑은 고딕" w:hAnsi="맑은 고딕"/>
          <w:lang w:eastAsia="ko-KR"/>
        </w:rPr>
        <w:instrText xml:space="preserve"> TITLE  \* MERGEFORMAT </w:instrText>
      </w:r>
      <w:r w:rsidRPr="00834276">
        <w:rPr>
          <w:rFonts w:ascii="맑은 고딕" w:eastAsia="맑은 고딕" w:hAnsi="맑은 고딕"/>
        </w:rPr>
        <w:fldChar w:fldCharType="separate"/>
      </w:r>
      <w:r w:rsidR="00041BE4" w:rsidRPr="00834276">
        <w:rPr>
          <w:rFonts w:ascii="맑은 고딕" w:eastAsia="맑은 고딕" w:hAnsi="맑은 고딕"/>
          <w:lang w:eastAsia="ko-KR"/>
        </w:rPr>
        <w:t>Software Requirements Specification</w:t>
      </w:r>
      <w:r w:rsidRPr="00834276">
        <w:rPr>
          <w:rFonts w:ascii="맑은 고딕" w:eastAsia="맑은 고딕" w:hAnsi="맑은 고딕"/>
        </w:rPr>
        <w:fldChar w:fldCharType="end"/>
      </w:r>
    </w:p>
    <w:p w14:paraId="66FB3911" w14:textId="77777777" w:rsidR="00092BFA" w:rsidRPr="00834276" w:rsidRDefault="00092BFA">
      <w:pPr>
        <w:rPr>
          <w:rFonts w:ascii="맑은 고딕" w:eastAsia="맑은 고딕" w:hAnsi="맑은 고딕"/>
          <w:lang w:eastAsia="ko-KR"/>
        </w:rPr>
      </w:pPr>
    </w:p>
    <w:p w14:paraId="4EC9335E" w14:textId="77777777" w:rsidR="00092BFA" w:rsidRPr="00834276" w:rsidRDefault="00092BFA">
      <w:pPr>
        <w:rPr>
          <w:rFonts w:ascii="맑은 고딕" w:eastAsia="맑은 고딕" w:hAnsi="맑은 고딕"/>
          <w:lang w:eastAsia="ko-KR"/>
        </w:rPr>
      </w:pPr>
    </w:p>
    <w:p w14:paraId="17C47019" w14:textId="7BBE6797" w:rsidR="00092BFA" w:rsidRPr="00834276" w:rsidRDefault="00092BFA">
      <w:pPr>
        <w:pStyle w:val="a3"/>
        <w:jc w:val="right"/>
        <w:rPr>
          <w:rFonts w:ascii="맑은 고딕" w:eastAsia="맑은 고딕" w:hAnsi="맑은 고딕"/>
          <w:sz w:val="28"/>
          <w:lang w:eastAsia="ko-KR"/>
        </w:rPr>
      </w:pPr>
      <w:r w:rsidRPr="00834276">
        <w:rPr>
          <w:rFonts w:ascii="맑은 고딕" w:eastAsia="맑은 고딕" w:hAnsi="맑은 고딕"/>
          <w:sz w:val="28"/>
          <w:lang w:eastAsia="ko-KR"/>
        </w:rPr>
        <w:t>Version &lt;1.</w:t>
      </w:r>
      <w:r w:rsidR="00284D9F" w:rsidRPr="00834276">
        <w:rPr>
          <w:rFonts w:ascii="맑은 고딕" w:eastAsia="맑은 고딕" w:hAnsi="맑은 고딕"/>
          <w:sz w:val="28"/>
          <w:lang w:eastAsia="ko-KR"/>
        </w:rPr>
        <w:t>0</w:t>
      </w:r>
      <w:r w:rsidRPr="00834276">
        <w:rPr>
          <w:rFonts w:ascii="맑은 고딕" w:eastAsia="맑은 고딕" w:hAnsi="맑은 고딕"/>
          <w:sz w:val="28"/>
          <w:lang w:eastAsia="ko-KR"/>
        </w:rPr>
        <w:t>&gt;</w:t>
      </w:r>
    </w:p>
    <w:p w14:paraId="660D257A" w14:textId="77777777" w:rsidR="00092BFA" w:rsidRPr="00834276" w:rsidRDefault="00092BFA" w:rsidP="00B17D0B">
      <w:pPr>
        <w:pStyle w:val="a3"/>
        <w:jc w:val="left"/>
        <w:rPr>
          <w:rFonts w:ascii="맑은 고딕" w:eastAsia="맑은 고딕" w:hAnsi="맑은 고딕"/>
          <w:sz w:val="28"/>
          <w:lang w:eastAsia="ko-KR"/>
        </w:rPr>
      </w:pPr>
    </w:p>
    <w:p w14:paraId="439E992F" w14:textId="77777777" w:rsidR="0075601E" w:rsidRPr="00834276" w:rsidRDefault="0075601E" w:rsidP="0075601E">
      <w:pPr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</w:p>
    <w:p w14:paraId="39C5B9CE" w14:textId="4F54FB51" w:rsidR="0075601E" w:rsidRPr="00834276" w:rsidRDefault="0075601E" w:rsidP="0075601E">
      <w:pPr>
        <w:jc w:val="right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팀장</w:t>
      </w:r>
      <w:r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 xml:space="preserve">: </w:t>
      </w: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조성은</w:t>
      </w:r>
      <w:r w:rsidR="004F7C9B"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</w:t>
      </w:r>
      <w:r w:rsidR="004F7C9B"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202107007</w:t>
      </w:r>
      <w:r w:rsidR="004F7C9B"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</w:t>
      </w:r>
    </w:p>
    <w:p w14:paraId="3C0986D7" w14:textId="25F1622E" w:rsidR="004F7C9B" w:rsidRPr="00834276" w:rsidRDefault="0075601E" w:rsidP="0075601E">
      <w:pPr>
        <w:jc w:val="right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팀원:</w:t>
      </w:r>
      <w:r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김예희</w:t>
      </w:r>
      <w:r w:rsidR="004F7C9B"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</w:t>
      </w:r>
      <w:r w:rsidR="004F7C9B"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202107</w:t>
      </w:r>
      <w:r w:rsidR="00F458EC"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017</w:t>
      </w:r>
      <w:r w:rsidR="004F7C9B"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</w:t>
      </w:r>
    </w:p>
    <w:p w14:paraId="669BB012" w14:textId="42B7C76C" w:rsidR="009662A3" w:rsidRPr="00834276" w:rsidRDefault="009662A3" w:rsidP="009662A3">
      <w:pPr>
        <w:jc w:val="right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이주영</w:t>
      </w:r>
      <w:r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 xml:space="preserve"> 202107023</w:t>
      </w:r>
    </w:p>
    <w:p w14:paraId="19E4D711" w14:textId="06F82D7C" w:rsidR="0075601E" w:rsidRPr="00834276" w:rsidRDefault="0075601E" w:rsidP="009662A3">
      <w:pPr>
        <w:jc w:val="right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장혜민</w:t>
      </w:r>
      <w:r w:rsidR="009662A3" w:rsidRPr="00834276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 </w:t>
      </w:r>
      <w:r w:rsidR="009662A3" w:rsidRPr="00834276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202107032</w:t>
      </w:r>
    </w:p>
    <w:p w14:paraId="2163B494" w14:textId="77777777" w:rsidR="00092BFA" w:rsidRPr="00834276" w:rsidRDefault="00092BFA">
      <w:pPr>
        <w:jc w:val="right"/>
        <w:rPr>
          <w:rFonts w:ascii="맑은 고딕" w:eastAsia="맑은 고딕" w:hAnsi="맑은 고딕"/>
          <w:lang w:eastAsia="ko-KR"/>
        </w:rPr>
      </w:pPr>
    </w:p>
    <w:p w14:paraId="50AC28BE" w14:textId="77777777" w:rsidR="00092BFA" w:rsidRPr="00834276" w:rsidRDefault="00092BFA" w:rsidP="00B17D0B">
      <w:pPr>
        <w:pStyle w:val="a9"/>
        <w:ind w:left="0"/>
        <w:rPr>
          <w:rFonts w:ascii="맑은 고딕" w:eastAsia="맑은 고딕" w:hAnsi="맑은 고딕"/>
          <w:lang w:eastAsia="ko-KR"/>
        </w:rPr>
        <w:sectPr w:rsidR="00092BFA" w:rsidRPr="0083427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A3DE3B" w14:textId="77777777" w:rsidR="00092BFA" w:rsidRPr="00834276" w:rsidRDefault="00092BFA">
      <w:pPr>
        <w:pStyle w:val="a3"/>
        <w:rPr>
          <w:rFonts w:ascii="맑은 고딕" w:eastAsia="맑은 고딕" w:hAnsi="맑은 고딕"/>
        </w:rPr>
      </w:pPr>
      <w:r w:rsidRPr="00834276">
        <w:rPr>
          <w:rFonts w:ascii="맑은 고딕" w:eastAsia="맑은 고딕" w:hAnsi="맑은 고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616"/>
        <w:gridCol w:w="1432"/>
      </w:tblGrid>
      <w:tr w:rsidR="00092BFA" w:rsidRPr="00834276" w14:paraId="1143F299" w14:textId="77777777" w:rsidTr="00CA60F4">
        <w:tc>
          <w:tcPr>
            <w:tcW w:w="2304" w:type="dxa"/>
            <w:shd w:val="clear" w:color="auto" w:fill="E0E0E0"/>
          </w:tcPr>
          <w:p w14:paraId="64917C23" w14:textId="77777777" w:rsidR="00092BFA" w:rsidRPr="00834276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3C542A8C" w14:textId="77777777" w:rsidR="00092BFA" w:rsidRPr="00834276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4616" w:type="dxa"/>
            <w:shd w:val="clear" w:color="auto" w:fill="E0E0E0"/>
          </w:tcPr>
          <w:p w14:paraId="03F122EA" w14:textId="77777777" w:rsidR="00092BFA" w:rsidRPr="00834276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Description</w:t>
            </w:r>
          </w:p>
        </w:tc>
        <w:tc>
          <w:tcPr>
            <w:tcW w:w="1432" w:type="dxa"/>
            <w:shd w:val="clear" w:color="auto" w:fill="E0E0E0"/>
          </w:tcPr>
          <w:p w14:paraId="54D52D9E" w14:textId="77777777" w:rsidR="00092BFA" w:rsidRPr="00834276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17D0B" w:rsidRPr="00834276" w14:paraId="3EC03556" w14:textId="77777777" w:rsidTr="00CA60F4">
        <w:tc>
          <w:tcPr>
            <w:tcW w:w="2304" w:type="dxa"/>
            <w:vAlign w:val="center"/>
          </w:tcPr>
          <w:p w14:paraId="76BE9625" w14:textId="6FB49C5E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2023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04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</w:t>
            </w:r>
            <w:r w:rsidR="00284D9F" w:rsidRPr="00834276"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0892FCFC" w14:textId="3B214A70" w:rsidR="00B17D0B" w:rsidRPr="00834276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0A00069F" w14:textId="508E86DD" w:rsidR="00B17D0B" w:rsidRPr="00834276" w:rsidRDefault="004B6343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요구사항(단어장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)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3E0AC8A5" w14:textId="6229B582" w:rsidR="00B17D0B" w:rsidRPr="00834276" w:rsidRDefault="004B6343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김예희</w:t>
            </w:r>
          </w:p>
        </w:tc>
      </w:tr>
      <w:tr w:rsidR="00B17D0B" w:rsidRPr="00834276" w14:paraId="2718FCF8" w14:textId="77777777" w:rsidTr="00CA60F4">
        <w:tc>
          <w:tcPr>
            <w:tcW w:w="2304" w:type="dxa"/>
            <w:vAlign w:val="center"/>
          </w:tcPr>
          <w:p w14:paraId="6ECB0473" w14:textId="298663E5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2023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04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</w:t>
            </w:r>
            <w:r w:rsidR="00284D9F" w:rsidRPr="00834276"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7D76924E" w14:textId="23404ACE" w:rsidR="00B17D0B" w:rsidRPr="00834276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48D7B525" w14:textId="7928DC55" w:rsidR="004B6343" w:rsidRPr="00834276" w:rsidRDefault="004B6343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>(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인덱스별 의학용어 검색)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164D1B32" w14:textId="7E8D19AB" w:rsidR="00B17D0B" w:rsidRPr="00834276" w:rsidRDefault="004B6343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조성은</w:t>
            </w:r>
          </w:p>
        </w:tc>
      </w:tr>
      <w:tr w:rsidR="00B17D0B" w:rsidRPr="00834276" w14:paraId="23DF2E6B" w14:textId="77777777" w:rsidTr="00CA60F4">
        <w:tc>
          <w:tcPr>
            <w:tcW w:w="2304" w:type="dxa"/>
            <w:vAlign w:val="center"/>
          </w:tcPr>
          <w:p w14:paraId="04AD8B97" w14:textId="298C65D2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2023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04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</w:t>
            </w:r>
            <w:r w:rsidR="00284D9F" w:rsidRPr="00834276"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10D0DD00" w14:textId="6AE0E05C" w:rsidR="00B17D0B" w:rsidRPr="00834276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37BB04DE" w14:textId="2E4653AF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요구사항(발음기능)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1CB69783" w14:textId="0C32B8CE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장혜민</w:t>
            </w:r>
          </w:p>
        </w:tc>
      </w:tr>
      <w:tr w:rsidR="00B17D0B" w:rsidRPr="00834276" w14:paraId="3E11F08B" w14:textId="77777777" w:rsidTr="00CA60F4">
        <w:tc>
          <w:tcPr>
            <w:tcW w:w="2304" w:type="dxa"/>
            <w:vAlign w:val="center"/>
          </w:tcPr>
          <w:p w14:paraId="440490B1" w14:textId="2F299A67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2023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04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</w:t>
            </w:r>
            <w:r w:rsidR="00284D9F" w:rsidRPr="00834276"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7E2FBDA0" w14:textId="59FEFB20" w:rsidR="00B17D0B" w:rsidRPr="00834276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088A8F7A" w14:textId="5B0537DD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요구사항(검색 기능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)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46AEE19C" w14:textId="4E0A2D10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유예은</w:t>
            </w:r>
          </w:p>
        </w:tc>
      </w:tr>
      <w:tr w:rsidR="00B17D0B" w:rsidRPr="00834276" w14:paraId="0E1D9608" w14:textId="77777777" w:rsidTr="00CA60F4">
        <w:tc>
          <w:tcPr>
            <w:tcW w:w="2304" w:type="dxa"/>
            <w:vAlign w:val="center"/>
          </w:tcPr>
          <w:p w14:paraId="49E2DFC7" w14:textId="4A41B3A6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2023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04</w:t>
            </w:r>
            <w:r w:rsidR="006B2E60" w:rsidRPr="00834276">
              <w:rPr>
                <w:rFonts w:ascii="맑은 고딕" w:eastAsia="맑은 고딕" w:hAnsi="맑은 고딕"/>
                <w:b/>
              </w:rPr>
              <w:t>-</w:t>
            </w:r>
            <w:r w:rsidRPr="00834276">
              <w:rPr>
                <w:rFonts w:ascii="맑은 고딕" w:eastAsia="맑은 고딕" w:hAnsi="맑은 고딕"/>
                <w:b/>
              </w:rPr>
              <w:t>0</w:t>
            </w:r>
            <w:r w:rsidR="00284D9F" w:rsidRPr="00834276"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1FAFA8C4" w14:textId="0ECED920" w:rsidR="00B17D0B" w:rsidRPr="00834276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/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30EA2804" w14:textId="723D0A93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 xml:space="preserve">구체적인 요구사항(회원 </w:t>
            </w:r>
            <w:r w:rsidR="00914D37" w:rsidRPr="00834276">
              <w:rPr>
                <w:rFonts w:ascii="맑은 고딕" w:eastAsia="맑은 고딕" w:hAnsi="맑은 고딕" w:hint="eastAsia"/>
                <w:b/>
                <w:lang w:eastAsia="ko-KR"/>
              </w:rPr>
              <w:t>관리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)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220DFFDD" w14:textId="4CE1FA41" w:rsidR="00B17D0B" w:rsidRPr="00834276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이주영</w:t>
            </w:r>
          </w:p>
        </w:tc>
      </w:tr>
      <w:tr w:rsidR="00284D9F" w:rsidRPr="00834276" w14:paraId="6696AE4F" w14:textId="77777777" w:rsidTr="00CA60F4">
        <w:tc>
          <w:tcPr>
            <w:tcW w:w="2304" w:type="dxa"/>
            <w:vAlign w:val="center"/>
          </w:tcPr>
          <w:p w14:paraId="46A3755D" w14:textId="5AB7CE39" w:rsidR="00284D9F" w:rsidRPr="00834276" w:rsidRDefault="00284D9F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023-04-02</w:t>
            </w:r>
          </w:p>
        </w:tc>
        <w:tc>
          <w:tcPr>
            <w:tcW w:w="1152" w:type="dxa"/>
            <w:vAlign w:val="center"/>
          </w:tcPr>
          <w:p w14:paraId="07DA4FA6" w14:textId="41F113FC" w:rsidR="00284D9F" w:rsidRPr="00834276" w:rsidRDefault="00284D9F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.0</w:t>
            </w:r>
          </w:p>
        </w:tc>
        <w:tc>
          <w:tcPr>
            <w:tcW w:w="4616" w:type="dxa"/>
            <w:vAlign w:val="center"/>
          </w:tcPr>
          <w:p w14:paraId="5D2E4521" w14:textId="66549CB3" w:rsidR="00284D9F" w:rsidRPr="00834276" w:rsidRDefault="00284D9F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전체적인 문서 작성,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 맞춤법 및 형식 수정</w:t>
            </w:r>
          </w:p>
        </w:tc>
        <w:tc>
          <w:tcPr>
            <w:tcW w:w="1432" w:type="dxa"/>
            <w:vAlign w:val="center"/>
          </w:tcPr>
          <w:p w14:paraId="531EFB2C" w14:textId="577680BB" w:rsidR="00284D9F" w:rsidRPr="00834276" w:rsidRDefault="00284D9F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김예희</w:t>
            </w:r>
          </w:p>
        </w:tc>
      </w:tr>
      <w:tr w:rsidR="0007191C" w:rsidRPr="00834276" w14:paraId="33822D3F" w14:textId="77777777" w:rsidTr="00CA60F4">
        <w:tc>
          <w:tcPr>
            <w:tcW w:w="2304" w:type="dxa"/>
            <w:vAlign w:val="center"/>
          </w:tcPr>
          <w:p w14:paraId="1E75A417" w14:textId="1E29CBBF" w:rsidR="0007191C" w:rsidRPr="00834276" w:rsidRDefault="0007191C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023-05-07</w:t>
            </w:r>
          </w:p>
        </w:tc>
        <w:tc>
          <w:tcPr>
            <w:tcW w:w="1152" w:type="dxa"/>
            <w:vAlign w:val="center"/>
          </w:tcPr>
          <w:p w14:paraId="2224DB2D" w14:textId="0EE808C7" w:rsidR="0007191C" w:rsidRPr="00834276" w:rsidRDefault="0007191C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</w:t>
            </w:r>
            <w:r w:rsidR="00193D1F" w:rsidRPr="00834276">
              <w:rPr>
                <w:rFonts w:ascii="맑은 고딕" w:eastAsia="맑은 고딕" w:hAnsi="맑은 고딕"/>
                <w:b/>
              </w:rPr>
              <w:t>0</w:t>
            </w:r>
          </w:p>
        </w:tc>
        <w:tc>
          <w:tcPr>
            <w:tcW w:w="4616" w:type="dxa"/>
            <w:vAlign w:val="center"/>
          </w:tcPr>
          <w:p w14:paraId="7AF92400" w14:textId="1E2FB139" w:rsidR="0007191C" w:rsidRPr="00834276" w:rsidRDefault="001A25C4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U</w:t>
            </w:r>
            <w:r w:rsidRPr="00834276">
              <w:rPr>
                <w:rFonts w:ascii="맑은 고딕" w:eastAsia="맑은 고딕" w:hAnsi="맑은 고딕"/>
                <w:b/>
              </w:rPr>
              <w:t xml:space="preserve">se Case </w:t>
            </w:r>
            <w:r w:rsidRPr="00834276">
              <w:rPr>
                <w:rFonts w:ascii="맑은 고딕" w:eastAsia="맑은 고딕" w:hAnsi="맑은 고딕" w:hint="eastAsia"/>
                <w:b/>
              </w:rPr>
              <w:t>(단어장)</w:t>
            </w:r>
            <w:r w:rsidRPr="00834276">
              <w:rPr>
                <w:rFonts w:ascii="맑은 고딕" w:eastAsia="맑은 고딕" w:hAnsi="맑은 고딕"/>
                <w:b/>
              </w:rPr>
              <w:t xml:space="preserve"> </w:t>
            </w:r>
            <w:r w:rsidRPr="00834276">
              <w:rPr>
                <w:rFonts w:ascii="맑은 고딕" w:eastAsia="맑은 고딕" w:hAnsi="맑은 고딕" w:hint="eastAsia"/>
                <w:b/>
              </w:rPr>
              <w:t>작성 및 전체 U</w:t>
            </w:r>
            <w:r w:rsidRPr="00834276">
              <w:rPr>
                <w:rFonts w:ascii="맑은 고딕" w:eastAsia="맑은 고딕" w:hAnsi="맑은 고딕"/>
                <w:b/>
              </w:rPr>
              <w:t xml:space="preserve">se Case </w:t>
            </w:r>
            <w:r w:rsidRPr="00834276">
              <w:rPr>
                <w:rFonts w:ascii="맑은 고딕" w:eastAsia="맑은 고딕" w:hAnsi="맑은 고딕" w:hint="eastAsia"/>
                <w:b/>
              </w:rPr>
              <w:t>정리</w:t>
            </w:r>
          </w:p>
        </w:tc>
        <w:tc>
          <w:tcPr>
            <w:tcW w:w="1432" w:type="dxa"/>
            <w:vAlign w:val="center"/>
          </w:tcPr>
          <w:p w14:paraId="42E7039B" w14:textId="4C1106C3" w:rsidR="0007191C" w:rsidRPr="00834276" w:rsidRDefault="0075601E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김예희</w:t>
            </w:r>
          </w:p>
        </w:tc>
      </w:tr>
      <w:tr w:rsidR="0075601E" w:rsidRPr="00834276" w14:paraId="35DD8178" w14:textId="77777777" w:rsidTr="00CA60F4">
        <w:tc>
          <w:tcPr>
            <w:tcW w:w="2304" w:type="dxa"/>
            <w:vAlign w:val="center"/>
          </w:tcPr>
          <w:p w14:paraId="11AD7B54" w14:textId="7A0C5EAE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023-05-07</w:t>
            </w:r>
          </w:p>
        </w:tc>
        <w:tc>
          <w:tcPr>
            <w:tcW w:w="1152" w:type="dxa"/>
            <w:vAlign w:val="center"/>
          </w:tcPr>
          <w:p w14:paraId="4761080D" w14:textId="46A9EB1F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</w:t>
            </w:r>
            <w:r w:rsidR="00193D1F" w:rsidRPr="00834276">
              <w:rPr>
                <w:rFonts w:ascii="맑은 고딕" w:eastAsia="맑은 고딕" w:hAnsi="맑은 고딕"/>
                <w:b/>
              </w:rPr>
              <w:t>0</w:t>
            </w:r>
          </w:p>
        </w:tc>
        <w:tc>
          <w:tcPr>
            <w:tcW w:w="4616" w:type="dxa"/>
            <w:vAlign w:val="center"/>
          </w:tcPr>
          <w:p w14:paraId="707EBFF3" w14:textId="41A7C1CA" w:rsidR="0075601E" w:rsidRPr="00834276" w:rsidRDefault="00041BE4" w:rsidP="00B7487C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U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>se Case</w:t>
            </w:r>
            <w:r w:rsidR="0075601E" w:rsidRPr="00834276">
              <w:rPr>
                <w:rFonts w:ascii="맑은 고딕" w:eastAsia="맑은 고딕" w:hAnsi="맑은 고딕"/>
                <w:b/>
                <w:lang w:eastAsia="ko-KR"/>
              </w:rPr>
              <w:t>(</w:t>
            </w:r>
            <w:r w:rsidR="0075601E" w:rsidRPr="00834276">
              <w:rPr>
                <w:rFonts w:ascii="맑은 고딕" w:eastAsia="맑은 고딕" w:hAnsi="맑은 고딕" w:hint="eastAsia"/>
                <w:b/>
                <w:lang w:eastAsia="ko-KR"/>
              </w:rPr>
              <w:t>용어검색)</w:t>
            </w:r>
            <w:r w:rsidR="0075601E" w:rsidRPr="00834276">
              <w:rPr>
                <w:rFonts w:ascii="맑은 고딕" w:eastAsia="맑은 고딕" w:hAnsi="맑은 고딕"/>
                <w:b/>
                <w:lang w:eastAsia="ko-KR"/>
              </w:rPr>
              <w:t xml:space="preserve">,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U</w:t>
            </w:r>
            <w:r w:rsidR="00B7487C" w:rsidRPr="00834276">
              <w:rPr>
                <w:rFonts w:ascii="맑은 고딕" w:eastAsia="맑은 고딕" w:hAnsi="맑은 고딕"/>
                <w:b/>
                <w:lang w:eastAsia="ko-KR"/>
              </w:rPr>
              <w:t>I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>(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인덱스별 의학 용어 검색)</w:t>
            </w:r>
            <w:r w:rsidR="0075601E"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4996B654" w14:textId="4FE14687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조성은</w:t>
            </w:r>
          </w:p>
        </w:tc>
      </w:tr>
      <w:tr w:rsidR="0075601E" w:rsidRPr="00834276" w14:paraId="154E7D6B" w14:textId="77777777" w:rsidTr="00CA60F4">
        <w:tc>
          <w:tcPr>
            <w:tcW w:w="2304" w:type="dxa"/>
            <w:vAlign w:val="center"/>
          </w:tcPr>
          <w:p w14:paraId="28289F58" w14:textId="192739BE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023-05-07</w:t>
            </w:r>
          </w:p>
        </w:tc>
        <w:tc>
          <w:tcPr>
            <w:tcW w:w="1152" w:type="dxa"/>
            <w:vAlign w:val="center"/>
          </w:tcPr>
          <w:p w14:paraId="3975C491" w14:textId="4D1A1283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</w:t>
            </w:r>
            <w:r w:rsidR="00193D1F" w:rsidRPr="00834276">
              <w:rPr>
                <w:rFonts w:ascii="맑은 고딕" w:eastAsia="맑은 고딕" w:hAnsi="맑은 고딕"/>
                <w:b/>
              </w:rPr>
              <w:t>0</w:t>
            </w:r>
          </w:p>
        </w:tc>
        <w:tc>
          <w:tcPr>
            <w:tcW w:w="4616" w:type="dxa"/>
            <w:vAlign w:val="center"/>
          </w:tcPr>
          <w:p w14:paraId="7602C118" w14:textId="2A6D0130" w:rsidR="0075601E" w:rsidRPr="00834276" w:rsidRDefault="00041BE4" w:rsidP="0075601E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U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se Case </w:t>
            </w:r>
            <w:r w:rsidR="0075601E" w:rsidRPr="00834276">
              <w:rPr>
                <w:rFonts w:ascii="맑은 고딕" w:eastAsia="맑은 고딕" w:hAnsi="맑은 고딕"/>
                <w:b/>
                <w:lang w:eastAsia="ko-KR"/>
              </w:rPr>
              <w:t>(</w:t>
            </w:r>
            <w:r w:rsidR="0075601E" w:rsidRPr="00834276">
              <w:rPr>
                <w:rFonts w:ascii="맑은 고딕" w:eastAsia="맑은 고딕" w:hAnsi="맑은 고딕" w:hint="eastAsia"/>
                <w:b/>
                <w:lang w:eastAsia="ko-KR"/>
              </w:rPr>
              <w:t>발음기능)</w:t>
            </w:r>
            <w:r w:rsidR="00D83412" w:rsidRPr="00834276">
              <w:rPr>
                <w:rFonts w:ascii="맑은 고딕" w:eastAsia="맑은 고딕" w:hAnsi="맑은 고딕"/>
                <w:b/>
                <w:lang w:eastAsia="ko-KR"/>
              </w:rPr>
              <w:t>,</w:t>
            </w:r>
            <w:r w:rsidR="00D83412" w:rsidRPr="00834276">
              <w:rPr>
                <w:rFonts w:ascii="맑은 고딕" w:eastAsia="맑은 고딕" w:hAnsi="맑은 고딕" w:hint="eastAsia"/>
                <w:b/>
                <w:lang w:eastAsia="ko-KR"/>
              </w:rPr>
              <w:t xml:space="preserve"> </w:t>
            </w:r>
            <w:r w:rsidR="00D83412" w:rsidRPr="00834276">
              <w:rPr>
                <w:rFonts w:ascii="맑은 고딕" w:eastAsia="맑은 고딕" w:hAnsi="맑은 고딕"/>
                <w:b/>
                <w:lang w:eastAsia="ko-KR"/>
              </w:rPr>
              <w:t>UI(</w:t>
            </w:r>
            <w:r w:rsidR="00D83412" w:rsidRPr="00834276">
              <w:rPr>
                <w:rFonts w:ascii="맑은 고딕" w:eastAsia="맑은 고딕" w:hAnsi="맑은 고딕" w:hint="eastAsia"/>
                <w:b/>
                <w:lang w:eastAsia="ko-KR"/>
              </w:rPr>
              <w:t>발음기능</w:t>
            </w:r>
            <w:r w:rsidR="00D83412" w:rsidRPr="00834276">
              <w:rPr>
                <w:rFonts w:ascii="맑은 고딕" w:eastAsia="맑은 고딕" w:hAnsi="맑은 고딕"/>
                <w:b/>
                <w:lang w:eastAsia="ko-KR"/>
              </w:rPr>
              <w:t>)</w:t>
            </w:r>
            <w:r w:rsidR="0075601E" w:rsidRPr="00834276">
              <w:rPr>
                <w:rFonts w:ascii="맑은 고딕" w:eastAsia="맑은 고딕" w:hAnsi="맑은 고딕"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62B6AE6D" w14:textId="5E6FB2B8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장혜민</w:t>
            </w:r>
          </w:p>
        </w:tc>
      </w:tr>
      <w:tr w:rsidR="0075601E" w:rsidRPr="00834276" w14:paraId="2BD1886F" w14:textId="77777777" w:rsidTr="00CA60F4">
        <w:tc>
          <w:tcPr>
            <w:tcW w:w="2304" w:type="dxa"/>
            <w:vAlign w:val="center"/>
          </w:tcPr>
          <w:p w14:paraId="79A829A4" w14:textId="4C693433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023-05-07</w:t>
            </w:r>
          </w:p>
        </w:tc>
        <w:tc>
          <w:tcPr>
            <w:tcW w:w="1152" w:type="dxa"/>
            <w:vAlign w:val="center"/>
          </w:tcPr>
          <w:p w14:paraId="435271D0" w14:textId="7FF692BB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</w:t>
            </w:r>
            <w:r w:rsidR="00193D1F" w:rsidRPr="00834276">
              <w:rPr>
                <w:rFonts w:ascii="맑은 고딕" w:eastAsia="맑은 고딕" w:hAnsi="맑은 고딕"/>
                <w:b/>
              </w:rPr>
              <w:t>0</w:t>
            </w:r>
          </w:p>
        </w:tc>
        <w:tc>
          <w:tcPr>
            <w:tcW w:w="4616" w:type="dxa"/>
            <w:vAlign w:val="center"/>
          </w:tcPr>
          <w:p w14:paraId="4CE50E81" w14:textId="19A88737" w:rsidR="0075601E" w:rsidRPr="00834276" w:rsidRDefault="00041BE4" w:rsidP="0075601E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U</w:t>
            </w:r>
            <w:r w:rsidRPr="00834276">
              <w:rPr>
                <w:rFonts w:ascii="맑은 고딕" w:eastAsia="맑은 고딕" w:hAnsi="맑은 고딕"/>
                <w:b/>
              </w:rPr>
              <w:t xml:space="preserve">se Case </w:t>
            </w:r>
            <w:r w:rsidR="0075601E" w:rsidRPr="00834276">
              <w:rPr>
                <w:rFonts w:ascii="맑은 고딕" w:eastAsia="맑은 고딕" w:hAnsi="맑은 고딕"/>
                <w:b/>
              </w:rPr>
              <w:t>(</w:t>
            </w:r>
            <w:r w:rsidR="0075601E" w:rsidRPr="00834276">
              <w:rPr>
                <w:rFonts w:ascii="맑은 고딕" w:eastAsia="맑은 고딕" w:hAnsi="맑은 고딕" w:hint="eastAsia"/>
                <w:b/>
              </w:rPr>
              <w:t>검색기능)</w:t>
            </w:r>
            <w:r w:rsidR="0075601E" w:rsidRPr="00834276">
              <w:rPr>
                <w:rFonts w:ascii="맑은 고딕" w:eastAsia="맑은 고딕" w:hAnsi="맑은 고딕"/>
                <w:b/>
              </w:rPr>
              <w:t xml:space="preserve"> </w:t>
            </w:r>
            <w:r w:rsidR="0075601E" w:rsidRPr="00834276">
              <w:rPr>
                <w:rFonts w:ascii="맑은 고딕" w:eastAsia="맑은 고딕" w:hAnsi="맑은 고딕" w:hint="eastAsia"/>
                <w:b/>
              </w:rPr>
              <w:t>작성</w:t>
            </w:r>
          </w:p>
        </w:tc>
        <w:tc>
          <w:tcPr>
            <w:tcW w:w="1432" w:type="dxa"/>
            <w:vAlign w:val="center"/>
          </w:tcPr>
          <w:p w14:paraId="0A6A51D1" w14:textId="0BFD0D75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유예은</w:t>
            </w:r>
          </w:p>
        </w:tc>
      </w:tr>
      <w:tr w:rsidR="0075601E" w:rsidRPr="00834276" w14:paraId="0DC3045D" w14:textId="77777777" w:rsidTr="00CA60F4">
        <w:tc>
          <w:tcPr>
            <w:tcW w:w="2304" w:type="dxa"/>
            <w:vAlign w:val="center"/>
          </w:tcPr>
          <w:p w14:paraId="65648A5A" w14:textId="696BC741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023-05-07</w:t>
            </w:r>
          </w:p>
        </w:tc>
        <w:tc>
          <w:tcPr>
            <w:tcW w:w="1152" w:type="dxa"/>
            <w:vAlign w:val="center"/>
          </w:tcPr>
          <w:p w14:paraId="5D1C7AC8" w14:textId="00E0D939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</w:t>
            </w:r>
            <w:r w:rsidR="00193D1F" w:rsidRPr="00834276">
              <w:rPr>
                <w:rFonts w:ascii="맑은 고딕" w:eastAsia="맑은 고딕" w:hAnsi="맑은 고딕"/>
                <w:b/>
              </w:rPr>
              <w:t>0</w:t>
            </w:r>
          </w:p>
        </w:tc>
        <w:tc>
          <w:tcPr>
            <w:tcW w:w="4616" w:type="dxa"/>
            <w:vAlign w:val="center"/>
          </w:tcPr>
          <w:p w14:paraId="289F2D90" w14:textId="3B11FAE3" w:rsidR="0075601E" w:rsidRPr="00834276" w:rsidRDefault="00041BE4" w:rsidP="0075601E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U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 xml:space="preserve">se Case </w:t>
            </w:r>
            <w:r w:rsidR="0075601E" w:rsidRPr="00834276">
              <w:rPr>
                <w:rFonts w:ascii="맑은 고딕" w:eastAsia="맑은 고딕" w:hAnsi="맑은 고딕"/>
                <w:b/>
                <w:lang w:eastAsia="ko-KR"/>
              </w:rPr>
              <w:t>(</w:t>
            </w:r>
            <w:r w:rsidR="0075601E" w:rsidRPr="00834276">
              <w:rPr>
                <w:rFonts w:ascii="맑은 고딕" w:eastAsia="맑은 고딕" w:hAnsi="맑은 고딕" w:hint="eastAsia"/>
                <w:b/>
                <w:lang w:eastAsia="ko-KR"/>
              </w:rPr>
              <w:t>회원관리)</w:t>
            </w:r>
            <w:r w:rsidR="0075601E" w:rsidRPr="00834276">
              <w:rPr>
                <w:rFonts w:ascii="맑은 고딕" w:eastAsia="맑은 고딕" w:hAnsi="맑은 고딕"/>
                <w:b/>
                <w:lang w:eastAsia="ko-KR"/>
              </w:rPr>
              <w:t xml:space="preserve">, 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U</w:t>
            </w:r>
            <w:r w:rsidRPr="00834276">
              <w:rPr>
                <w:rFonts w:ascii="맑은 고딕" w:eastAsia="맑은 고딕" w:hAnsi="맑은 고딕"/>
                <w:b/>
                <w:lang w:eastAsia="ko-KR"/>
              </w:rPr>
              <w:t>I(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회원 관리)작성</w:t>
            </w:r>
          </w:p>
        </w:tc>
        <w:tc>
          <w:tcPr>
            <w:tcW w:w="1432" w:type="dxa"/>
            <w:vAlign w:val="center"/>
          </w:tcPr>
          <w:p w14:paraId="7DA3BE28" w14:textId="093843D6" w:rsidR="0075601E" w:rsidRPr="00834276" w:rsidRDefault="0075601E" w:rsidP="0075601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이주영</w:t>
            </w:r>
          </w:p>
        </w:tc>
      </w:tr>
      <w:tr w:rsidR="00C07FBD" w:rsidRPr="00834276" w14:paraId="469DDB06" w14:textId="77777777" w:rsidTr="00CA60F4">
        <w:tc>
          <w:tcPr>
            <w:tcW w:w="2304" w:type="dxa"/>
            <w:vAlign w:val="center"/>
          </w:tcPr>
          <w:p w14:paraId="683FC4A5" w14:textId="2EC22637" w:rsidR="00C07FBD" w:rsidRPr="00834276" w:rsidRDefault="00C07FBD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023-06-02</w:t>
            </w:r>
          </w:p>
        </w:tc>
        <w:tc>
          <w:tcPr>
            <w:tcW w:w="1152" w:type="dxa"/>
            <w:vAlign w:val="center"/>
          </w:tcPr>
          <w:p w14:paraId="7167DCC2" w14:textId="07974D83" w:rsidR="00C07FBD" w:rsidRPr="00834276" w:rsidRDefault="00C07FBD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.0</w:t>
            </w:r>
          </w:p>
        </w:tc>
        <w:tc>
          <w:tcPr>
            <w:tcW w:w="4616" w:type="dxa"/>
            <w:vAlign w:val="center"/>
          </w:tcPr>
          <w:p w14:paraId="388CF11E" w14:textId="1881F82E" w:rsidR="00C07FBD" w:rsidRPr="00834276" w:rsidRDefault="00C07FBD" w:rsidP="00C07FBD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구체적인 요구사항(인덱스, 텍스트 의학용어 검색, 단어장)</w:t>
            </w:r>
            <w:r w:rsidR="009F6BFD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="009F6BFD">
              <w:rPr>
                <w:rFonts w:ascii="맑은 고딕" w:eastAsia="맑은 고딕" w:hAnsi="맑은 고딕" w:hint="eastAsia"/>
                <w:b/>
                <w:lang w:eastAsia="ko-KR"/>
              </w:rPr>
              <w:t>수정,</w:t>
            </w:r>
            <w:r w:rsidR="009F6BFD">
              <w:rPr>
                <w:rFonts w:ascii="맑은 고딕" w:eastAsia="맑은 고딕" w:hAnsi="맑은 고딕"/>
                <w:b/>
                <w:lang w:eastAsia="ko-KR"/>
              </w:rPr>
              <w:t xml:space="preserve"> </w:t>
            </w:r>
            <w:r w:rsidR="009F6BFD">
              <w:rPr>
                <w:rFonts w:ascii="맑은 고딕" w:eastAsia="맑은 고딕" w:hAnsi="맑은 고딕" w:hint="eastAsia"/>
                <w:b/>
                <w:lang w:eastAsia="ko-KR"/>
              </w:rPr>
              <w:t>전체적인 내용(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개발 범위, 용어 정의, 앱 사용 환경, 개발 환경</w:t>
            </w:r>
            <w:r w:rsidR="009F6BFD">
              <w:rPr>
                <w:rFonts w:ascii="맑은 고딕" w:eastAsia="맑은 고딕" w:hAnsi="맑은 고딕" w:hint="eastAsia"/>
                <w:b/>
                <w:lang w:eastAsia="ko-KR"/>
              </w:rPr>
              <w:t>)</w:t>
            </w: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 xml:space="preserve"> 수정</w:t>
            </w:r>
          </w:p>
        </w:tc>
        <w:tc>
          <w:tcPr>
            <w:tcW w:w="1432" w:type="dxa"/>
            <w:vAlign w:val="center"/>
          </w:tcPr>
          <w:p w14:paraId="120AE272" w14:textId="2392F287" w:rsidR="00C07FBD" w:rsidRPr="00834276" w:rsidRDefault="00C07FBD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조성은</w:t>
            </w:r>
          </w:p>
        </w:tc>
      </w:tr>
      <w:tr w:rsidR="00DE3C9B" w:rsidRPr="00834276" w14:paraId="5618EAE1" w14:textId="77777777" w:rsidTr="00CA60F4">
        <w:tc>
          <w:tcPr>
            <w:tcW w:w="2304" w:type="dxa"/>
            <w:vAlign w:val="center"/>
          </w:tcPr>
          <w:p w14:paraId="0ADF61A4" w14:textId="6D90F91A" w:rsidR="00DE3C9B" w:rsidRPr="00834276" w:rsidRDefault="00DE3C9B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023-06-02</w:t>
            </w:r>
          </w:p>
        </w:tc>
        <w:tc>
          <w:tcPr>
            <w:tcW w:w="1152" w:type="dxa"/>
            <w:vAlign w:val="center"/>
          </w:tcPr>
          <w:p w14:paraId="36B199DC" w14:textId="5A1A32DD" w:rsidR="00DE3C9B" w:rsidRPr="00834276" w:rsidRDefault="00DE3C9B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.0</w:t>
            </w:r>
          </w:p>
        </w:tc>
        <w:tc>
          <w:tcPr>
            <w:tcW w:w="4616" w:type="dxa"/>
            <w:vAlign w:val="center"/>
          </w:tcPr>
          <w:p w14:paraId="5668591F" w14:textId="30B6DB4F" w:rsidR="00DE3C9B" w:rsidRPr="00834276" w:rsidRDefault="00DE3C9B" w:rsidP="00C07FBD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발음기능에 대한 전체적인 내용 기제</w:t>
            </w:r>
          </w:p>
        </w:tc>
        <w:tc>
          <w:tcPr>
            <w:tcW w:w="1432" w:type="dxa"/>
            <w:vAlign w:val="center"/>
          </w:tcPr>
          <w:p w14:paraId="7C2FF00C" w14:textId="256F2635" w:rsidR="00DE3C9B" w:rsidRPr="00834276" w:rsidRDefault="00DE3C9B" w:rsidP="00C07FB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장혜민</w:t>
            </w:r>
          </w:p>
        </w:tc>
      </w:tr>
      <w:tr w:rsidR="0090606A" w:rsidRPr="00834276" w14:paraId="5A9CD2A1" w14:textId="77777777" w:rsidTr="00CA60F4">
        <w:tc>
          <w:tcPr>
            <w:tcW w:w="2304" w:type="dxa"/>
            <w:vAlign w:val="center"/>
          </w:tcPr>
          <w:p w14:paraId="301045E3" w14:textId="02D8F4A7" w:rsidR="0090606A" w:rsidRPr="00834276" w:rsidRDefault="0090606A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2</w:t>
            </w:r>
            <w:r w:rsidRPr="00834276">
              <w:rPr>
                <w:rFonts w:ascii="맑은 고딕" w:eastAsia="맑은 고딕" w:hAnsi="맑은 고딕"/>
                <w:b/>
              </w:rPr>
              <w:t>023-06-02</w:t>
            </w:r>
          </w:p>
        </w:tc>
        <w:tc>
          <w:tcPr>
            <w:tcW w:w="1152" w:type="dxa"/>
            <w:vAlign w:val="center"/>
          </w:tcPr>
          <w:p w14:paraId="7B55CFC1" w14:textId="582E69AE" w:rsidR="0090606A" w:rsidRPr="00834276" w:rsidRDefault="0090606A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34276">
              <w:rPr>
                <w:rFonts w:ascii="맑은 고딕" w:eastAsia="맑은 고딕" w:hAnsi="맑은 고딕" w:hint="eastAsia"/>
                <w:b/>
              </w:rPr>
              <w:t>1</w:t>
            </w:r>
            <w:r w:rsidRPr="00834276">
              <w:rPr>
                <w:rFonts w:ascii="맑은 고딕" w:eastAsia="맑은 고딕" w:hAnsi="맑은 고딕"/>
                <w:b/>
              </w:rPr>
              <w:t>.0</w:t>
            </w:r>
          </w:p>
        </w:tc>
        <w:tc>
          <w:tcPr>
            <w:tcW w:w="4616" w:type="dxa"/>
            <w:vAlign w:val="center"/>
          </w:tcPr>
          <w:p w14:paraId="26102B75" w14:textId="359CB9FC" w:rsidR="0090606A" w:rsidRPr="00834276" w:rsidRDefault="0090606A" w:rsidP="0090606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전체적인 문서 작성 및 정리</w:t>
            </w:r>
          </w:p>
        </w:tc>
        <w:tc>
          <w:tcPr>
            <w:tcW w:w="1432" w:type="dxa"/>
            <w:vAlign w:val="center"/>
          </w:tcPr>
          <w:p w14:paraId="555FE339" w14:textId="6E7B0AB5" w:rsidR="0090606A" w:rsidRPr="00834276" w:rsidRDefault="001F48F1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834276">
              <w:rPr>
                <w:rFonts w:ascii="맑은 고딕" w:eastAsia="맑은 고딕" w:hAnsi="맑은 고딕" w:hint="eastAsia"/>
                <w:b/>
                <w:lang w:eastAsia="ko-KR"/>
              </w:rPr>
              <w:t>김예희</w:t>
            </w:r>
          </w:p>
        </w:tc>
      </w:tr>
      <w:tr w:rsidR="009F6BFD" w:rsidRPr="00834276" w14:paraId="42730571" w14:textId="77777777" w:rsidTr="00CA60F4">
        <w:tc>
          <w:tcPr>
            <w:tcW w:w="2304" w:type="dxa"/>
            <w:vAlign w:val="center"/>
          </w:tcPr>
          <w:p w14:paraId="1B0E85D6" w14:textId="2FE30F6A" w:rsidR="009F6BFD" w:rsidRPr="00834276" w:rsidRDefault="009F6BFD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2</w:t>
            </w:r>
            <w:r>
              <w:rPr>
                <w:rFonts w:ascii="맑은 고딕" w:eastAsia="맑은 고딕" w:hAnsi="맑은 고딕"/>
                <w:b/>
                <w:lang w:eastAsia="ko-KR"/>
              </w:rPr>
              <w:t>023-06-04</w:t>
            </w:r>
          </w:p>
        </w:tc>
        <w:tc>
          <w:tcPr>
            <w:tcW w:w="1152" w:type="dxa"/>
            <w:vAlign w:val="center"/>
          </w:tcPr>
          <w:p w14:paraId="17311A31" w14:textId="77EEF825" w:rsidR="009F6BFD" w:rsidRPr="00834276" w:rsidRDefault="009F6BFD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1</w:t>
            </w:r>
            <w:r>
              <w:rPr>
                <w:rFonts w:ascii="맑은 고딕" w:eastAsia="맑은 고딕" w:hAnsi="맑은 고딕"/>
                <w:b/>
                <w:lang w:eastAsia="ko-KR"/>
              </w:rPr>
              <w:t>.0</w:t>
            </w:r>
          </w:p>
        </w:tc>
        <w:tc>
          <w:tcPr>
            <w:tcW w:w="4616" w:type="dxa"/>
            <w:vAlign w:val="center"/>
          </w:tcPr>
          <w:p w14:paraId="51C68D29" w14:textId="095CC8D0" w:rsidR="009F6BFD" w:rsidRPr="00834276" w:rsidRDefault="00CE7BBA" w:rsidP="0090606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인터페이스 내용 추가 및 수정</w:t>
            </w:r>
          </w:p>
        </w:tc>
        <w:tc>
          <w:tcPr>
            <w:tcW w:w="1432" w:type="dxa"/>
            <w:vAlign w:val="center"/>
          </w:tcPr>
          <w:p w14:paraId="4922430C" w14:textId="0D19F676" w:rsidR="009F6BFD" w:rsidRPr="00834276" w:rsidRDefault="00CE7BBA" w:rsidP="0090606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조성은</w:t>
            </w:r>
          </w:p>
        </w:tc>
      </w:tr>
    </w:tbl>
    <w:p w14:paraId="7FD421E5" w14:textId="77777777" w:rsidR="00092BFA" w:rsidRPr="00834276" w:rsidRDefault="00092BFA" w:rsidP="00C07FBD">
      <w:pPr>
        <w:pStyle w:val="a3"/>
        <w:ind w:left="1440" w:firstLine="720"/>
        <w:rPr>
          <w:rFonts w:ascii="맑은 고딕" w:eastAsia="맑은 고딕" w:hAnsi="맑은 고딕"/>
        </w:rPr>
      </w:pPr>
      <w:r w:rsidRPr="00834276">
        <w:rPr>
          <w:rFonts w:ascii="맑은 고딕" w:eastAsia="맑은 고딕" w:hAnsi="맑은 고딕"/>
          <w:lang w:eastAsia="ko-KR"/>
        </w:rPr>
        <w:br w:type="page"/>
      </w:r>
      <w:r w:rsidRPr="00834276">
        <w:rPr>
          <w:rFonts w:ascii="맑은 고딕" w:eastAsia="맑은 고딕" w:hAnsi="맑은 고딕"/>
        </w:rPr>
        <w:lastRenderedPageBreak/>
        <w:t>Table of Contents</w:t>
      </w:r>
    </w:p>
    <w:p w14:paraId="5B639E19" w14:textId="52026804" w:rsidR="00041BE4" w:rsidRPr="00834276" w:rsidRDefault="00092BFA">
      <w:pPr>
        <w:pStyle w:val="10"/>
        <w:tabs>
          <w:tab w:val="left" w:pos="432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</w:rPr>
        <w:fldChar w:fldCharType="begin"/>
      </w:r>
      <w:r w:rsidRPr="00834276">
        <w:rPr>
          <w:rFonts w:ascii="맑은 고딕" w:eastAsia="맑은 고딕" w:hAnsi="맑은 고딕"/>
        </w:rPr>
        <w:instrText xml:space="preserve"> TOC \o "1-3" </w:instrText>
      </w:r>
      <w:r w:rsidRPr="00834276">
        <w:rPr>
          <w:rFonts w:ascii="맑은 고딕" w:eastAsia="맑은 고딕" w:hAnsi="맑은 고딕"/>
        </w:rPr>
        <w:fldChar w:fldCharType="separate"/>
      </w:r>
      <w:r w:rsidR="00041BE4" w:rsidRPr="00834276">
        <w:rPr>
          <w:rFonts w:ascii="맑은 고딕" w:eastAsia="맑은 고딕" w:hAnsi="맑은 고딕"/>
          <w:noProof/>
        </w:rPr>
        <w:t>1.</w:t>
      </w:r>
      <w:r w:rsidR="00041BE4"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="00041BE4" w:rsidRPr="00834276">
        <w:rPr>
          <w:rFonts w:ascii="맑은 고딕" w:eastAsia="맑은 고딕" w:hAnsi="맑은 고딕"/>
          <w:noProof/>
        </w:rPr>
        <w:t>Introduction</w:t>
      </w:r>
      <w:r w:rsidR="00041BE4" w:rsidRPr="00834276">
        <w:rPr>
          <w:rFonts w:ascii="맑은 고딕" w:eastAsia="맑은 고딕" w:hAnsi="맑은 고딕"/>
          <w:noProof/>
        </w:rPr>
        <w:tab/>
      </w:r>
      <w:r w:rsidR="00041BE4" w:rsidRPr="00834276">
        <w:rPr>
          <w:rFonts w:ascii="맑은 고딕" w:eastAsia="맑은 고딕" w:hAnsi="맑은 고딕"/>
          <w:noProof/>
        </w:rPr>
        <w:fldChar w:fldCharType="begin"/>
      </w:r>
      <w:r w:rsidR="00041BE4" w:rsidRPr="00834276">
        <w:rPr>
          <w:rFonts w:ascii="맑은 고딕" w:eastAsia="맑은 고딕" w:hAnsi="맑은 고딕"/>
          <w:noProof/>
        </w:rPr>
        <w:instrText xml:space="preserve"> PAGEREF _Toc134376543 \h </w:instrText>
      </w:r>
      <w:r w:rsidR="00041BE4" w:rsidRPr="00834276">
        <w:rPr>
          <w:rFonts w:ascii="맑은 고딕" w:eastAsia="맑은 고딕" w:hAnsi="맑은 고딕"/>
          <w:noProof/>
        </w:rPr>
      </w:r>
      <w:r w:rsidR="00041BE4"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5</w:t>
      </w:r>
      <w:r w:rsidR="00041BE4" w:rsidRPr="00834276">
        <w:rPr>
          <w:rFonts w:ascii="맑은 고딕" w:eastAsia="맑은 고딕" w:hAnsi="맑은 고딕"/>
          <w:noProof/>
        </w:rPr>
        <w:fldChar w:fldCharType="end"/>
      </w:r>
    </w:p>
    <w:p w14:paraId="17B50525" w14:textId="315976AD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1.1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Purpose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_Toc134376544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5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16930AAD" w14:textId="0ED4876C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1.2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Scope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_Toc134376545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5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20D4519" w14:textId="068F9034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1.3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Definitions, Acronyms and Abbreviations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_Toc134376546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5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72209709" w14:textId="0FD00341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1.4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References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_Toc134376547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6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74F34FF" w14:textId="03668AED" w:rsidR="00041BE4" w:rsidRPr="00834276" w:rsidRDefault="00041BE4">
      <w:pPr>
        <w:pStyle w:val="10"/>
        <w:tabs>
          <w:tab w:val="left" w:pos="432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2.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Overall Description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_Toc134376548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7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4B0F6DF" w14:textId="76440FF4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2.1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P</w:t>
      </w:r>
      <w:r w:rsidRPr="00834276">
        <w:rPr>
          <w:rFonts w:ascii="맑은 고딕" w:eastAsia="맑은 고딕" w:hAnsi="맑은 고딕"/>
          <w:noProof/>
        </w:rPr>
        <w:t>roduct Perspective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_Toc134376549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7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73FBB9DA" w14:textId="23D4BE6C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2.2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Product Functions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_Toc134376550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7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1B15CF2B" w14:textId="377AC680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2.3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Constraint</w:t>
      </w:r>
      <w:r w:rsidRPr="00834276">
        <w:rPr>
          <w:rFonts w:ascii="맑은 고딕" w:eastAsia="맑은 고딕" w:hAnsi="맑은 고딕"/>
          <w:noProof/>
          <w:lang w:eastAsia="ko-KR"/>
        </w:rPr>
        <w:t>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_Toc134376551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7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EB9588C" w14:textId="210DC0FC" w:rsidR="00041BE4" w:rsidRPr="00834276" w:rsidRDefault="00041BE4">
      <w:pPr>
        <w:pStyle w:val="10"/>
        <w:tabs>
          <w:tab w:val="left" w:pos="432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3.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Specific Requirements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_Toc134376552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8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1786C7FB" w14:textId="546AB4EB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3.1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Functionality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_Toc134376553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8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8B2A8D9" w14:textId="7CCCFB78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3.1.1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회원 관리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_Toc134376554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8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9045D4E" w14:textId="26841F22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3.1.2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인덱스별 의학용어 검색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_Toc134376555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9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77C5652" w14:textId="01C02606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3.1.3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텍스트 의학용어 검색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_Toc134376556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9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8087197" w14:textId="08F7D260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3.1.4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발음 듣기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_Toc134376557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9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6FA739D" w14:textId="2696FC98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3.1.5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단어장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_Toc134376558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9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31322BFF" w14:textId="085EF70F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  <w:lang w:eastAsia="ko-KR"/>
        </w:rPr>
        <w:t>3.2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Use Case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_Toc134376559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10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CCEA6EE" w14:textId="1DE8809E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3.2.1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회원 관리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_Toc134376560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10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4EE6FBBC" w14:textId="045D8D40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3.2.2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의학 용어 검색 및 발음 듣기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_Toc134376561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10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0E543E21" w14:textId="748AB410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3.2.3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단어장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11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03F6C374" w14:textId="658EC358" w:rsidR="008D3DA6" w:rsidRDefault="008D3DA6" w:rsidP="008D3DA6">
      <w:pPr>
        <w:pStyle w:val="20"/>
        <w:tabs>
          <w:tab w:val="left" w:pos="1000"/>
        </w:tabs>
        <w:rPr>
          <w:rFonts w:ascii="맑은 고딕" w:eastAsia="맑은 고딕" w:hAnsi="맑은 고딕"/>
          <w:noProof/>
        </w:rPr>
      </w:pPr>
      <w:r w:rsidRPr="00834276">
        <w:rPr>
          <w:rFonts w:ascii="맑은 고딕" w:eastAsia="맑은 고딕" w:hAnsi="맑은 고딕"/>
          <w:noProof/>
          <w:lang w:eastAsia="ko-KR"/>
        </w:rPr>
        <w:t>3.</w:t>
      </w:r>
      <w:r>
        <w:rPr>
          <w:rFonts w:ascii="맑은 고딕" w:eastAsia="맑은 고딕" w:hAnsi="맑은 고딕"/>
          <w:noProof/>
          <w:lang w:eastAsia="ko-KR"/>
        </w:rPr>
        <w:t>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rFonts w:ascii="맑은 고딕" w:eastAsia="맑은 고딕" w:hAnsi="맑은 고딕"/>
          <w:noProof/>
          <w:lang w:eastAsia="ko-KR"/>
        </w:rPr>
        <w:t>Database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</w:rPr>
        <w:t>11</w:t>
      </w:r>
    </w:p>
    <w:p w14:paraId="452DCC81" w14:textId="1195AF80" w:rsidR="00AC4180" w:rsidRPr="00834276" w:rsidRDefault="00AC4180" w:rsidP="00AC4180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3</w:t>
      </w:r>
      <w:r w:rsidRPr="00834276">
        <w:rPr>
          <w:rFonts w:ascii="맑은 고딕" w:eastAsia="맑은 고딕" w:hAnsi="맑은 고딕"/>
          <w:iCs/>
          <w:noProof/>
          <w:lang w:eastAsia="ko-KR"/>
        </w:rPr>
        <w:t>.</w:t>
      </w:r>
      <w:r>
        <w:rPr>
          <w:rFonts w:ascii="맑은 고딕" w:eastAsia="맑은 고딕" w:hAnsi="맑은 고딕"/>
          <w:iCs/>
          <w:noProof/>
          <w:lang w:eastAsia="ko-KR"/>
        </w:rPr>
        <w:t>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user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테이블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11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090B57E5" w14:textId="11D278E9" w:rsidR="00AC4180" w:rsidRPr="00834276" w:rsidRDefault="00AC4180" w:rsidP="00AC4180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3</w:t>
      </w:r>
      <w:r w:rsidRPr="00834276">
        <w:rPr>
          <w:rFonts w:ascii="맑은 고딕" w:eastAsia="맑은 고딕" w:hAnsi="맑은 고딕"/>
          <w:iCs/>
          <w:noProof/>
          <w:lang w:eastAsia="ko-KR"/>
        </w:rPr>
        <w:t>.</w:t>
      </w:r>
      <w:r>
        <w:rPr>
          <w:rFonts w:ascii="맑은 고딕" w:eastAsia="맑은 고딕" w:hAnsi="맑은 고딕"/>
          <w:iCs/>
          <w:noProof/>
          <w:lang w:eastAsia="ko-KR"/>
        </w:rPr>
        <w:t>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rFonts w:ascii="맑은 고딕" w:eastAsia="맑은 고딕" w:hAnsi="맑은 고딕"/>
          <w:iCs/>
          <w:noProof/>
          <w:lang w:eastAsia="ko-KR"/>
        </w:rPr>
        <w:t xml:space="preserve">dictionary </w:t>
      </w:r>
      <w:r>
        <w:rPr>
          <w:rFonts w:ascii="맑은 고딕" w:eastAsia="맑은 고딕" w:hAnsi="맑은 고딕" w:hint="eastAsia"/>
          <w:iCs/>
          <w:noProof/>
          <w:lang w:eastAsia="ko-KR"/>
        </w:rPr>
        <w:t>테이블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11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4E2038BF" w14:textId="7764C104" w:rsidR="00AC4180" w:rsidRPr="00AC4180" w:rsidRDefault="00AC4180" w:rsidP="00AC4180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3</w:t>
      </w:r>
      <w:r w:rsidRPr="00834276">
        <w:rPr>
          <w:rFonts w:ascii="맑은 고딕" w:eastAsia="맑은 고딕" w:hAnsi="맑은 고딕"/>
          <w:iCs/>
          <w:noProof/>
          <w:lang w:eastAsia="ko-KR"/>
        </w:rPr>
        <w:t>.3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rFonts w:ascii="맑은 고딕" w:eastAsia="맑은 고딕" w:hAnsi="맑은 고딕" w:hint="eastAsia"/>
          <w:iCs/>
          <w:noProof/>
          <w:lang w:eastAsia="ko-KR"/>
        </w:rPr>
        <w:t>r</w:t>
      </w:r>
      <w:r>
        <w:rPr>
          <w:rFonts w:ascii="맑은 고딕" w:eastAsia="맑은 고딕" w:hAnsi="맑은 고딕"/>
          <w:iCs/>
          <w:noProof/>
          <w:lang w:eastAsia="ko-KR"/>
        </w:rPr>
        <w:t xml:space="preserve">ecord_dictionary </w:t>
      </w:r>
      <w:r>
        <w:rPr>
          <w:rFonts w:ascii="맑은 고딕" w:eastAsia="맑은 고딕" w:hAnsi="맑은 고딕" w:hint="eastAsia"/>
          <w:iCs/>
          <w:noProof/>
          <w:lang w:eastAsia="ko-KR"/>
        </w:rPr>
        <w:t>테이블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11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50E041DE" w14:textId="1034C183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  <w:lang w:eastAsia="ko-KR"/>
        </w:rPr>
        <w:t>3.</w:t>
      </w:r>
      <w:r w:rsidR="008D3DA6">
        <w:rPr>
          <w:rFonts w:ascii="맑은 고딕" w:eastAsia="맑은 고딕" w:hAnsi="맑은 고딕"/>
          <w:noProof/>
          <w:lang w:eastAsia="ko-KR"/>
        </w:rPr>
        <w:t>4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Usability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_Toc134376563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464BBF3C" w14:textId="6B7D5D0E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4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앱 사용 환경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  <w:lang w:eastAsia="ko-KR"/>
        </w:rPr>
        <w:instrText xml:space="preserve"> PAGEREF _Toc134376564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  <w:lang w:eastAsia="ko-KR"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2F4359D" w14:textId="011C5CC2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3.</w:t>
      </w:r>
      <w:r w:rsidR="008D3DA6">
        <w:rPr>
          <w:rFonts w:ascii="맑은 고딕" w:eastAsia="맑은 고딕" w:hAnsi="맑은 고딕"/>
          <w:noProof/>
        </w:rPr>
        <w:t>5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Supportability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_Toc134376565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4DB9B98D" w14:textId="1F0B97FB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5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변수 명명 규칙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_Toc134376566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910372D" w14:textId="0EAAA3FF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  <w:lang w:eastAsia="ko-KR"/>
        </w:rPr>
        <w:t>3.</w:t>
      </w:r>
      <w:r w:rsidR="008D3DA6">
        <w:rPr>
          <w:rFonts w:ascii="맑은 고딕" w:eastAsia="맑은 고딕" w:hAnsi="맑은 고딕"/>
          <w:noProof/>
          <w:lang w:eastAsia="ko-KR"/>
        </w:rPr>
        <w:t>6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Design Constraints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_Toc134376567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E21BB33" w14:textId="289CD030" w:rsidR="00041BE4" w:rsidRPr="00834276" w:rsidRDefault="00041BE4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6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개발 환경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_Toc134376568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5ABA6FEB" w14:textId="42ED4D42" w:rsidR="000D0B8F" w:rsidRPr="000D0B8F" w:rsidRDefault="000D0B8F" w:rsidP="000D0B8F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6</w:t>
      </w:r>
      <w:r w:rsidRPr="00834276">
        <w:rPr>
          <w:rFonts w:ascii="맑은 고딕" w:eastAsia="맑은 고딕" w:hAnsi="맑은 고딕"/>
          <w:iCs/>
          <w:noProof/>
          <w:lang w:eastAsia="ko-KR"/>
        </w:rPr>
        <w:t>.</w:t>
      </w:r>
      <w:r>
        <w:rPr>
          <w:rFonts w:ascii="맑은 고딕" w:eastAsia="맑은 고딕" w:hAnsi="맑은 고딕"/>
          <w:iCs/>
          <w:noProof/>
          <w:lang w:eastAsia="ko-KR"/>
        </w:rPr>
        <w:t>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0D0B8F">
        <w:rPr>
          <w:rFonts w:ascii="맑은 고딕" w:eastAsia="맑은 고딕" w:hAnsi="맑은 고딕" w:hint="eastAsia"/>
          <w:iCs/>
          <w:noProof/>
          <w:lang w:eastAsia="ko-KR"/>
        </w:rPr>
        <w:t>Android Studio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_Toc134376568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12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5F17650C" w14:textId="05566E34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  <w:lang w:eastAsia="ko-KR"/>
        </w:rPr>
        <w:t>3.</w:t>
      </w:r>
      <w:r w:rsidR="008D3DA6">
        <w:rPr>
          <w:rFonts w:ascii="맑은 고딕" w:eastAsia="맑은 고딕" w:hAnsi="맑은 고딕"/>
          <w:noProof/>
          <w:lang w:eastAsia="ko-KR"/>
        </w:rPr>
        <w:t>7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Interfaces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_Toc134376569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13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1F8C6F2E" w14:textId="0D9B141A" w:rsidR="00041BE4" w:rsidRDefault="00041BE4">
      <w:pPr>
        <w:pStyle w:val="30"/>
        <w:rPr>
          <w:rFonts w:ascii="맑은 고딕" w:eastAsia="맑은 고딕" w:hAnsi="맑은 고딕"/>
          <w:noProof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lastRenderedPageBreak/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User Interfaces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_Toc134376570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13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2B631F23" w14:textId="7E84E475" w:rsidR="00EF0915" w:rsidRPr="00834276" w:rsidRDefault="00EF0915" w:rsidP="00EF0915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hint="eastAsia"/>
          <w:iCs/>
          <w:noProof/>
          <w:lang w:eastAsia="ko-KR"/>
        </w:rPr>
        <w:t>회원관리(로그인</w:t>
      </w:r>
      <w:r>
        <w:rPr>
          <w:rFonts w:ascii="맑은 고딕" w:eastAsia="맑은 고딕" w:hAnsi="맑은 고딕"/>
          <w:iCs/>
          <w:noProof/>
          <w:lang w:eastAsia="ko-KR"/>
        </w:rPr>
        <w:t>)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_Toc134376570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13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6CA33C9A" w14:textId="61F57FED" w:rsidR="00EF0915" w:rsidRPr="00834276" w:rsidRDefault="00EF0915" w:rsidP="00EF0915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.2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 w:rsidRPr="00EF0915">
        <w:rPr>
          <w:rFonts w:ascii="맑은 고딕" w:eastAsia="맑은 고딕" w:hAnsi="맑은 고딕" w:hint="eastAsia"/>
          <w:iCs/>
          <w:noProof/>
          <w:lang w:eastAsia="ko-KR"/>
        </w:rPr>
        <w:t>회원관리(회원가입)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  <w:lang w:eastAsia="ko-KR"/>
        </w:rPr>
        <w:t>14</w:t>
      </w:r>
    </w:p>
    <w:p w14:paraId="51452CBE" w14:textId="09311B27" w:rsidR="00EF0915" w:rsidRDefault="00EF0915" w:rsidP="00EF0915">
      <w:pPr>
        <w:pStyle w:val="30"/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.3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메뉴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  <w:lang w:eastAsia="ko-KR"/>
        </w:rPr>
        <w:t>15</w:t>
      </w:r>
    </w:p>
    <w:p w14:paraId="365D5919" w14:textId="657C987B" w:rsidR="00EF0915" w:rsidRPr="00834276" w:rsidRDefault="00EF0915" w:rsidP="00EF0915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.4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인덱스 검색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  <w:lang w:eastAsia="ko-KR"/>
        </w:rPr>
        <w:t>16</w:t>
      </w:r>
    </w:p>
    <w:p w14:paraId="362FF7F6" w14:textId="3702026F" w:rsidR="00EF0915" w:rsidRPr="00834276" w:rsidRDefault="00EF0915" w:rsidP="00EF0915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.5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텍스트 검색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  <w:lang w:eastAsia="ko-KR"/>
        </w:rPr>
        <w:t>17</w:t>
      </w:r>
    </w:p>
    <w:p w14:paraId="69487713" w14:textId="2531A763" w:rsidR="00EF0915" w:rsidRPr="00834276" w:rsidRDefault="00EF0915" w:rsidP="00EF0915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.6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단어장</w:t>
      </w:r>
      <w:r w:rsidRPr="00834276">
        <w:rPr>
          <w:rFonts w:ascii="맑은 고딕" w:eastAsia="맑은 고딕" w:hAnsi="맑은 고딕"/>
          <w:noProof/>
          <w:lang w:eastAsia="ko-KR"/>
        </w:rPr>
        <w:tab/>
      </w:r>
      <w:r w:rsidR="004C564A">
        <w:rPr>
          <w:rFonts w:ascii="맑은 고딕" w:eastAsia="맑은 고딕" w:hAnsi="맑은 고딕"/>
          <w:noProof/>
          <w:lang w:eastAsia="ko-KR"/>
        </w:rPr>
        <w:t>18</w:t>
      </w:r>
    </w:p>
    <w:p w14:paraId="41B77702" w14:textId="4E620172" w:rsidR="00EF0915" w:rsidRPr="00EF0915" w:rsidRDefault="00EF0915" w:rsidP="00EF0915">
      <w:pPr>
        <w:pStyle w:val="30"/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</w:pPr>
      <w:r>
        <w:rPr>
          <w:rFonts w:ascii="맑은 고딕" w:eastAsia="맑은 고딕" w:hAnsi="맑은 고딕"/>
          <w:iCs/>
          <w:noProof/>
          <w:lang w:eastAsia="ko-KR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.1</w:t>
      </w:r>
      <w:r>
        <w:rPr>
          <w:rFonts w:ascii="맑은 고딕" w:eastAsia="맑은 고딕" w:hAnsi="맑은 고딕"/>
          <w:iCs/>
          <w:noProof/>
          <w:lang w:eastAsia="ko-KR"/>
        </w:rPr>
        <w:t>.7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 xml:space="preserve"> </w:t>
      </w:r>
      <w:r>
        <w:rPr>
          <w:rFonts w:ascii="맑은 고딕" w:eastAsia="맑은 고딕" w:hAnsi="맑은 고딕" w:cstheme="minorBidi" w:hint="eastAsia"/>
          <w:noProof/>
          <w:kern w:val="2"/>
          <w:szCs w:val="22"/>
          <w:lang w:eastAsia="ko-KR"/>
          <w14:ligatures w14:val="standardContextual"/>
        </w:rPr>
        <w:t>회원관리(마이페이지</w:t>
      </w:r>
      <w:r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>)</w:t>
      </w:r>
      <w:r w:rsidRPr="00834276">
        <w:rPr>
          <w:rFonts w:ascii="맑은 고딕" w:eastAsia="맑은 고딕" w:hAnsi="맑은 고딕"/>
          <w:noProof/>
        </w:rPr>
        <w:tab/>
      </w:r>
      <w:r w:rsidR="004C564A">
        <w:rPr>
          <w:rFonts w:ascii="맑은 고딕" w:eastAsia="맑은 고딕" w:hAnsi="맑은 고딕"/>
          <w:noProof/>
        </w:rPr>
        <w:t>19</w:t>
      </w:r>
    </w:p>
    <w:p w14:paraId="6991E7D0" w14:textId="67FC78D8" w:rsidR="00041BE4" w:rsidRDefault="00041BE4">
      <w:pPr>
        <w:pStyle w:val="30"/>
        <w:rPr>
          <w:rFonts w:ascii="맑은 고딕" w:eastAsia="맑은 고딕" w:hAnsi="맑은 고딕"/>
          <w:noProof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.2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iCs/>
          <w:noProof/>
          <w:lang w:eastAsia="ko-KR"/>
        </w:rPr>
        <w:t>Software Interfaces</w:t>
      </w:r>
      <w:r w:rsidRPr="00834276">
        <w:rPr>
          <w:rFonts w:ascii="맑은 고딕" w:eastAsia="맑은 고딕" w:hAnsi="맑은 고딕"/>
          <w:noProof/>
        </w:rPr>
        <w:tab/>
      </w:r>
      <w:r w:rsidR="004C564A">
        <w:rPr>
          <w:rFonts w:ascii="맑은 고딕" w:eastAsia="맑은 고딕" w:hAnsi="맑은 고딕"/>
          <w:noProof/>
        </w:rPr>
        <w:t>19</w:t>
      </w:r>
    </w:p>
    <w:p w14:paraId="10C4945C" w14:textId="6D77AF47" w:rsidR="00E9181A" w:rsidRPr="00E9181A" w:rsidRDefault="00E9181A" w:rsidP="00E9181A">
      <w:pPr>
        <w:pStyle w:val="30"/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iCs/>
          <w:noProof/>
          <w:lang w:eastAsia="ko-KR"/>
        </w:rPr>
        <w:t>3.</w:t>
      </w:r>
      <w:r w:rsidR="008D3DA6">
        <w:rPr>
          <w:rFonts w:ascii="맑은 고딕" w:eastAsia="맑은 고딕" w:hAnsi="맑은 고딕"/>
          <w:iCs/>
          <w:noProof/>
          <w:lang w:eastAsia="ko-KR"/>
        </w:rPr>
        <w:t>7</w:t>
      </w:r>
      <w:r w:rsidRPr="00834276">
        <w:rPr>
          <w:rFonts w:ascii="맑은 고딕" w:eastAsia="맑은 고딕" w:hAnsi="맑은 고딕"/>
          <w:iCs/>
          <w:noProof/>
          <w:lang w:eastAsia="ko-KR"/>
        </w:rPr>
        <w:t>.</w:t>
      </w:r>
      <w:r>
        <w:rPr>
          <w:rFonts w:ascii="맑은 고딕" w:eastAsia="맑은 고딕" w:hAnsi="맑은 고딕"/>
          <w:iCs/>
          <w:noProof/>
          <w:lang w:eastAsia="ko-KR"/>
        </w:rPr>
        <w:t>3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E9181A">
        <w:rPr>
          <w:rFonts w:ascii="맑은 고딕" w:eastAsia="맑은 고딕" w:hAnsi="맑은 고딕"/>
          <w:iCs/>
          <w:noProof/>
          <w:lang w:eastAsia="ko-KR"/>
        </w:rPr>
        <w:t>Communication Interfaces</w:t>
      </w:r>
      <w:r w:rsidRPr="00834276">
        <w:rPr>
          <w:rFonts w:ascii="맑은 고딕" w:eastAsia="맑은 고딕" w:hAnsi="맑은 고딕"/>
          <w:noProof/>
        </w:rPr>
        <w:tab/>
      </w:r>
      <w:r w:rsidR="004C564A">
        <w:rPr>
          <w:rFonts w:ascii="맑은 고딕" w:eastAsia="맑은 고딕" w:hAnsi="맑은 고딕"/>
          <w:noProof/>
        </w:rPr>
        <w:t>19</w:t>
      </w:r>
    </w:p>
    <w:p w14:paraId="1D7707EE" w14:textId="73A016E8" w:rsidR="00041BE4" w:rsidRPr="00834276" w:rsidRDefault="00041BE4">
      <w:pPr>
        <w:pStyle w:val="20"/>
        <w:tabs>
          <w:tab w:val="left" w:pos="1000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3.</w:t>
      </w:r>
      <w:r w:rsidR="008D3DA6">
        <w:rPr>
          <w:rFonts w:ascii="맑은 고딕" w:eastAsia="맑은 고딕" w:hAnsi="맑은 고딕"/>
          <w:noProof/>
        </w:rPr>
        <w:t>8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  <w:lang w:eastAsia="ko-KR"/>
        </w:rPr>
        <w:t>Legal, Copyright, and Other Notices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_Toc134376572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20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7A78087A" w14:textId="75BA5E34" w:rsidR="00041BE4" w:rsidRPr="00834276" w:rsidRDefault="00041BE4">
      <w:pPr>
        <w:pStyle w:val="10"/>
        <w:tabs>
          <w:tab w:val="left" w:pos="432"/>
        </w:tabs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</w:pPr>
      <w:r w:rsidRPr="00834276">
        <w:rPr>
          <w:rFonts w:ascii="맑은 고딕" w:eastAsia="맑은 고딕" w:hAnsi="맑은 고딕"/>
          <w:noProof/>
        </w:rPr>
        <w:t>4.</w:t>
      </w:r>
      <w:r w:rsidRPr="00834276">
        <w:rPr>
          <w:rFonts w:ascii="맑은 고딕" w:eastAsia="맑은 고딕" w:hAnsi="맑은 고딕" w:cstheme="minorBidi"/>
          <w:noProof/>
          <w:kern w:val="2"/>
          <w:szCs w:val="22"/>
          <w:lang w:eastAsia="ko-KR"/>
          <w14:ligatures w14:val="standardContextual"/>
        </w:rPr>
        <w:tab/>
      </w:r>
      <w:r w:rsidRPr="00834276">
        <w:rPr>
          <w:rFonts w:ascii="맑은 고딕" w:eastAsia="맑은 고딕" w:hAnsi="맑은 고딕"/>
          <w:noProof/>
        </w:rPr>
        <w:t>Supporting Information</w:t>
      </w:r>
      <w:r w:rsidRPr="00834276">
        <w:rPr>
          <w:rFonts w:ascii="맑은 고딕" w:eastAsia="맑은 고딕" w:hAnsi="맑은 고딕"/>
          <w:noProof/>
        </w:rPr>
        <w:tab/>
      </w:r>
      <w:r w:rsidRPr="00834276">
        <w:rPr>
          <w:rFonts w:ascii="맑은 고딕" w:eastAsia="맑은 고딕" w:hAnsi="맑은 고딕"/>
          <w:noProof/>
        </w:rPr>
        <w:fldChar w:fldCharType="begin"/>
      </w:r>
      <w:r w:rsidRPr="00834276">
        <w:rPr>
          <w:rFonts w:ascii="맑은 고딕" w:eastAsia="맑은 고딕" w:hAnsi="맑은 고딕"/>
          <w:noProof/>
        </w:rPr>
        <w:instrText xml:space="preserve"> PAGEREF _Toc134376573 \h </w:instrText>
      </w:r>
      <w:r w:rsidRPr="00834276">
        <w:rPr>
          <w:rFonts w:ascii="맑은 고딕" w:eastAsia="맑은 고딕" w:hAnsi="맑은 고딕"/>
          <w:noProof/>
        </w:rPr>
      </w:r>
      <w:r w:rsidRPr="00834276">
        <w:rPr>
          <w:rFonts w:ascii="맑은 고딕" w:eastAsia="맑은 고딕" w:hAnsi="맑은 고딕"/>
          <w:noProof/>
        </w:rPr>
        <w:fldChar w:fldCharType="separate"/>
      </w:r>
      <w:r w:rsidR="003664A3">
        <w:rPr>
          <w:rFonts w:ascii="맑은 고딕" w:eastAsia="맑은 고딕" w:hAnsi="맑은 고딕"/>
          <w:noProof/>
        </w:rPr>
        <w:t>21</w:t>
      </w:r>
      <w:r w:rsidRPr="00834276">
        <w:rPr>
          <w:rFonts w:ascii="맑은 고딕" w:eastAsia="맑은 고딕" w:hAnsi="맑은 고딕"/>
          <w:noProof/>
        </w:rPr>
        <w:fldChar w:fldCharType="end"/>
      </w:r>
    </w:p>
    <w:p w14:paraId="3AEE6762" w14:textId="3BBAB3D6" w:rsidR="00092BFA" w:rsidRPr="00834276" w:rsidRDefault="00092BFA">
      <w:pPr>
        <w:pStyle w:val="a3"/>
        <w:rPr>
          <w:rFonts w:ascii="맑은 고딕" w:eastAsia="맑은 고딕" w:hAnsi="맑은 고딕"/>
        </w:rPr>
      </w:pPr>
      <w:r w:rsidRPr="00834276">
        <w:rPr>
          <w:rFonts w:ascii="맑은 고딕" w:eastAsia="맑은 고딕" w:hAnsi="맑은 고딕"/>
        </w:rPr>
        <w:fldChar w:fldCharType="end"/>
      </w:r>
      <w:r w:rsidRPr="00834276">
        <w:rPr>
          <w:rFonts w:ascii="맑은 고딕" w:eastAsia="맑은 고딕" w:hAnsi="맑은 고딕"/>
        </w:rPr>
        <w:br w:type="page"/>
      </w:r>
      <w:r w:rsidRPr="00834276">
        <w:rPr>
          <w:rFonts w:ascii="맑은 고딕" w:eastAsia="맑은 고딕" w:hAnsi="맑은 고딕"/>
        </w:rPr>
        <w:lastRenderedPageBreak/>
        <w:fldChar w:fldCharType="begin"/>
      </w:r>
      <w:r w:rsidRPr="00834276">
        <w:rPr>
          <w:rFonts w:ascii="맑은 고딕" w:eastAsia="맑은 고딕" w:hAnsi="맑은 고딕"/>
        </w:rPr>
        <w:instrText xml:space="preserve"> TITLE  \* MERGEFORMAT </w:instrText>
      </w:r>
      <w:r w:rsidRPr="00834276">
        <w:rPr>
          <w:rFonts w:ascii="맑은 고딕" w:eastAsia="맑은 고딕" w:hAnsi="맑은 고딕"/>
        </w:rPr>
        <w:fldChar w:fldCharType="separate"/>
      </w:r>
      <w:r w:rsidR="00041BE4" w:rsidRPr="00834276">
        <w:rPr>
          <w:rFonts w:ascii="맑은 고딕" w:eastAsia="맑은 고딕" w:hAnsi="맑은 고딕"/>
        </w:rPr>
        <w:t>Software Requirements Specification</w:t>
      </w:r>
      <w:r w:rsidRPr="00834276">
        <w:rPr>
          <w:rFonts w:ascii="맑은 고딕" w:eastAsia="맑은 고딕" w:hAnsi="맑은 고딕"/>
        </w:rPr>
        <w:fldChar w:fldCharType="end"/>
      </w:r>
      <w:r w:rsidRPr="00834276">
        <w:rPr>
          <w:rFonts w:ascii="맑은 고딕" w:eastAsia="맑은 고딕" w:hAnsi="맑은 고딕"/>
        </w:rPr>
        <w:t xml:space="preserve"> </w:t>
      </w:r>
    </w:p>
    <w:p w14:paraId="6700E4B4" w14:textId="2797FA1F" w:rsidR="00092BFA" w:rsidRPr="00834276" w:rsidRDefault="00092BFA" w:rsidP="0090606A">
      <w:pPr>
        <w:pStyle w:val="1"/>
        <w:spacing w:before="0" w:after="0"/>
        <w:rPr>
          <w:rFonts w:ascii="맑은 고딕" w:eastAsia="맑은 고딕" w:hAnsi="맑은 고딕"/>
        </w:rPr>
      </w:pPr>
      <w:bookmarkStart w:id="1" w:name="_Toc134376543"/>
      <w:r w:rsidRPr="00834276">
        <w:rPr>
          <w:rFonts w:ascii="맑은 고딕" w:eastAsia="맑은 고딕" w:hAnsi="맑은 고딕"/>
        </w:rPr>
        <w:t>Introduction</w:t>
      </w:r>
      <w:bookmarkEnd w:id="1"/>
    </w:p>
    <w:p w14:paraId="0924AA77" w14:textId="00AB08D2" w:rsidR="00092BFA" w:rsidRPr="00834276" w:rsidRDefault="00914D37" w:rsidP="0090606A">
      <w:pPr>
        <w:pStyle w:val="2"/>
        <w:spacing w:before="0" w:after="0"/>
        <w:rPr>
          <w:rFonts w:ascii="맑은 고딕" w:eastAsia="맑은 고딕" w:hAnsi="맑은 고딕"/>
        </w:rPr>
      </w:pPr>
      <w:bookmarkStart w:id="2" w:name="_Toc134376544"/>
      <w:r w:rsidRPr="00834276">
        <w:rPr>
          <w:rFonts w:ascii="맑은 고딕" w:eastAsia="맑은 고딕" w:hAnsi="맑은 고딕"/>
        </w:rPr>
        <w:t>Purpose</w:t>
      </w:r>
      <w:bookmarkEnd w:id="2"/>
    </w:p>
    <w:p w14:paraId="2190A71A" w14:textId="6B725FC4" w:rsidR="007F154F" w:rsidRPr="00834276" w:rsidRDefault="0091761E" w:rsidP="000D4A54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어플리케이션은 의료종사자 또는 의대생</w:t>
      </w:r>
      <w:r w:rsidR="00593FB6" w:rsidRPr="00834276">
        <w:rPr>
          <w:rFonts w:ascii="맑은 고딕" w:eastAsia="맑은 고딕" w:hAnsi="맑은 고딕" w:hint="eastAsia"/>
          <w:lang w:eastAsia="ko-KR"/>
        </w:rPr>
        <w:t xml:space="preserve"> 등이</w:t>
      </w:r>
      <w:r w:rsidRPr="00834276">
        <w:rPr>
          <w:rFonts w:ascii="맑은 고딕" w:eastAsia="맑은 고딕" w:hAnsi="맑은 고딕" w:hint="eastAsia"/>
          <w:lang w:eastAsia="ko-KR"/>
        </w:rPr>
        <w:t xml:space="preserve"> 의학용어를 쉽게 검색하고,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="002235F9" w:rsidRPr="00834276">
        <w:rPr>
          <w:rFonts w:ascii="맑은 고딕" w:eastAsia="맑은 고딕" w:hAnsi="맑은 고딕" w:hint="eastAsia"/>
          <w:lang w:eastAsia="ko-KR"/>
        </w:rPr>
        <w:t xml:space="preserve">해당 </w:t>
      </w:r>
      <w:r w:rsidR="0034310B" w:rsidRPr="00834276">
        <w:rPr>
          <w:rFonts w:ascii="맑은 고딕" w:eastAsia="맑은 고딕" w:hAnsi="맑은 고딕" w:hint="eastAsia"/>
          <w:lang w:eastAsia="ko-KR"/>
        </w:rPr>
        <w:t>의학</w:t>
      </w:r>
      <w:r w:rsidR="002235F9" w:rsidRPr="00834276">
        <w:rPr>
          <w:rFonts w:ascii="맑은 고딕" w:eastAsia="맑은 고딕" w:hAnsi="맑은 고딕" w:hint="eastAsia"/>
          <w:lang w:eastAsia="ko-KR"/>
        </w:rPr>
        <w:t>용어의</w:t>
      </w:r>
      <w:r w:rsidR="002235F9" w:rsidRPr="00834276">
        <w:rPr>
          <w:rFonts w:ascii="맑은 고딕" w:eastAsia="맑은 고딕" w:hAnsi="맑은 고딕"/>
          <w:lang w:eastAsia="ko-KR"/>
        </w:rPr>
        <w:t xml:space="preserve"> </w:t>
      </w:r>
      <w:r w:rsidR="002235F9" w:rsidRPr="00834276">
        <w:rPr>
          <w:rFonts w:ascii="맑은 고딕" w:eastAsia="맑은 고딕" w:hAnsi="맑은 고딕" w:hint="eastAsia"/>
          <w:lang w:eastAsia="ko-KR"/>
        </w:rPr>
        <w:t xml:space="preserve">발음과 함께 </w:t>
      </w:r>
      <w:r w:rsidRPr="00834276">
        <w:rPr>
          <w:rFonts w:ascii="맑은 고딕" w:eastAsia="맑은 고딕" w:hAnsi="맑은 고딕" w:hint="eastAsia"/>
          <w:lang w:eastAsia="ko-KR"/>
        </w:rPr>
        <w:t xml:space="preserve">공부할 수 있도록 </w:t>
      </w:r>
      <w:r w:rsidR="002235F9" w:rsidRPr="00834276">
        <w:rPr>
          <w:rFonts w:ascii="맑은 고딕" w:eastAsia="맑은 고딕" w:hAnsi="맑은 고딕" w:hint="eastAsia"/>
          <w:lang w:eastAsia="ko-KR"/>
        </w:rPr>
        <w:t>지원해</w:t>
      </w:r>
      <w:r w:rsidR="000B418C">
        <w:rPr>
          <w:rFonts w:ascii="맑은 고딕" w:eastAsia="맑은 고딕" w:hAnsi="맑은 고딕" w:hint="eastAsia"/>
          <w:lang w:eastAsia="ko-KR"/>
        </w:rPr>
        <w:t xml:space="preserve"> </w:t>
      </w:r>
      <w:r w:rsidR="002235F9" w:rsidRPr="00834276">
        <w:rPr>
          <w:rFonts w:ascii="맑은 고딕" w:eastAsia="맑은 고딕" w:hAnsi="맑은 고딕" w:hint="eastAsia"/>
          <w:lang w:eastAsia="ko-KR"/>
        </w:rPr>
        <w:t>주</w:t>
      </w:r>
      <w:r w:rsidRPr="00834276">
        <w:rPr>
          <w:rFonts w:ascii="맑은 고딕" w:eastAsia="맑은 고딕" w:hAnsi="맑은 고딕" w:hint="eastAsia"/>
          <w:lang w:eastAsia="ko-KR"/>
        </w:rPr>
        <w:t xml:space="preserve">는 것을 목표로 </w:t>
      </w:r>
      <w:r w:rsidR="002235F9" w:rsidRPr="00834276">
        <w:rPr>
          <w:rFonts w:ascii="맑은 고딕" w:eastAsia="맑은 고딕" w:hAnsi="맑은 고딕" w:hint="eastAsia"/>
          <w:lang w:eastAsia="ko-KR"/>
        </w:rPr>
        <w:t>개발한다.</w:t>
      </w:r>
    </w:p>
    <w:p w14:paraId="2FCABD6D" w14:textId="77777777" w:rsidR="00CA60F4" w:rsidRPr="00834276" w:rsidRDefault="00CA60F4" w:rsidP="00CA60F4">
      <w:pPr>
        <w:ind w:left="720"/>
        <w:rPr>
          <w:rFonts w:ascii="맑은 고딕" w:eastAsia="맑은 고딕" w:hAnsi="맑은 고딕"/>
          <w:lang w:eastAsia="ko-KR"/>
        </w:rPr>
      </w:pPr>
    </w:p>
    <w:p w14:paraId="153616D9" w14:textId="25D3312E" w:rsidR="00092BFA" w:rsidRPr="00834276" w:rsidRDefault="00914D37" w:rsidP="0090606A">
      <w:pPr>
        <w:pStyle w:val="2"/>
        <w:spacing w:before="0" w:after="0"/>
        <w:rPr>
          <w:rFonts w:ascii="맑은 고딕" w:eastAsia="맑은 고딕" w:hAnsi="맑은 고딕"/>
        </w:rPr>
      </w:pPr>
      <w:bookmarkStart w:id="3" w:name="_Toc134376545"/>
      <w:r w:rsidRPr="00834276">
        <w:rPr>
          <w:rFonts w:ascii="맑은 고딕" w:eastAsia="맑은 고딕" w:hAnsi="맑은 고딕"/>
        </w:rPr>
        <w:t>Scope</w:t>
      </w:r>
      <w:bookmarkEnd w:id="3"/>
    </w:p>
    <w:p w14:paraId="010A8B0D" w14:textId="3D58EAC3" w:rsidR="0091761E" w:rsidRPr="00834276" w:rsidRDefault="001E1DC6" w:rsidP="000D4A54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어플리케이션의 개발 범위는 다음과 같다.</w:t>
      </w:r>
    </w:p>
    <w:p w14:paraId="484F70AE" w14:textId="7645AD53" w:rsidR="001E1DC6" w:rsidRPr="00834276" w:rsidRDefault="001E1DC6" w:rsidP="001E1D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Pr="00834276">
        <w:rPr>
          <w:rFonts w:ascii="맑은 고딕" w:eastAsia="맑은 고딕" w:hAnsi="맑은 고딕"/>
          <w:lang w:eastAsia="ko-KR"/>
        </w:rPr>
        <w:t xml:space="preserve">1) </w:t>
      </w:r>
      <w:r w:rsidRPr="00834276">
        <w:rPr>
          <w:rFonts w:ascii="맑은 고딕" w:eastAsia="맑은 고딕" w:hAnsi="맑은 고딕" w:hint="eastAsia"/>
          <w:lang w:eastAsia="ko-KR"/>
        </w:rPr>
        <w:t>회원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관리</w:t>
      </w:r>
    </w:p>
    <w:p w14:paraId="18F8EA28" w14:textId="4061763B" w:rsidR="001E1DC6" w:rsidRPr="00834276" w:rsidRDefault="001E1DC6" w:rsidP="001E1D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Pr="00834276">
        <w:rPr>
          <w:rFonts w:ascii="맑은 고딕" w:eastAsia="맑은 고딕" w:hAnsi="맑은 고딕"/>
          <w:lang w:eastAsia="ko-KR"/>
        </w:rPr>
        <w:t xml:space="preserve">1-1) </w:t>
      </w:r>
      <w:r w:rsidRPr="00834276">
        <w:rPr>
          <w:rFonts w:ascii="맑은 고딕" w:eastAsia="맑은 고딕" w:hAnsi="맑은 고딕" w:hint="eastAsia"/>
          <w:lang w:eastAsia="ko-KR"/>
        </w:rPr>
        <w:t>회원 가입</w:t>
      </w:r>
    </w:p>
    <w:p w14:paraId="203BCC36" w14:textId="64E12FA0" w:rsidR="001E1DC6" w:rsidRPr="00834276" w:rsidRDefault="001E1DC6" w:rsidP="001E1D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Pr="00834276">
        <w:rPr>
          <w:rFonts w:ascii="맑은 고딕" w:eastAsia="맑은 고딕" w:hAnsi="맑은 고딕"/>
          <w:lang w:eastAsia="ko-KR"/>
        </w:rPr>
        <w:t xml:space="preserve">1-2) </w:t>
      </w:r>
      <w:r w:rsidR="00EF640A" w:rsidRPr="00834276">
        <w:rPr>
          <w:rFonts w:ascii="맑은 고딕" w:eastAsia="맑은 고딕" w:hAnsi="맑은 고딕" w:hint="eastAsia"/>
          <w:lang w:eastAsia="ko-KR"/>
        </w:rPr>
        <w:t xml:space="preserve">회원 </w:t>
      </w:r>
      <w:r w:rsidRPr="00834276">
        <w:rPr>
          <w:rFonts w:ascii="맑은 고딕" w:eastAsia="맑은 고딕" w:hAnsi="맑은 고딕" w:hint="eastAsia"/>
          <w:lang w:eastAsia="ko-KR"/>
        </w:rPr>
        <w:t>인</w:t>
      </w:r>
      <w:r w:rsidR="00EF640A" w:rsidRPr="00834276">
        <w:rPr>
          <w:rFonts w:ascii="맑은 고딕" w:eastAsia="맑은 고딕" w:hAnsi="맑은 고딕" w:hint="eastAsia"/>
          <w:lang w:eastAsia="ko-KR"/>
        </w:rPr>
        <w:t>증</w:t>
      </w:r>
    </w:p>
    <w:p w14:paraId="28FB50CD" w14:textId="73B36AB5" w:rsidR="002235F9" w:rsidRPr="00834276" w:rsidRDefault="001E1DC6" w:rsidP="002235F9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A61AFA"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="00A61AFA" w:rsidRPr="00834276">
        <w:rPr>
          <w:rFonts w:ascii="맑은 고딕" w:eastAsia="맑은 고딕" w:hAnsi="맑은 고딕"/>
          <w:lang w:eastAsia="ko-KR"/>
        </w:rPr>
        <w:t xml:space="preserve">2) </w:t>
      </w:r>
      <w:r w:rsidR="002235F9" w:rsidRPr="00834276">
        <w:rPr>
          <w:rFonts w:ascii="맑은 고딕" w:eastAsia="맑은 고딕" w:hAnsi="맑은 고딕" w:hint="eastAsia"/>
          <w:lang w:eastAsia="ko-KR"/>
        </w:rPr>
        <w:t>의학용어 검색</w:t>
      </w:r>
    </w:p>
    <w:p w14:paraId="3E2D5CD5" w14:textId="227AD970" w:rsidR="002235F9" w:rsidRPr="00834276" w:rsidRDefault="002235F9" w:rsidP="002235F9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Pr="00834276">
        <w:rPr>
          <w:rFonts w:ascii="맑은 고딕" w:eastAsia="맑은 고딕" w:hAnsi="맑은 고딕"/>
          <w:lang w:eastAsia="ko-KR"/>
        </w:rPr>
        <w:t xml:space="preserve">2-1) </w:t>
      </w:r>
      <w:r w:rsidRPr="00834276">
        <w:rPr>
          <w:rFonts w:ascii="맑은 고딕" w:eastAsia="맑은 고딕" w:hAnsi="맑은 고딕" w:hint="eastAsia"/>
          <w:lang w:eastAsia="ko-KR"/>
        </w:rPr>
        <w:t>인덱스별 의학용어 검색</w:t>
      </w:r>
    </w:p>
    <w:p w14:paraId="65C8C823" w14:textId="77E0514A" w:rsidR="001E1DC6" w:rsidRPr="00834276" w:rsidRDefault="001E1DC6" w:rsidP="00A61AFA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A61AFA"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="002235F9" w:rsidRPr="00834276">
        <w:rPr>
          <w:rFonts w:ascii="맑은 고딕" w:eastAsia="맑은 고딕" w:hAnsi="맑은 고딕"/>
          <w:lang w:eastAsia="ko-KR"/>
        </w:rPr>
        <w:t>2-2</w:t>
      </w:r>
      <w:r w:rsidR="00A61AFA" w:rsidRPr="00834276">
        <w:rPr>
          <w:rFonts w:ascii="맑은 고딕" w:eastAsia="맑은 고딕" w:hAnsi="맑은 고딕"/>
          <w:lang w:eastAsia="ko-KR"/>
        </w:rPr>
        <w:t xml:space="preserve">) </w:t>
      </w:r>
      <w:r w:rsidR="00A61AFA" w:rsidRPr="00834276">
        <w:rPr>
          <w:rFonts w:ascii="맑은 고딕" w:eastAsia="맑은 고딕" w:hAnsi="맑은 고딕" w:hint="eastAsia"/>
          <w:lang w:eastAsia="ko-KR"/>
        </w:rPr>
        <w:t>텍스트 의학용어 검색</w:t>
      </w:r>
    </w:p>
    <w:p w14:paraId="62B2E09F" w14:textId="2E864491" w:rsidR="001E1DC6" w:rsidRPr="00834276" w:rsidRDefault="001E1DC6" w:rsidP="001E1D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="002235F9" w:rsidRPr="00834276">
        <w:rPr>
          <w:rFonts w:ascii="맑은 고딕" w:eastAsia="맑은 고딕" w:hAnsi="맑은 고딕"/>
          <w:lang w:eastAsia="ko-KR"/>
        </w:rPr>
        <w:t>3</w:t>
      </w:r>
      <w:r w:rsidRPr="00834276">
        <w:rPr>
          <w:rFonts w:ascii="맑은 고딕" w:eastAsia="맑은 고딕" w:hAnsi="맑은 고딕"/>
          <w:lang w:eastAsia="ko-KR"/>
        </w:rPr>
        <w:t xml:space="preserve">) </w:t>
      </w:r>
      <w:r w:rsidRPr="00834276">
        <w:rPr>
          <w:rFonts w:ascii="맑은 고딕" w:eastAsia="맑은 고딕" w:hAnsi="맑은 고딕" w:hint="eastAsia"/>
          <w:lang w:eastAsia="ko-KR"/>
        </w:rPr>
        <w:t>발음 듣기</w:t>
      </w:r>
    </w:p>
    <w:p w14:paraId="17331368" w14:textId="7BE04647" w:rsidR="001E1DC6" w:rsidRPr="00834276" w:rsidRDefault="001E1DC6" w:rsidP="001E1D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(기능 </w:t>
      </w:r>
      <w:r w:rsidR="002235F9" w:rsidRPr="00834276">
        <w:rPr>
          <w:rFonts w:ascii="맑은 고딕" w:eastAsia="맑은 고딕" w:hAnsi="맑은 고딕"/>
          <w:lang w:eastAsia="ko-KR"/>
        </w:rPr>
        <w:t>4</w:t>
      </w:r>
      <w:r w:rsidRPr="00834276">
        <w:rPr>
          <w:rFonts w:ascii="맑은 고딕" w:eastAsia="맑은 고딕" w:hAnsi="맑은 고딕"/>
          <w:lang w:eastAsia="ko-KR"/>
        </w:rPr>
        <w:t xml:space="preserve">) </w:t>
      </w:r>
      <w:r w:rsidRPr="00834276">
        <w:rPr>
          <w:rFonts w:ascii="맑은 고딕" w:eastAsia="맑은 고딕" w:hAnsi="맑은 고딕" w:hint="eastAsia"/>
          <w:lang w:eastAsia="ko-KR"/>
        </w:rPr>
        <w:t>단어장</w:t>
      </w:r>
    </w:p>
    <w:p w14:paraId="15DD285D" w14:textId="606225F0" w:rsidR="00CA60F4" w:rsidRPr="00834276" w:rsidRDefault="00CA60F4" w:rsidP="00CA60F4">
      <w:pPr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ab/>
      </w:r>
    </w:p>
    <w:p w14:paraId="31F855F3" w14:textId="11481143" w:rsidR="00092BFA" w:rsidRPr="00834276" w:rsidRDefault="00914D37" w:rsidP="0090606A">
      <w:pPr>
        <w:pStyle w:val="2"/>
        <w:spacing w:before="0" w:after="0"/>
        <w:rPr>
          <w:rFonts w:ascii="맑은 고딕" w:eastAsia="맑은 고딕" w:hAnsi="맑은 고딕"/>
        </w:rPr>
      </w:pPr>
      <w:bookmarkStart w:id="4" w:name="_Toc134376546"/>
      <w:r w:rsidRPr="00834276">
        <w:rPr>
          <w:rFonts w:ascii="맑은 고딕" w:eastAsia="맑은 고딕" w:hAnsi="맑은 고딕"/>
        </w:rPr>
        <w:t>Definitions, Acronyms and Abbreviations</w:t>
      </w:r>
      <w:bookmarkEnd w:id="4"/>
    </w:p>
    <w:p w14:paraId="672F9009" w14:textId="77777777" w:rsidR="0024500C" w:rsidRPr="00834276" w:rsidRDefault="001E1DC6" w:rsidP="0024500C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TTS(</w:t>
      </w:r>
      <w:r w:rsidRPr="00834276">
        <w:rPr>
          <w:rFonts w:ascii="맑은 고딕" w:eastAsia="맑은 고딕" w:hAnsi="맑은 고딕" w:hint="eastAsia"/>
          <w:lang w:eastAsia="ko-KR"/>
        </w:rPr>
        <w:t>T</w:t>
      </w:r>
      <w:r w:rsidRPr="00834276">
        <w:rPr>
          <w:rFonts w:ascii="맑은 고딕" w:eastAsia="맑은 고딕" w:hAnsi="맑은 고딕"/>
          <w:lang w:eastAsia="ko-KR"/>
        </w:rPr>
        <w:t>ext To Speech)</w:t>
      </w:r>
    </w:p>
    <w:p w14:paraId="1046EDBC" w14:textId="3C994100" w:rsidR="001E1DC6" w:rsidRPr="00834276" w:rsidRDefault="001E1DC6" w:rsidP="0024500C">
      <w:pPr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컴퓨터의 프로그램을 통해 사람의 목소리를 구현해</w:t>
      </w:r>
      <w:r w:rsidR="006E4110">
        <w:rPr>
          <w:rFonts w:ascii="맑은 고딕" w:eastAsia="맑은 고딕" w:hAnsi="맑은 고딕" w:hint="eastAsia"/>
          <w:lang w:eastAsia="ko-KR"/>
        </w:rPr>
        <w:t xml:space="preserve"> </w:t>
      </w:r>
      <w:r w:rsidR="00223160" w:rsidRPr="00834276">
        <w:rPr>
          <w:rFonts w:ascii="맑은 고딕" w:eastAsia="맑은 고딕" w:hAnsi="맑은 고딕" w:hint="eastAsia"/>
          <w:lang w:eastAsia="ko-KR"/>
        </w:rPr>
        <w:t>내는 것</w:t>
      </w:r>
    </w:p>
    <w:p w14:paraId="560E69DC" w14:textId="6C5CBD4C" w:rsidR="00174434" w:rsidRPr="00834276" w:rsidRDefault="00174434" w:rsidP="00174434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DBMS(Database Management System)</w:t>
      </w:r>
    </w:p>
    <w:p w14:paraId="6BCDEB2F" w14:textId="77777777" w:rsidR="00B962B0" w:rsidRDefault="00174434" w:rsidP="00B962B0">
      <w:pPr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데이터를 한곳에 모은 저장소를 만들고, 그 저장소에 여러 사용자가 접근하여 데이터를 저장</w:t>
      </w:r>
      <w:r w:rsidR="00B962B0">
        <w:rPr>
          <w:rFonts w:ascii="맑은 고딕" w:eastAsia="맑은 고딕" w:hAnsi="맑은 고딕"/>
          <w:lang w:eastAsia="ko-KR"/>
        </w:rPr>
        <w:t xml:space="preserve"> </w:t>
      </w:r>
    </w:p>
    <w:p w14:paraId="09BE891C" w14:textId="0DCC25AC" w:rsidR="004739C6" w:rsidRPr="00834276" w:rsidRDefault="00174434" w:rsidP="00B962B0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및</w:t>
      </w:r>
      <w:r w:rsidR="00B962B0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관리 등의 기능을 수행하며 공유할 수 있는 환경을 제공하는 응용 소프트웨어 프로그램</w:t>
      </w:r>
    </w:p>
    <w:p w14:paraId="4ECB5EA1" w14:textId="3CDC0800" w:rsidR="0024500C" w:rsidRPr="00834276" w:rsidRDefault="001E1DC6" w:rsidP="00A108F0">
      <w:pPr>
        <w:ind w:left="720"/>
        <w:rPr>
          <w:rFonts w:ascii="맑은 고딕" w:eastAsia="맑은 고딕" w:hAnsi="맑은 고딕"/>
          <w:b/>
          <w:bCs/>
          <w:lang w:eastAsia="ko-KR"/>
        </w:rPr>
      </w:pPr>
      <w:r w:rsidRPr="00834276">
        <w:rPr>
          <w:rFonts w:ascii="맑은 고딕" w:eastAsia="맑은 고딕" w:hAnsi="맑은 고딕"/>
          <w:b/>
          <w:bCs/>
          <w:lang w:eastAsia="ko-KR"/>
        </w:rPr>
        <w:t xml:space="preserve">• </w:t>
      </w:r>
      <w:r w:rsidR="00A108F0" w:rsidRPr="00834276">
        <w:rPr>
          <w:rFonts w:ascii="맑은 고딕" w:eastAsia="맑은 고딕" w:hAnsi="맑은 고딕"/>
          <w:lang w:eastAsia="ko-KR"/>
        </w:rPr>
        <w:t>Data</w:t>
      </w:r>
      <w:r w:rsidR="0024500C" w:rsidRPr="00834276">
        <w:rPr>
          <w:rFonts w:ascii="맑은 고딕" w:eastAsia="맑은 고딕" w:hAnsi="맑은 고딕"/>
          <w:lang w:eastAsia="ko-KR"/>
        </w:rPr>
        <w:t>b</w:t>
      </w:r>
      <w:r w:rsidR="00A108F0" w:rsidRPr="00834276">
        <w:rPr>
          <w:rFonts w:ascii="맑은 고딕" w:eastAsia="맑은 고딕" w:hAnsi="맑은 고딕"/>
          <w:lang w:eastAsia="ko-KR"/>
        </w:rPr>
        <w:t>ase</w:t>
      </w:r>
      <w:r w:rsidRPr="00834276">
        <w:rPr>
          <w:rFonts w:ascii="맑은 고딕" w:eastAsia="맑은 고딕" w:hAnsi="맑은 고딕"/>
          <w:b/>
          <w:bCs/>
          <w:lang w:eastAsia="ko-KR"/>
        </w:rPr>
        <w:t xml:space="preserve"> </w:t>
      </w:r>
    </w:p>
    <w:p w14:paraId="44F3F8C9" w14:textId="5E9C0492" w:rsidR="004739C6" w:rsidRPr="00834276" w:rsidRDefault="00A108F0" w:rsidP="00372924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여러 사람들이 공유하고 사용할 목적으로 통합 관리되는 데이터의 집합</w:t>
      </w:r>
    </w:p>
    <w:p w14:paraId="34D60EA5" w14:textId="35B5F9ED" w:rsidR="004739C6" w:rsidRPr="00834276" w:rsidRDefault="004739C6" w:rsidP="004739C6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MySQL</w:t>
      </w:r>
    </w:p>
    <w:p w14:paraId="11D85F8B" w14:textId="3FAA4064" w:rsidR="004739C6" w:rsidRPr="00834276" w:rsidRDefault="004739C6" w:rsidP="004739C6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오픈 소스의 관계형 데이터베이스 관리 시스템</w:t>
      </w:r>
    </w:p>
    <w:p w14:paraId="368D6D23" w14:textId="77777777" w:rsidR="003D1B5E" w:rsidRPr="00834276" w:rsidRDefault="003D1B5E" w:rsidP="003D1B5E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PHP(Hypertext Preprocessor)</w:t>
      </w:r>
    </w:p>
    <w:p w14:paraId="30EDF016" w14:textId="77777777" w:rsidR="003D1B5E" w:rsidRPr="00834276" w:rsidRDefault="003D1B5E" w:rsidP="003D1B5E">
      <w:pPr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C언어를 기반으로 만들어진 서버 측에서 실행되는 서버 사이드 스크립트 언어로,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동적 웹 </w:t>
      </w:r>
    </w:p>
    <w:p w14:paraId="71B9CDB9" w14:textId="56AB1973" w:rsidR="003D1B5E" w:rsidRPr="00834276" w:rsidRDefault="003D1B5E" w:rsidP="003D1B5E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페이지를 쉽고 빠르게 만들도록 </w:t>
      </w:r>
      <w:r w:rsidR="00B20424" w:rsidRPr="00834276">
        <w:rPr>
          <w:rFonts w:ascii="맑은 고딕" w:eastAsia="맑은 고딕" w:hAnsi="맑은 고딕" w:hint="eastAsia"/>
          <w:lang w:eastAsia="ko-KR"/>
        </w:rPr>
        <w:t>지원하는 언어</w:t>
      </w:r>
    </w:p>
    <w:p w14:paraId="5D34CB43" w14:textId="73393AE5" w:rsidR="0024500C" w:rsidRPr="00834276" w:rsidRDefault="00A108F0" w:rsidP="00A108F0">
      <w:pPr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F95A79" w:rsidRPr="00834276">
        <w:rPr>
          <w:rFonts w:ascii="맑은 고딕" w:eastAsia="맑은 고딕" w:hAnsi="맑은 고딕" w:hint="eastAsia"/>
          <w:lang w:eastAsia="ko-KR"/>
        </w:rPr>
        <w:t>카멜 표기법</w:t>
      </w:r>
      <w:r w:rsidR="0024500C" w:rsidRPr="00834276">
        <w:rPr>
          <w:rFonts w:ascii="맑은 고딕" w:eastAsia="맑은 고딕" w:hAnsi="맑은 고딕" w:hint="eastAsia"/>
          <w:lang w:eastAsia="ko-KR"/>
        </w:rPr>
        <w:t>(</w:t>
      </w:r>
      <w:r w:rsidR="0024500C" w:rsidRPr="00834276">
        <w:rPr>
          <w:rFonts w:ascii="맑은 고딕" w:eastAsia="맑은 고딕" w:hAnsi="맑은 고딕"/>
          <w:lang w:eastAsia="ko-KR"/>
        </w:rPr>
        <w:t>Camel Case)</w:t>
      </w:r>
    </w:p>
    <w:p w14:paraId="54A2477E" w14:textId="46C14CB0" w:rsidR="00A108F0" w:rsidRPr="00834276" w:rsidRDefault="009431B6" w:rsidP="0024500C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각 단어의 첫</w:t>
      </w:r>
      <w:r w:rsidR="0024500C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문자를 대문자로 표기하고 붙여</w:t>
      </w:r>
      <w:r w:rsidR="00CA60F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쓰되, 맨</w:t>
      </w:r>
      <w:r w:rsidR="00CA60F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처음 문자는 소문자로 표기하는 것</w:t>
      </w:r>
    </w:p>
    <w:p w14:paraId="6FDDEA1C" w14:textId="77777777" w:rsidR="0024500C" w:rsidRPr="00834276" w:rsidRDefault="00A108F0" w:rsidP="00A108F0">
      <w:pPr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</w:t>
      </w:r>
      <w:r w:rsidR="009431B6" w:rsidRPr="00834276">
        <w:rPr>
          <w:rFonts w:ascii="맑은 고딕" w:eastAsia="맑은 고딕" w:hAnsi="맑은 고딕"/>
          <w:lang w:eastAsia="ko-KR"/>
        </w:rPr>
        <w:t xml:space="preserve"> Android Studio</w:t>
      </w:r>
    </w:p>
    <w:p w14:paraId="709D7DD8" w14:textId="67B5E67A" w:rsidR="00A108F0" w:rsidRPr="00834276" w:rsidRDefault="009431B6" w:rsidP="0024500C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안드로이드 및 안드로이드 전용 </w:t>
      </w:r>
      <w:r w:rsidR="00F14677" w:rsidRPr="00834276">
        <w:rPr>
          <w:rFonts w:ascii="맑은 고딕" w:eastAsia="맑은 고딕" w:hAnsi="맑은 고딕" w:hint="eastAsia"/>
          <w:lang w:eastAsia="ko-KR"/>
        </w:rPr>
        <w:t>어플 제작을</w:t>
      </w:r>
      <w:r w:rsidRPr="00834276">
        <w:rPr>
          <w:rFonts w:ascii="맑은 고딕" w:eastAsia="맑은 고딕" w:hAnsi="맑은 고딕" w:hint="eastAsia"/>
          <w:lang w:eastAsia="ko-KR"/>
        </w:rPr>
        <w:t xml:space="preserve"> 위한 공식 통합 개발 환</w:t>
      </w:r>
      <w:r w:rsidR="00223160" w:rsidRPr="00834276">
        <w:rPr>
          <w:rFonts w:ascii="맑은 고딕" w:eastAsia="맑은 고딕" w:hAnsi="맑은 고딕" w:hint="eastAsia"/>
          <w:lang w:eastAsia="ko-KR"/>
        </w:rPr>
        <w:t>경</w:t>
      </w:r>
    </w:p>
    <w:p w14:paraId="2439C2FD" w14:textId="5CB4567B" w:rsidR="00506EBF" w:rsidRPr="00834276" w:rsidRDefault="00506EBF" w:rsidP="00506EBF">
      <w:pPr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AVD(Android Virtual Device)</w:t>
      </w:r>
    </w:p>
    <w:p w14:paraId="79D59E89" w14:textId="2DC5458D" w:rsidR="00506EBF" w:rsidRPr="00834276" w:rsidRDefault="00506EBF" w:rsidP="00506EBF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lastRenderedPageBreak/>
        <w:t>Android Studio</w:t>
      </w:r>
      <w:r w:rsidRPr="00834276">
        <w:rPr>
          <w:rFonts w:ascii="맑은 고딕" w:eastAsia="맑은 고딕" w:hAnsi="맑은 고딕" w:hint="eastAsia"/>
          <w:lang w:eastAsia="ko-KR"/>
        </w:rPr>
        <w:t>에서 제공하는 가상 단말장치로</w:t>
      </w:r>
      <w:r w:rsidRPr="00834276">
        <w:rPr>
          <w:rFonts w:ascii="맑은 고딕" w:eastAsia="맑은 고딕" w:hAnsi="맑은 고딕"/>
          <w:lang w:eastAsia="ko-KR"/>
        </w:rPr>
        <w:t xml:space="preserve">, </w:t>
      </w:r>
      <w:r w:rsidR="00C54A0A" w:rsidRPr="00834276">
        <w:rPr>
          <w:rFonts w:ascii="맑은 고딕" w:eastAsia="맑은 고딕" w:hAnsi="맑은 고딕" w:hint="eastAsia"/>
          <w:lang w:eastAsia="ko-KR"/>
        </w:rPr>
        <w:t>Android 휴대전화나 태블릿, Wear OS, Android TV</w:t>
      </w:r>
      <w:r w:rsidR="00C54A0A" w:rsidRPr="00834276">
        <w:rPr>
          <w:rFonts w:ascii="맑은 고딕" w:eastAsia="맑은 고딕" w:hAnsi="맑은 고딕"/>
          <w:lang w:eastAsia="ko-KR"/>
        </w:rPr>
        <w:t xml:space="preserve"> </w:t>
      </w:r>
      <w:r w:rsidR="00C54A0A" w:rsidRPr="00834276">
        <w:rPr>
          <w:rFonts w:ascii="맑은 고딕" w:eastAsia="맑은 고딕" w:hAnsi="맑은 고딕" w:hint="eastAsia"/>
          <w:lang w:eastAsia="ko-KR"/>
        </w:rPr>
        <w:t>등 하드웨어 기기를 물리적으로 연결하지 않아도 실행할 수 있도록 지원하는 장치</w:t>
      </w:r>
    </w:p>
    <w:p w14:paraId="34631634" w14:textId="77777777" w:rsidR="0024500C" w:rsidRPr="00834276" w:rsidRDefault="00A108F0" w:rsidP="00A108F0">
      <w:pPr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</w:t>
      </w:r>
      <w:r w:rsidR="009431B6" w:rsidRPr="00834276">
        <w:rPr>
          <w:rFonts w:ascii="맑은 고딕" w:eastAsia="맑은 고딕" w:hAnsi="맑은 고딕"/>
          <w:lang w:eastAsia="ko-KR"/>
        </w:rPr>
        <w:t xml:space="preserve"> WAS(Web Application Server)</w:t>
      </w:r>
    </w:p>
    <w:p w14:paraId="64F1B5D6" w14:textId="3CD16C70" w:rsidR="00A108F0" w:rsidRPr="00834276" w:rsidRDefault="009431B6" w:rsidP="0024500C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HTTP 프로토콜을 기반으로 사용자 컴퓨터나 장치에 애플리케이션을 수행해</w:t>
      </w:r>
      <w:r w:rsidR="00126FC9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주</w:t>
      </w:r>
      <w:r w:rsidR="00126FC9">
        <w:rPr>
          <w:rFonts w:ascii="맑은 고딕" w:eastAsia="맑은 고딕" w:hAnsi="맑은 고딕" w:hint="eastAsia"/>
          <w:lang w:eastAsia="ko-KR"/>
        </w:rPr>
        <w:t xml:space="preserve">는 </w:t>
      </w:r>
      <w:r w:rsidRPr="00834276">
        <w:rPr>
          <w:rFonts w:ascii="맑은 고딕" w:eastAsia="맑은 고딕" w:hAnsi="맑은 고딕" w:hint="eastAsia"/>
          <w:lang w:eastAsia="ko-KR"/>
        </w:rPr>
        <w:t>미들웨어로서, 주로 데이터베이스 서버와 같이 수행</w:t>
      </w:r>
      <w:r w:rsidR="00223160" w:rsidRPr="00834276">
        <w:rPr>
          <w:rFonts w:ascii="맑은 고딕" w:eastAsia="맑은 고딕" w:hAnsi="맑은 고딕" w:hint="eastAsia"/>
          <w:lang w:eastAsia="ko-KR"/>
        </w:rPr>
        <w:t>되는 것</w:t>
      </w:r>
    </w:p>
    <w:p w14:paraId="05A8510E" w14:textId="1296B6E9" w:rsidR="00AB334B" w:rsidRPr="00834276" w:rsidRDefault="00AB334B" w:rsidP="00AB334B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X</w:t>
      </w:r>
      <w:r w:rsidRPr="00834276">
        <w:rPr>
          <w:rFonts w:ascii="맑은 고딕" w:eastAsia="맑은 고딕" w:hAnsi="맑은 고딕"/>
          <w:lang w:eastAsia="ko-KR"/>
        </w:rPr>
        <w:t>AMPP</w:t>
      </w:r>
    </w:p>
    <w:p w14:paraId="38ABDEBB" w14:textId="4D8F8ABD" w:rsidR="00AB334B" w:rsidRPr="00834276" w:rsidRDefault="00AB334B" w:rsidP="0024500C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크로스 플랫폼 웹 서버 자유 소프트웨어 꾸러</w:t>
      </w:r>
      <w:r w:rsidR="004036D2" w:rsidRPr="00834276">
        <w:rPr>
          <w:rFonts w:ascii="맑은 고딕" w:eastAsia="맑은 고딕" w:hAnsi="맑은 고딕" w:hint="eastAsia"/>
          <w:lang w:eastAsia="ko-KR"/>
        </w:rPr>
        <w:t>미로,</w:t>
      </w:r>
      <w:r w:rsidRPr="00834276">
        <w:rPr>
          <w:rFonts w:ascii="맑은 고딕" w:eastAsia="맑은 고딕" w:hAnsi="맑은 고딕" w:hint="eastAsia"/>
          <w:lang w:eastAsia="ko-KR"/>
        </w:rPr>
        <w:t xml:space="preserve"> 아파치 웹 서버, MariaDB, PHP, 펄을 포함하고 있</w:t>
      </w:r>
      <w:r w:rsidR="004036D2" w:rsidRPr="00834276">
        <w:rPr>
          <w:rFonts w:ascii="맑은 고딕" w:eastAsia="맑은 고딕" w:hAnsi="맑은 고딕" w:hint="eastAsia"/>
          <w:lang w:eastAsia="ko-KR"/>
        </w:rPr>
        <w:t>어,</w:t>
      </w:r>
      <w:r w:rsidR="004036D2" w:rsidRPr="00834276">
        <w:rPr>
          <w:rFonts w:ascii="맑은 고딕" w:eastAsia="맑은 고딕" w:hAnsi="맑은 고딕"/>
          <w:lang w:eastAsia="ko-KR"/>
        </w:rPr>
        <w:t xml:space="preserve"> </w:t>
      </w:r>
      <w:r w:rsidR="004036D2" w:rsidRPr="00834276">
        <w:rPr>
          <w:rFonts w:ascii="맑은 고딕" w:eastAsia="맑은 고딕" w:hAnsi="맑은 고딕" w:hint="eastAsia"/>
          <w:lang w:eastAsia="ko-KR"/>
        </w:rPr>
        <w:t>자유롭고 쓰기 쉬운 웹 서버</w:t>
      </w:r>
      <w:r w:rsidR="004036D2" w:rsidRPr="00834276">
        <w:rPr>
          <w:rFonts w:ascii="맑은 고딕" w:eastAsia="맑은 고딕" w:hAnsi="맑은 고딕"/>
          <w:lang w:eastAsia="ko-KR"/>
        </w:rPr>
        <w:t xml:space="preserve"> </w:t>
      </w:r>
    </w:p>
    <w:p w14:paraId="68E30B87" w14:textId="56945B59" w:rsidR="00B962B0" w:rsidRDefault="0002017C" w:rsidP="00B962B0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7D5915">
        <w:rPr>
          <w:rFonts w:ascii="맑은 고딕" w:eastAsia="맑은 고딕" w:hAnsi="맑은 고딕" w:hint="eastAsia"/>
          <w:lang w:eastAsia="ko-KR"/>
        </w:rPr>
        <w:t>A</w:t>
      </w:r>
      <w:r w:rsidR="007D5915">
        <w:rPr>
          <w:rFonts w:ascii="맑은 고딕" w:eastAsia="맑은 고딕" w:hAnsi="맑은 고딕"/>
          <w:lang w:eastAsia="ko-KR"/>
        </w:rPr>
        <w:t>pache</w:t>
      </w:r>
      <w:r w:rsidRPr="008E180B">
        <w:rPr>
          <w:rFonts w:ascii="맑은 고딕" w:eastAsia="맑은 고딕" w:hAnsi="맑은 고딕" w:hint="eastAsia"/>
          <w:lang w:eastAsia="ko-KR"/>
        </w:rPr>
        <w:t xml:space="preserve"> </w:t>
      </w:r>
    </w:p>
    <w:p w14:paraId="041DBCCC" w14:textId="7E8694E4" w:rsidR="00380EB0" w:rsidRPr="00834276" w:rsidRDefault="007D5915" w:rsidP="00B962B0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7D5915">
        <w:rPr>
          <w:rFonts w:ascii="맑은 고딕" w:eastAsia="맑은 고딕" w:hAnsi="맑은 고딕" w:hint="eastAsia"/>
          <w:lang w:eastAsia="ko-KR"/>
        </w:rPr>
        <w:t>아파치 소프트웨어 재단에서 관리하는 오픈 소스, 크로스 플랫폼 HTTP 웹 서버 소프트웨어</w:t>
      </w:r>
    </w:p>
    <w:p w14:paraId="558C2132" w14:textId="1F07AA52" w:rsidR="008D4A10" w:rsidRPr="00834276" w:rsidRDefault="00762DDE" w:rsidP="008D4A10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 Visual Studio Code</w:t>
      </w:r>
    </w:p>
    <w:p w14:paraId="53A4811F" w14:textId="02BB66B7" w:rsidR="001D2A60" w:rsidRDefault="001D2A60" w:rsidP="008D4A10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마이크로소프트가 마이크로소프트 윈도우, macOS, 리눅스용으로 개발한 소스 코드 편집기로,</w:t>
      </w:r>
      <w:r w:rsidR="008D4A10"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디버깅 지원과 Git 제어, 구문 강조 기능, SSH 접속 등</w:t>
      </w:r>
      <w:r w:rsidR="008D4A10" w:rsidRPr="00834276">
        <w:rPr>
          <w:rFonts w:ascii="맑은 고딕" w:eastAsia="맑은 고딕" w:hAnsi="맑은 고딕" w:hint="eastAsia"/>
          <w:lang w:eastAsia="ko-KR"/>
        </w:rPr>
        <w:t>을 지원</w:t>
      </w:r>
    </w:p>
    <w:p w14:paraId="2F1553EB" w14:textId="77777777" w:rsidR="004F07B9" w:rsidRPr="00834276" w:rsidRDefault="004F07B9" w:rsidP="008D4A10">
      <w:pPr>
        <w:ind w:left="720" w:firstLineChars="100" w:firstLine="200"/>
        <w:rPr>
          <w:rFonts w:ascii="맑은 고딕" w:eastAsia="맑은 고딕" w:hAnsi="맑은 고딕"/>
          <w:lang w:eastAsia="ko-KR"/>
        </w:rPr>
      </w:pPr>
    </w:p>
    <w:p w14:paraId="4607CCE5" w14:textId="2261D64F" w:rsidR="00092BFA" w:rsidRPr="00834276" w:rsidRDefault="00092BFA" w:rsidP="0090606A">
      <w:pPr>
        <w:pStyle w:val="2"/>
        <w:spacing w:before="0" w:after="0"/>
        <w:rPr>
          <w:rFonts w:ascii="맑은 고딕" w:eastAsia="맑은 고딕" w:hAnsi="맑은 고딕"/>
        </w:rPr>
      </w:pPr>
      <w:bookmarkStart w:id="5" w:name="_Toc134376547"/>
      <w:r w:rsidRPr="00834276">
        <w:rPr>
          <w:rFonts w:ascii="맑은 고딕" w:eastAsia="맑은 고딕" w:hAnsi="맑은 고딕"/>
        </w:rPr>
        <w:t>References</w:t>
      </w:r>
      <w:bookmarkEnd w:id="5"/>
    </w:p>
    <w:p w14:paraId="50F4FDFA" w14:textId="22663F2F" w:rsidR="00081B43" w:rsidRPr="00834276" w:rsidRDefault="00EF640A" w:rsidP="00CA60F4">
      <w:pPr>
        <w:ind w:left="720"/>
        <w:rPr>
          <w:rFonts w:ascii="맑은 고딕" w:eastAsia="맑은 고딕" w:hAnsi="맑은 고딕"/>
          <w:color w:val="FF0000"/>
          <w:u w:val="single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6E541E" w:rsidRPr="00834276">
        <w:rPr>
          <w:rFonts w:ascii="맑은 고딕" w:eastAsia="맑은 고딕" w:hAnsi="맑은 고딕"/>
          <w:lang w:eastAsia="ko-KR"/>
        </w:rPr>
        <w:t>KMLE</w:t>
      </w:r>
      <w:r w:rsidR="006E541E" w:rsidRPr="00834276">
        <w:rPr>
          <w:rFonts w:ascii="맑은 고딕" w:eastAsia="맑은 고딕" w:hAnsi="맑은 고딕" w:hint="eastAsia"/>
          <w:lang w:eastAsia="ko-KR"/>
        </w:rPr>
        <w:t xml:space="preserve"> 의학검색엔진</w:t>
      </w:r>
      <w:r w:rsidR="006E541E" w:rsidRPr="00834276">
        <w:rPr>
          <w:rFonts w:ascii="맑은 고딕" w:eastAsia="맑은 고딕" w:hAnsi="맑은 고딕"/>
          <w:lang w:eastAsia="ko-KR"/>
        </w:rPr>
        <w:t xml:space="preserve"> </w:t>
      </w:r>
      <w:hyperlink r:id="rId10" w:history="1">
        <w:r w:rsidR="006E541E" w:rsidRPr="00834276">
          <w:rPr>
            <w:rFonts w:ascii="맑은 고딕" w:eastAsia="맑은 고딕" w:hAnsi="맑은 고딕"/>
            <w:lang w:eastAsia="ko-KR"/>
          </w:rPr>
          <w:t>http://www.kmle.co.kr/</w:t>
        </w:r>
      </w:hyperlink>
      <w:r w:rsidR="006E541E" w:rsidRPr="00834276">
        <w:rPr>
          <w:rFonts w:ascii="맑은 고딕" w:eastAsia="맑은 고딕" w:hAnsi="맑은 고딕"/>
          <w:color w:val="FF0000"/>
          <w:lang w:eastAsia="ko-KR"/>
        </w:rPr>
        <w:t xml:space="preserve"> </w:t>
      </w:r>
    </w:p>
    <w:p w14:paraId="637FB433" w14:textId="77777777" w:rsidR="00CA60F4" w:rsidRPr="00834276" w:rsidRDefault="00CA60F4">
      <w:pPr>
        <w:widowControl/>
        <w:spacing w:line="240" w:lineRule="auto"/>
        <w:rPr>
          <w:rFonts w:ascii="맑은 고딕" w:eastAsia="맑은 고딕" w:hAnsi="맑은 고딕"/>
          <w:b/>
          <w:sz w:val="24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br w:type="page"/>
      </w:r>
    </w:p>
    <w:p w14:paraId="33E0CC1F" w14:textId="5FB5FB8A" w:rsidR="00092BFA" w:rsidRPr="00834276" w:rsidRDefault="00092BFA" w:rsidP="0090606A">
      <w:pPr>
        <w:pStyle w:val="1"/>
        <w:spacing w:before="0" w:after="0"/>
        <w:rPr>
          <w:rFonts w:ascii="맑은 고딕" w:eastAsia="맑은 고딕" w:hAnsi="맑은 고딕"/>
        </w:rPr>
      </w:pPr>
      <w:bookmarkStart w:id="6" w:name="_Toc134376548"/>
      <w:r w:rsidRPr="00834276">
        <w:rPr>
          <w:rFonts w:ascii="맑은 고딕" w:eastAsia="맑은 고딕" w:hAnsi="맑은 고딕"/>
        </w:rPr>
        <w:lastRenderedPageBreak/>
        <w:t>Overall Description</w:t>
      </w:r>
      <w:bookmarkEnd w:id="6"/>
    </w:p>
    <w:p w14:paraId="7056BCF3" w14:textId="0B8F7346" w:rsidR="00EF640A" w:rsidRPr="00834276" w:rsidRDefault="003E5E96" w:rsidP="0090606A">
      <w:pPr>
        <w:pStyle w:val="2"/>
        <w:spacing w:before="0" w:after="0"/>
        <w:rPr>
          <w:rFonts w:ascii="맑은 고딕" w:eastAsia="맑은 고딕" w:hAnsi="맑은 고딕"/>
        </w:rPr>
      </w:pPr>
      <w:bookmarkStart w:id="7" w:name="_Toc134376549"/>
      <w:r w:rsidRPr="00834276">
        <w:rPr>
          <w:rFonts w:ascii="맑은 고딕" w:eastAsia="맑은 고딕" w:hAnsi="맑은 고딕"/>
          <w:lang w:eastAsia="ko-KR"/>
        </w:rPr>
        <w:t>P</w:t>
      </w:r>
      <w:r w:rsidR="00092BFA" w:rsidRPr="00834276">
        <w:rPr>
          <w:rFonts w:ascii="맑은 고딕" w:eastAsia="맑은 고딕" w:hAnsi="맑은 고딕"/>
        </w:rPr>
        <w:t xml:space="preserve">roduct </w:t>
      </w:r>
      <w:r w:rsidRPr="00834276">
        <w:rPr>
          <w:rFonts w:ascii="맑은 고딕" w:eastAsia="맑은 고딕" w:hAnsi="맑은 고딕"/>
        </w:rPr>
        <w:t>P</w:t>
      </w:r>
      <w:r w:rsidR="00092BFA" w:rsidRPr="00834276">
        <w:rPr>
          <w:rFonts w:ascii="맑은 고딕" w:eastAsia="맑은 고딕" w:hAnsi="맑은 고딕"/>
        </w:rPr>
        <w:t>erspective</w:t>
      </w:r>
      <w:bookmarkEnd w:id="7"/>
    </w:p>
    <w:p w14:paraId="1628D36B" w14:textId="7FD0493F" w:rsidR="00EF640A" w:rsidRPr="00834276" w:rsidRDefault="003D2967" w:rsidP="00A738E8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어플리케이션은</w:t>
      </w:r>
      <w:r w:rsidR="00052CFC" w:rsidRPr="00834276">
        <w:rPr>
          <w:rFonts w:ascii="맑은 고딕" w:eastAsia="맑은 고딕" w:hAnsi="맑은 고딕"/>
          <w:lang w:eastAsia="ko-KR"/>
        </w:rPr>
        <w:t xml:space="preserve"> </w:t>
      </w:r>
      <w:r w:rsidR="00052CFC" w:rsidRPr="00834276">
        <w:rPr>
          <w:rFonts w:ascii="맑은 고딕" w:eastAsia="맑은 고딕" w:hAnsi="맑은 고딕" w:hint="eastAsia"/>
          <w:lang w:eastAsia="ko-KR"/>
        </w:rPr>
        <w:t>무거운 의학용어 사전을 들고 다닐 필요</w:t>
      </w:r>
      <w:r w:rsidR="008E0A26">
        <w:rPr>
          <w:rFonts w:ascii="맑은 고딕" w:eastAsia="맑은 고딕" w:hAnsi="맑은 고딕" w:hint="eastAsia"/>
          <w:lang w:eastAsia="ko-KR"/>
        </w:rPr>
        <w:t xml:space="preserve"> </w:t>
      </w:r>
      <w:r w:rsidR="00052CFC" w:rsidRPr="00834276">
        <w:rPr>
          <w:rFonts w:ascii="맑은 고딕" w:eastAsia="맑은 고딕" w:hAnsi="맑은 고딕" w:hint="eastAsia"/>
          <w:lang w:eastAsia="ko-KR"/>
        </w:rPr>
        <w:t>없이</w:t>
      </w:r>
      <w:r w:rsidRPr="00834276">
        <w:rPr>
          <w:rFonts w:ascii="맑은 고딕" w:eastAsia="맑은 고딕" w:hAnsi="맑은 고딕" w:hint="eastAsia"/>
          <w:lang w:eastAsia="ko-KR"/>
        </w:rPr>
        <w:t>,</w:t>
      </w:r>
      <w:r w:rsidR="00052CFC"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핸드폰</w:t>
      </w:r>
      <w:r w:rsidR="00052CFC" w:rsidRPr="00834276">
        <w:rPr>
          <w:rFonts w:ascii="맑은 고딕" w:eastAsia="맑은 고딕" w:hAnsi="맑은 고딕" w:hint="eastAsia"/>
          <w:lang w:eastAsia="ko-KR"/>
        </w:rPr>
        <w:t>으로 의학용어를 검색하고</w:t>
      </w:r>
      <w:r w:rsidR="0034310B" w:rsidRPr="00834276">
        <w:rPr>
          <w:rFonts w:ascii="맑은 고딕" w:eastAsia="맑은 고딕" w:hAnsi="맑은 고딕" w:hint="eastAsia"/>
          <w:lang w:eastAsia="ko-KR"/>
        </w:rPr>
        <w:t xml:space="preserve"> 해당 의학용어의 정확한 발음을 </w:t>
      </w:r>
      <w:r w:rsidRPr="00834276">
        <w:rPr>
          <w:rFonts w:ascii="맑은 고딕" w:eastAsia="맑은 고딕" w:hAnsi="맑은 고딕" w:hint="eastAsia"/>
          <w:lang w:eastAsia="ko-KR"/>
        </w:rPr>
        <w:t>들을 수 있다.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또한</w:t>
      </w:r>
      <w:r w:rsidR="0034310B" w:rsidRPr="00834276">
        <w:rPr>
          <w:rFonts w:ascii="맑은 고딕" w:eastAsia="맑은 고딕" w:hAnsi="맑은 고딕"/>
          <w:lang w:eastAsia="ko-KR"/>
        </w:rPr>
        <w:t xml:space="preserve"> </w:t>
      </w:r>
      <w:r w:rsidR="0034310B" w:rsidRPr="00834276">
        <w:rPr>
          <w:rFonts w:ascii="맑은 고딕" w:eastAsia="맑은 고딕" w:hAnsi="맑은 고딕" w:hint="eastAsia"/>
          <w:lang w:eastAsia="ko-KR"/>
        </w:rPr>
        <w:t xml:space="preserve">검색 중 </w:t>
      </w:r>
      <w:r w:rsidRPr="00834276">
        <w:rPr>
          <w:rFonts w:ascii="맑은 고딕" w:eastAsia="맑은 고딕" w:hAnsi="맑은 고딕" w:hint="eastAsia"/>
          <w:lang w:eastAsia="ko-KR"/>
        </w:rPr>
        <w:t xml:space="preserve">기록을 원하는 </w:t>
      </w:r>
      <w:r w:rsidR="0034310B" w:rsidRPr="00834276">
        <w:rPr>
          <w:rFonts w:ascii="맑은 고딕" w:eastAsia="맑은 고딕" w:hAnsi="맑은 고딕" w:hint="eastAsia"/>
          <w:lang w:eastAsia="ko-KR"/>
        </w:rPr>
        <w:t xml:space="preserve">의학용어를 </w:t>
      </w:r>
      <w:r w:rsidR="00052CFC" w:rsidRPr="00834276">
        <w:rPr>
          <w:rFonts w:ascii="맑은 고딕" w:eastAsia="맑은 고딕" w:hAnsi="맑은 고딕" w:hint="eastAsia"/>
          <w:lang w:eastAsia="ko-KR"/>
        </w:rPr>
        <w:t>나</w:t>
      </w:r>
      <w:r w:rsidRPr="00834276">
        <w:rPr>
          <w:rFonts w:ascii="맑은 고딕" w:eastAsia="맑은 고딕" w:hAnsi="맑은 고딕" w:hint="eastAsia"/>
          <w:lang w:eastAsia="ko-KR"/>
        </w:rPr>
        <w:t>만</w:t>
      </w:r>
      <w:r w:rsidR="00052CFC" w:rsidRPr="00834276">
        <w:rPr>
          <w:rFonts w:ascii="맑은 고딕" w:eastAsia="맑은 고딕" w:hAnsi="맑은 고딕" w:hint="eastAsia"/>
          <w:lang w:eastAsia="ko-KR"/>
        </w:rPr>
        <w:t>의 단어장</w:t>
      </w:r>
      <w:r w:rsidR="0034310B" w:rsidRPr="00834276">
        <w:rPr>
          <w:rFonts w:ascii="맑은 고딕" w:eastAsia="맑은 고딕" w:hAnsi="맑은 고딕" w:hint="eastAsia"/>
          <w:lang w:eastAsia="ko-KR"/>
        </w:rPr>
        <w:t xml:space="preserve">에 기록해 </w:t>
      </w:r>
      <w:r w:rsidR="00BA584D" w:rsidRPr="00834276">
        <w:rPr>
          <w:rFonts w:ascii="맑은 고딕" w:eastAsia="맑은 고딕" w:hAnsi="맑은 고딕" w:hint="eastAsia"/>
          <w:lang w:eastAsia="ko-KR"/>
        </w:rPr>
        <w:t>재</w:t>
      </w:r>
      <w:r w:rsidR="003A35C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BA584D" w:rsidRPr="00834276">
        <w:rPr>
          <w:rFonts w:ascii="맑은 고딕" w:eastAsia="맑은 고딕" w:hAnsi="맑은 고딕" w:hint="eastAsia"/>
          <w:lang w:eastAsia="ko-KR"/>
        </w:rPr>
        <w:t>검색</w:t>
      </w:r>
      <w:r w:rsidR="00030E56" w:rsidRPr="00834276">
        <w:rPr>
          <w:rFonts w:ascii="맑은 고딕" w:eastAsia="맑은 고딕" w:hAnsi="맑은 고딕" w:hint="eastAsia"/>
          <w:lang w:eastAsia="ko-KR"/>
        </w:rPr>
        <w:t>할 필요 없이</w:t>
      </w:r>
      <w:r w:rsidR="0034310B" w:rsidRPr="00834276">
        <w:rPr>
          <w:rFonts w:ascii="맑은 고딕" w:eastAsia="맑은 고딕" w:hAnsi="맑은 고딕" w:hint="eastAsia"/>
          <w:lang w:eastAsia="ko-KR"/>
        </w:rPr>
        <w:t xml:space="preserve"> 빠르게 </w:t>
      </w:r>
      <w:r w:rsidRPr="00834276">
        <w:rPr>
          <w:rFonts w:ascii="맑은 고딕" w:eastAsia="맑은 고딕" w:hAnsi="맑은 고딕" w:hint="eastAsia"/>
          <w:lang w:eastAsia="ko-KR"/>
        </w:rPr>
        <w:t>확인 가능하도록</w:t>
      </w:r>
      <w:r w:rsidR="00052CFC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BA584D" w:rsidRPr="00834276">
        <w:rPr>
          <w:rFonts w:ascii="맑은 고딕" w:eastAsia="맑은 고딕" w:hAnsi="맑은 고딕" w:hint="eastAsia"/>
          <w:lang w:eastAsia="ko-KR"/>
        </w:rPr>
        <w:t>지원한다.</w:t>
      </w:r>
    </w:p>
    <w:p w14:paraId="09DBC3BD" w14:textId="77777777" w:rsidR="00D31B95" w:rsidRPr="00834276" w:rsidRDefault="00D31B95" w:rsidP="00052CFC">
      <w:pPr>
        <w:ind w:left="720"/>
        <w:rPr>
          <w:rFonts w:ascii="맑은 고딕" w:eastAsia="맑은 고딕" w:hAnsi="맑은 고딕"/>
          <w:lang w:eastAsia="ko-KR"/>
        </w:rPr>
      </w:pPr>
    </w:p>
    <w:p w14:paraId="4816B605" w14:textId="6814D601" w:rsidR="00092BFA" w:rsidRPr="00834276" w:rsidRDefault="003E5E96" w:rsidP="0090606A">
      <w:pPr>
        <w:pStyle w:val="2"/>
        <w:spacing w:before="0" w:after="0" w:line="240" w:lineRule="auto"/>
        <w:rPr>
          <w:rFonts w:ascii="맑은 고딕" w:eastAsia="맑은 고딕" w:hAnsi="맑은 고딕"/>
        </w:rPr>
      </w:pPr>
      <w:bookmarkStart w:id="8" w:name="_Toc134376550"/>
      <w:r w:rsidRPr="00834276">
        <w:rPr>
          <w:rFonts w:ascii="맑은 고딕" w:eastAsia="맑은 고딕" w:hAnsi="맑은 고딕"/>
        </w:rPr>
        <w:t>P</w:t>
      </w:r>
      <w:r w:rsidR="00092BFA" w:rsidRPr="00834276">
        <w:rPr>
          <w:rFonts w:ascii="맑은 고딕" w:eastAsia="맑은 고딕" w:hAnsi="맑은 고딕"/>
        </w:rPr>
        <w:t xml:space="preserve">roduct </w:t>
      </w:r>
      <w:r w:rsidRPr="00834276">
        <w:rPr>
          <w:rFonts w:ascii="맑은 고딕" w:eastAsia="맑은 고딕" w:hAnsi="맑은 고딕"/>
        </w:rPr>
        <w:t>F</w:t>
      </w:r>
      <w:r w:rsidR="00092BFA" w:rsidRPr="00834276">
        <w:rPr>
          <w:rFonts w:ascii="맑은 고딕" w:eastAsia="맑은 고딕" w:hAnsi="맑은 고딕"/>
        </w:rPr>
        <w:t>unctions</w:t>
      </w:r>
      <w:bookmarkEnd w:id="8"/>
    </w:p>
    <w:p w14:paraId="1A923FCB" w14:textId="77777777" w:rsidR="003E5E96" w:rsidRPr="00834276" w:rsidRDefault="00052CFC" w:rsidP="0090606A">
      <w:pPr>
        <w:pStyle w:val="af1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  <w:bCs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lang w:eastAsia="ko-KR"/>
        </w:rPr>
        <w:t>회원</w:t>
      </w:r>
      <w:r w:rsidRPr="00834276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b/>
          <w:bCs/>
          <w:lang w:eastAsia="ko-KR"/>
        </w:rPr>
        <w:t>관리</w:t>
      </w:r>
    </w:p>
    <w:p w14:paraId="7D244619" w14:textId="3A8133BE" w:rsidR="00052CFC" w:rsidRPr="00834276" w:rsidRDefault="00052CFC" w:rsidP="0090606A">
      <w:pPr>
        <w:pStyle w:val="af1"/>
        <w:spacing w:line="240" w:lineRule="auto"/>
        <w:ind w:leftChars="0" w:left="1190" w:firstLineChars="50" w:firstLine="1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가입한 회원을 대상으로 서비스를 제공한다.</w:t>
      </w:r>
    </w:p>
    <w:p w14:paraId="0B6E1B39" w14:textId="284E5A45" w:rsidR="003E5E96" w:rsidRPr="00834276" w:rsidRDefault="00052CFC" w:rsidP="0090606A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회원 가</w:t>
      </w:r>
      <w:r w:rsidR="003E5E96" w:rsidRPr="00834276">
        <w:rPr>
          <w:rFonts w:ascii="맑은 고딕" w:eastAsia="맑은 고딕" w:hAnsi="맑은 고딕" w:hint="eastAsia"/>
          <w:lang w:eastAsia="ko-KR"/>
        </w:rPr>
        <w:t>입</w:t>
      </w:r>
    </w:p>
    <w:p w14:paraId="73A21B13" w14:textId="528791A3" w:rsidR="00052CFC" w:rsidRPr="00834276" w:rsidRDefault="00052CFC" w:rsidP="0090606A">
      <w:pPr>
        <w:pStyle w:val="af1"/>
        <w:spacing w:line="240" w:lineRule="auto"/>
        <w:ind w:leftChars="0" w:left="1757" w:firstLineChars="50" w:firstLine="1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ID, PW</w:t>
      </w:r>
      <w:r w:rsidR="00A108F0" w:rsidRPr="00834276">
        <w:rPr>
          <w:rFonts w:ascii="맑은 고딕" w:eastAsia="맑은 고딕" w:hAnsi="맑은 고딕"/>
          <w:lang w:eastAsia="ko-KR"/>
        </w:rPr>
        <w:t xml:space="preserve">, </w:t>
      </w:r>
      <w:r w:rsidR="00A108F0" w:rsidRPr="00834276">
        <w:rPr>
          <w:rFonts w:ascii="맑은 고딕" w:eastAsia="맑은 고딕" w:hAnsi="맑은 고딕" w:hint="eastAsia"/>
          <w:lang w:eastAsia="ko-KR"/>
        </w:rPr>
        <w:t xml:space="preserve">이름을 </w:t>
      </w:r>
      <w:r w:rsidR="00482A63" w:rsidRPr="00834276">
        <w:rPr>
          <w:rFonts w:ascii="맑은 고딕" w:eastAsia="맑은 고딕" w:hAnsi="맑은 고딕" w:hint="eastAsia"/>
          <w:lang w:eastAsia="ko-KR"/>
        </w:rPr>
        <w:t>입력받으며,</w:t>
      </w:r>
      <w:r w:rsidR="00482A63" w:rsidRPr="00834276">
        <w:rPr>
          <w:rFonts w:ascii="맑은 고딕" w:eastAsia="맑은 고딕" w:hAnsi="맑은 고딕"/>
          <w:lang w:eastAsia="ko-KR"/>
        </w:rPr>
        <w:t xml:space="preserve"> </w:t>
      </w:r>
      <w:r w:rsidR="00482A63" w:rsidRPr="00834276">
        <w:rPr>
          <w:rFonts w:ascii="맑은 고딕" w:eastAsia="맑은 고딕" w:hAnsi="맑은 고딕" w:hint="eastAsia"/>
          <w:lang w:eastAsia="ko-KR"/>
        </w:rPr>
        <w:t>I</w:t>
      </w:r>
      <w:r w:rsidR="00482A63" w:rsidRPr="00834276">
        <w:rPr>
          <w:rFonts w:ascii="맑은 고딕" w:eastAsia="맑은 고딕" w:hAnsi="맑은 고딕"/>
          <w:lang w:eastAsia="ko-KR"/>
        </w:rPr>
        <w:t>D, PW</w:t>
      </w:r>
      <w:r w:rsidR="00A108F0" w:rsidRPr="00834276">
        <w:rPr>
          <w:rFonts w:ascii="맑은 고딕" w:eastAsia="맑은 고딕" w:hAnsi="맑은 고딕" w:hint="eastAsia"/>
          <w:lang w:eastAsia="ko-KR"/>
        </w:rPr>
        <w:t>는</w:t>
      </w:r>
      <w:r w:rsidR="00482A63" w:rsidRPr="00834276">
        <w:rPr>
          <w:rFonts w:ascii="맑은 고딕" w:eastAsia="맑은 고딕" w:hAnsi="맑은 고딕" w:hint="eastAsia"/>
          <w:lang w:eastAsia="ko-KR"/>
        </w:rPr>
        <w:t xml:space="preserve"> 중복</w:t>
      </w:r>
      <w:r w:rsidR="008E0A26">
        <w:rPr>
          <w:rFonts w:ascii="맑은 고딕" w:eastAsia="맑은 고딕" w:hAnsi="맑은 고딕" w:hint="eastAsia"/>
          <w:lang w:eastAsia="ko-KR"/>
        </w:rPr>
        <w:t xml:space="preserve"> </w:t>
      </w:r>
      <w:r w:rsidR="00482A63" w:rsidRPr="00834276">
        <w:rPr>
          <w:rFonts w:ascii="맑은 고딕" w:eastAsia="맑은 고딕" w:hAnsi="맑은 고딕" w:hint="eastAsia"/>
          <w:lang w:eastAsia="ko-KR"/>
        </w:rPr>
        <w:t>확인을 통해 중복 가입을 방지한다.</w:t>
      </w:r>
    </w:p>
    <w:p w14:paraId="20155F89" w14:textId="389D8FBF" w:rsidR="003E5E96" w:rsidRPr="00834276" w:rsidRDefault="003A35C4" w:rsidP="0090606A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로그인</w:t>
      </w:r>
    </w:p>
    <w:p w14:paraId="2CF59A9E" w14:textId="39BF2DD6" w:rsidR="00052CFC" w:rsidRPr="00834276" w:rsidRDefault="00F24FA2" w:rsidP="0090606A">
      <w:pPr>
        <w:pStyle w:val="af1"/>
        <w:spacing w:line="240" w:lineRule="auto"/>
        <w:ind w:leftChars="0" w:left="1757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로그인 페이지에서 </w:t>
      </w:r>
      <w:r w:rsidR="00482A63" w:rsidRPr="00834276">
        <w:rPr>
          <w:rFonts w:ascii="맑은 고딕" w:eastAsia="맑은 고딕" w:hAnsi="맑은 고딕" w:hint="eastAsia"/>
          <w:lang w:eastAsia="ko-KR"/>
        </w:rPr>
        <w:t>I</w:t>
      </w:r>
      <w:r w:rsidR="00482A63" w:rsidRPr="00834276">
        <w:rPr>
          <w:rFonts w:ascii="맑은 고딕" w:eastAsia="맑은 고딕" w:hAnsi="맑은 고딕"/>
          <w:lang w:eastAsia="ko-KR"/>
        </w:rPr>
        <w:t>D/PW</w:t>
      </w:r>
      <w:r w:rsidRPr="00834276">
        <w:rPr>
          <w:rFonts w:ascii="맑은 고딕" w:eastAsia="맑은 고딕" w:hAnsi="맑은 고딕" w:hint="eastAsia"/>
          <w:lang w:eastAsia="ko-KR"/>
        </w:rPr>
        <w:t>를 입력하여</w:t>
      </w:r>
      <w:r w:rsidR="00482A63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3A35C4" w:rsidRPr="00834276">
        <w:rPr>
          <w:rFonts w:ascii="맑은 고딕" w:eastAsia="맑은 고딕" w:hAnsi="맑은 고딕" w:hint="eastAsia"/>
          <w:lang w:eastAsia="ko-KR"/>
        </w:rPr>
        <w:t>로그인</w:t>
      </w:r>
      <w:r w:rsidRPr="00834276">
        <w:rPr>
          <w:rFonts w:ascii="맑은 고딕" w:eastAsia="맑은 고딕" w:hAnsi="맑은 고딕" w:hint="eastAsia"/>
          <w:lang w:eastAsia="ko-KR"/>
        </w:rPr>
        <w:t>을 한다.</w:t>
      </w:r>
    </w:p>
    <w:p w14:paraId="0080B403" w14:textId="303572A2" w:rsidR="001F48F1" w:rsidRPr="00834276" w:rsidRDefault="001F48F1" w:rsidP="001F48F1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마이 페이지</w:t>
      </w:r>
    </w:p>
    <w:p w14:paraId="64869115" w14:textId="7A64E186" w:rsidR="001F48F1" w:rsidRPr="00834276" w:rsidRDefault="001F48F1" w:rsidP="001F48F1">
      <w:pPr>
        <w:pStyle w:val="af1"/>
        <w:spacing w:line="240" w:lineRule="auto"/>
        <w:ind w:leftChars="0" w:left="1757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회원 정보 수정이나,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회원 탈퇴 및 로그아웃을 진행한다.</w:t>
      </w:r>
    </w:p>
    <w:p w14:paraId="1978C31A" w14:textId="43177A14" w:rsidR="001F48F1" w:rsidRPr="00834276" w:rsidRDefault="001F48F1" w:rsidP="001F48F1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회원 정보 수정</w:t>
      </w:r>
    </w:p>
    <w:p w14:paraId="50CC09FB" w14:textId="25314876" w:rsidR="001F48F1" w:rsidRPr="00834276" w:rsidRDefault="001F48F1" w:rsidP="001F48F1">
      <w:pPr>
        <w:pStyle w:val="af1"/>
        <w:spacing w:line="240" w:lineRule="auto"/>
        <w:ind w:leftChars="0" w:left="1757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로그인 한 회원의 정보를 수정한다.</w:t>
      </w:r>
    </w:p>
    <w:p w14:paraId="50510AB3" w14:textId="77777777" w:rsidR="003E5E96" w:rsidRPr="00834276" w:rsidRDefault="00F24FA2" w:rsidP="0090606A">
      <w:pPr>
        <w:pStyle w:val="af1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  <w:bCs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lang w:eastAsia="ko-KR"/>
        </w:rPr>
        <w:t>의학용어</w:t>
      </w:r>
      <w:r w:rsidR="00052CFC" w:rsidRPr="00834276">
        <w:rPr>
          <w:rFonts w:ascii="맑은 고딕" w:eastAsia="맑은 고딕" w:hAnsi="맑은 고딕" w:hint="eastAsia"/>
          <w:b/>
          <w:bCs/>
          <w:lang w:eastAsia="ko-KR"/>
        </w:rPr>
        <w:t xml:space="preserve"> 검색</w:t>
      </w:r>
    </w:p>
    <w:p w14:paraId="65397CD5" w14:textId="70C85425" w:rsidR="00052CFC" w:rsidRPr="00834276" w:rsidRDefault="00F24FA2" w:rsidP="0090606A">
      <w:pPr>
        <w:pStyle w:val="af1"/>
        <w:spacing w:line="240" w:lineRule="auto"/>
        <w:ind w:leftChars="0" w:left="119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찾고자 하는 의학용어를 쉽게 검색하는 기능을 제공한다.</w:t>
      </w:r>
    </w:p>
    <w:p w14:paraId="36A0ED4F" w14:textId="77777777" w:rsidR="003E5E96" w:rsidRPr="00834276" w:rsidRDefault="00052CFC" w:rsidP="0090606A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인덱스별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 xml:space="preserve"> 검색</w:t>
      </w:r>
    </w:p>
    <w:p w14:paraId="3F690AF2" w14:textId="77777777" w:rsidR="001F48F1" w:rsidRPr="00834276" w:rsidRDefault="00F24FA2" w:rsidP="00005082">
      <w:pPr>
        <w:pStyle w:val="af1"/>
        <w:spacing w:line="240" w:lineRule="auto"/>
        <w:ind w:leftChars="0" w:left="1757" w:firstLineChars="150" w:firstLine="3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의학용어의 초성에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해당되는 인덱스로 검색하여, 선택된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인덱스를 초성으로 하는</w:t>
      </w:r>
    </w:p>
    <w:p w14:paraId="6976E49F" w14:textId="11247A00" w:rsidR="00052CFC" w:rsidRPr="00834276" w:rsidRDefault="00F24FA2" w:rsidP="0090606A">
      <w:pPr>
        <w:pStyle w:val="af1"/>
        <w:spacing w:line="240" w:lineRule="auto"/>
        <w:ind w:leftChars="0" w:left="1757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다수의 의학용어에 대해 정보를 보여준다</w:t>
      </w:r>
      <w:r w:rsidR="00A108F0" w:rsidRPr="00834276">
        <w:rPr>
          <w:rFonts w:ascii="맑은 고딕" w:eastAsia="맑은 고딕" w:hAnsi="맑은 고딕" w:hint="eastAsia"/>
          <w:lang w:eastAsia="ko-KR"/>
        </w:rPr>
        <w:t>.</w:t>
      </w:r>
    </w:p>
    <w:p w14:paraId="4171C92D" w14:textId="77777777" w:rsidR="003E5E96" w:rsidRPr="00834276" w:rsidRDefault="00052CFC" w:rsidP="0090606A">
      <w:pPr>
        <w:pStyle w:val="af1"/>
        <w:numPr>
          <w:ilvl w:val="1"/>
          <w:numId w:val="6"/>
        </w:numPr>
        <w:spacing w:line="240" w:lineRule="auto"/>
        <w:ind w:leftChars="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텍스트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 xml:space="preserve"> 검색</w:t>
      </w:r>
    </w:p>
    <w:p w14:paraId="4BD285C9" w14:textId="3165EBFC" w:rsidR="001F48F1" w:rsidRPr="00834276" w:rsidRDefault="00F24FA2" w:rsidP="00005082">
      <w:pPr>
        <w:pStyle w:val="af1"/>
        <w:spacing w:line="240" w:lineRule="auto"/>
        <w:ind w:leftChars="0" w:left="1757" w:firstLineChars="150" w:firstLine="3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검색</w:t>
      </w:r>
      <w:r w:rsidR="004944A9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바를 통해 텍스트 값 입력 시 유사 의학용어 및 입력한 텍스트에 맞는</w:t>
      </w:r>
    </w:p>
    <w:p w14:paraId="112DA186" w14:textId="126F1DAF" w:rsidR="00052CFC" w:rsidRPr="00834276" w:rsidRDefault="00F24FA2" w:rsidP="0090606A">
      <w:pPr>
        <w:pStyle w:val="af1"/>
        <w:spacing w:line="240" w:lineRule="auto"/>
        <w:ind w:leftChars="0" w:left="1757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의학용어의 상세정보를 </w:t>
      </w:r>
      <w:r w:rsidR="00A108F0" w:rsidRPr="00834276">
        <w:rPr>
          <w:rFonts w:ascii="맑은 고딕" w:eastAsia="맑은 고딕" w:hAnsi="맑은 고딕" w:hint="eastAsia"/>
          <w:lang w:eastAsia="ko-KR"/>
        </w:rPr>
        <w:t>보여준다</w:t>
      </w:r>
      <w:r w:rsidR="00A108F0" w:rsidRPr="00834276">
        <w:rPr>
          <w:rFonts w:ascii="맑은 고딕" w:eastAsia="맑은 고딕" w:hAnsi="맑은 고딕"/>
          <w:lang w:eastAsia="ko-KR"/>
        </w:rPr>
        <w:t>.</w:t>
      </w:r>
    </w:p>
    <w:p w14:paraId="6A85CD92" w14:textId="77777777" w:rsidR="003E5E96" w:rsidRPr="00834276" w:rsidRDefault="00052CFC" w:rsidP="0090606A">
      <w:pPr>
        <w:pStyle w:val="af1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  <w:bCs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lang w:eastAsia="ko-KR"/>
        </w:rPr>
        <w:t>발음 듣기</w:t>
      </w:r>
    </w:p>
    <w:p w14:paraId="1E9A4B87" w14:textId="120D3676" w:rsidR="00052CFC" w:rsidRPr="00834276" w:rsidRDefault="00A108F0" w:rsidP="0090606A">
      <w:pPr>
        <w:pStyle w:val="af1"/>
        <w:spacing w:line="240" w:lineRule="auto"/>
        <w:ind w:leftChars="0" w:left="119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의학용어들을 사용자가 들을 수 있도</w:t>
      </w:r>
      <w:r w:rsidR="00BA584D" w:rsidRPr="00834276">
        <w:rPr>
          <w:rFonts w:ascii="맑은 고딕" w:eastAsia="맑은 고딕" w:hAnsi="맑은 고딕" w:hint="eastAsia"/>
          <w:lang w:eastAsia="ko-KR"/>
        </w:rPr>
        <w:t xml:space="preserve">록 </w:t>
      </w:r>
      <w:r w:rsidR="001F48F1" w:rsidRPr="00834276">
        <w:rPr>
          <w:rFonts w:ascii="맑은 고딕" w:eastAsia="맑은 고딕" w:hAnsi="맑은 고딕" w:hint="eastAsia"/>
          <w:lang w:eastAsia="ko-KR"/>
        </w:rPr>
        <w:t>음성 지원(</w:t>
      </w:r>
      <w:r w:rsidRPr="00834276">
        <w:rPr>
          <w:rFonts w:ascii="맑은 고딕" w:eastAsia="맑은 고딕" w:hAnsi="맑은 고딕"/>
          <w:lang w:eastAsia="ko-KR"/>
        </w:rPr>
        <w:t>TTS</w:t>
      </w:r>
      <w:r w:rsidR="001F48F1" w:rsidRPr="00834276">
        <w:rPr>
          <w:rFonts w:ascii="맑은 고딕" w:eastAsia="맑은 고딕" w:hAnsi="맑은 고딕"/>
          <w:lang w:eastAsia="ko-KR"/>
        </w:rPr>
        <w:t>)</w:t>
      </w:r>
      <w:r w:rsidRPr="00834276">
        <w:rPr>
          <w:rFonts w:ascii="맑은 고딕" w:eastAsia="맑은 고딕" w:hAnsi="맑은 고딕" w:hint="eastAsia"/>
          <w:lang w:eastAsia="ko-KR"/>
        </w:rPr>
        <w:t>을 이용하여 단어의 발음을 들을 수 있도록 한다.</w:t>
      </w:r>
    </w:p>
    <w:p w14:paraId="7E7BF878" w14:textId="77777777" w:rsidR="003E5E96" w:rsidRPr="00834276" w:rsidRDefault="00052CFC" w:rsidP="0090606A">
      <w:pPr>
        <w:pStyle w:val="af1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  <w:bCs/>
          <w:lang w:eastAsia="ko-KR"/>
        </w:rPr>
      </w:pPr>
      <w:r w:rsidRPr="00834276">
        <w:rPr>
          <w:rFonts w:ascii="맑은 고딕" w:eastAsia="맑은 고딕" w:hAnsi="맑은 고딕" w:hint="eastAsia"/>
          <w:b/>
          <w:bCs/>
          <w:lang w:eastAsia="ko-KR"/>
        </w:rPr>
        <w:t>단어장</w:t>
      </w:r>
    </w:p>
    <w:p w14:paraId="20503636" w14:textId="7DDF6764" w:rsidR="00052CFC" w:rsidRDefault="00A108F0" w:rsidP="0090606A">
      <w:pPr>
        <w:pStyle w:val="af1"/>
        <w:spacing w:line="240" w:lineRule="auto"/>
        <w:ind w:leftChars="0" w:left="119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의학용어를 </w:t>
      </w:r>
      <w:r w:rsidR="003A35C4" w:rsidRPr="00834276">
        <w:rPr>
          <w:rFonts w:ascii="맑은 고딕" w:eastAsia="맑은 고딕" w:hAnsi="맑은 고딕" w:hint="eastAsia"/>
          <w:lang w:eastAsia="ko-KR"/>
        </w:rPr>
        <w:t xml:space="preserve">사용자의 </w:t>
      </w:r>
      <w:r w:rsidR="00BA584D" w:rsidRPr="00834276">
        <w:rPr>
          <w:rFonts w:ascii="맑은 고딕" w:eastAsia="맑은 고딕" w:hAnsi="맑은 고딕" w:hint="eastAsia"/>
          <w:lang w:eastAsia="ko-KR"/>
        </w:rPr>
        <w:t>단어장</w:t>
      </w:r>
      <w:r w:rsidRPr="00834276">
        <w:rPr>
          <w:rFonts w:ascii="맑은 고딕" w:eastAsia="맑은 고딕" w:hAnsi="맑은 고딕" w:hint="eastAsia"/>
          <w:lang w:eastAsia="ko-KR"/>
        </w:rPr>
        <w:t xml:space="preserve">에 저장하여, 다시 검색할 필요 없이 해당 의학용어를 사용자의 </w:t>
      </w:r>
      <w:r w:rsidR="00BA584D" w:rsidRPr="00834276">
        <w:rPr>
          <w:rFonts w:ascii="맑은 고딕" w:eastAsia="맑은 고딕" w:hAnsi="맑은 고딕" w:hint="eastAsia"/>
          <w:lang w:eastAsia="ko-KR"/>
        </w:rPr>
        <w:t>단어장</w:t>
      </w:r>
      <w:r w:rsidRPr="00834276">
        <w:rPr>
          <w:rFonts w:ascii="맑은 고딕" w:eastAsia="맑은 고딕" w:hAnsi="맑은 고딕" w:hint="eastAsia"/>
          <w:lang w:eastAsia="ko-KR"/>
        </w:rPr>
        <w:t>에서 조회 가능하도록 한다.</w:t>
      </w:r>
    </w:p>
    <w:p w14:paraId="40DCC3E0" w14:textId="77777777" w:rsidR="004F07B9" w:rsidRPr="00834276" w:rsidRDefault="004F07B9" w:rsidP="0090606A">
      <w:pPr>
        <w:pStyle w:val="af1"/>
        <w:spacing w:line="240" w:lineRule="auto"/>
        <w:ind w:leftChars="0" w:left="1190" w:firstLineChars="100" w:firstLine="200"/>
        <w:rPr>
          <w:rFonts w:ascii="맑은 고딕" w:eastAsia="맑은 고딕" w:hAnsi="맑은 고딕"/>
          <w:lang w:eastAsia="ko-KR"/>
        </w:rPr>
      </w:pPr>
    </w:p>
    <w:p w14:paraId="1B028516" w14:textId="174C87C8" w:rsidR="00092BFA" w:rsidRPr="00834276" w:rsidRDefault="003E5E96" w:rsidP="003A35C4">
      <w:pPr>
        <w:pStyle w:val="2"/>
        <w:spacing w:before="0" w:after="0"/>
        <w:rPr>
          <w:rFonts w:ascii="맑은 고딕" w:eastAsia="맑은 고딕" w:hAnsi="맑은 고딕"/>
        </w:rPr>
      </w:pPr>
      <w:bookmarkStart w:id="9" w:name="_Toc134376551"/>
      <w:r w:rsidRPr="00834276">
        <w:rPr>
          <w:rFonts w:ascii="맑은 고딕" w:eastAsia="맑은 고딕" w:hAnsi="맑은 고딕"/>
        </w:rPr>
        <w:t>C</w:t>
      </w:r>
      <w:r w:rsidR="00092BFA" w:rsidRPr="00834276">
        <w:rPr>
          <w:rFonts w:ascii="맑은 고딕" w:eastAsia="맑은 고딕" w:hAnsi="맑은 고딕"/>
        </w:rPr>
        <w:t>onstraint</w:t>
      </w:r>
      <w:r w:rsidR="000075FE" w:rsidRPr="00834276">
        <w:rPr>
          <w:rFonts w:ascii="맑은 고딕" w:eastAsia="맑은 고딕" w:hAnsi="맑은 고딕" w:hint="eastAsia"/>
          <w:lang w:eastAsia="ko-KR"/>
        </w:rPr>
        <w:t>s</w:t>
      </w:r>
      <w:bookmarkEnd w:id="9"/>
    </w:p>
    <w:p w14:paraId="6FEBF5A4" w14:textId="21BB6CDF" w:rsidR="009D3B99" w:rsidRPr="004F07B9" w:rsidRDefault="00530ABC" w:rsidP="004F07B9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어플리케이션은</w:t>
      </w:r>
      <w:r w:rsidR="007D498C" w:rsidRPr="00834276">
        <w:rPr>
          <w:rFonts w:ascii="맑은 고딕" w:eastAsia="맑은 고딕" w:hAnsi="맑은 고딕"/>
          <w:lang w:eastAsia="ko-KR"/>
        </w:rPr>
        <w:t>Android Studio</w:t>
      </w:r>
      <w:r w:rsidRPr="00834276">
        <w:rPr>
          <w:rFonts w:ascii="맑은 고딕" w:eastAsia="맑은 고딕" w:hAnsi="맑은 고딕" w:hint="eastAsia"/>
          <w:lang w:eastAsia="ko-KR"/>
        </w:rPr>
        <w:t>를</w:t>
      </w:r>
      <w:r w:rsidR="00D31B95" w:rsidRPr="00834276">
        <w:rPr>
          <w:rFonts w:ascii="맑은 고딕" w:eastAsia="맑은 고딕" w:hAnsi="맑은 고딕" w:hint="eastAsia"/>
          <w:lang w:eastAsia="ko-KR"/>
        </w:rPr>
        <w:t xml:space="preserve"> 이용해 안드로이드</w:t>
      </w:r>
      <w:r w:rsidRPr="00834276">
        <w:rPr>
          <w:rFonts w:ascii="맑은 고딕" w:eastAsia="맑은 고딕" w:hAnsi="맑은 고딕" w:hint="eastAsia"/>
          <w:lang w:eastAsia="ko-KR"/>
        </w:rPr>
        <w:t>용</w:t>
      </w:r>
      <w:r w:rsidR="00D31B95" w:rsidRPr="00834276">
        <w:rPr>
          <w:rFonts w:ascii="맑은 고딕" w:eastAsia="맑은 고딕" w:hAnsi="맑은 고딕" w:hint="eastAsia"/>
          <w:lang w:eastAsia="ko-KR"/>
        </w:rPr>
        <w:t xml:space="preserve"> 스마트폰</w:t>
      </w:r>
      <w:r w:rsidR="007D498C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D31B95" w:rsidRPr="00834276">
        <w:rPr>
          <w:rFonts w:ascii="맑은 고딕" w:eastAsia="맑은 고딕" w:hAnsi="맑은 고딕" w:hint="eastAsia"/>
          <w:lang w:eastAsia="ko-KR"/>
        </w:rPr>
        <w:t>어플리케이션</w:t>
      </w:r>
      <w:r w:rsidRPr="00834276">
        <w:rPr>
          <w:rFonts w:ascii="맑은 고딕" w:eastAsia="맑은 고딕" w:hAnsi="맑은 고딕" w:hint="eastAsia"/>
          <w:lang w:eastAsia="ko-KR"/>
        </w:rPr>
        <w:t>으로</w:t>
      </w:r>
      <w:r w:rsidR="00D31B95" w:rsidRPr="00834276">
        <w:rPr>
          <w:rFonts w:ascii="맑은 고딕" w:eastAsia="맑은 고딕" w:hAnsi="맑은 고딕" w:hint="eastAsia"/>
          <w:lang w:eastAsia="ko-KR"/>
        </w:rPr>
        <w:t xml:space="preserve"> 구현</w:t>
      </w:r>
      <w:r w:rsidR="009413D9" w:rsidRPr="00834276">
        <w:rPr>
          <w:rFonts w:ascii="맑은 고딕" w:eastAsia="맑은 고딕" w:hAnsi="맑은 고딕" w:hint="eastAsia"/>
          <w:lang w:eastAsia="ko-KR"/>
        </w:rPr>
        <w:t>하며,</w:t>
      </w:r>
      <w:r w:rsidR="009413D9" w:rsidRPr="00834276">
        <w:rPr>
          <w:rFonts w:ascii="맑은 고딕" w:eastAsia="맑은 고딕" w:hAnsi="맑은 고딕"/>
          <w:lang w:eastAsia="ko-KR"/>
        </w:rPr>
        <w:t xml:space="preserve"> </w:t>
      </w:r>
      <w:r w:rsidR="00D31B95" w:rsidRPr="00834276">
        <w:rPr>
          <w:rFonts w:ascii="맑은 고딕" w:eastAsia="맑은 고딕" w:hAnsi="맑은 고딕" w:hint="eastAsia"/>
          <w:lang w:eastAsia="ko-KR"/>
        </w:rPr>
        <w:t>회</w:t>
      </w:r>
      <w:r w:rsidR="00411862" w:rsidRPr="00834276">
        <w:rPr>
          <w:rFonts w:ascii="맑은 고딕" w:eastAsia="맑은 고딕" w:hAnsi="맑은 고딕" w:hint="eastAsia"/>
          <w:lang w:eastAsia="ko-KR"/>
        </w:rPr>
        <w:t>원과 의학 용어를 저장</w:t>
      </w:r>
      <w:r w:rsidR="00174434" w:rsidRPr="00834276">
        <w:rPr>
          <w:rFonts w:ascii="맑은 고딕" w:eastAsia="맑은 고딕" w:hAnsi="맑은 고딕" w:hint="eastAsia"/>
          <w:lang w:eastAsia="ko-KR"/>
        </w:rPr>
        <w:t xml:space="preserve"> 및 </w:t>
      </w:r>
      <w:r w:rsidR="00D31B95" w:rsidRPr="00834276">
        <w:rPr>
          <w:rFonts w:ascii="맑은 고딕" w:eastAsia="맑은 고딕" w:hAnsi="맑은 고딕" w:hint="eastAsia"/>
          <w:lang w:eastAsia="ko-KR"/>
        </w:rPr>
        <w:t>관리</w:t>
      </w:r>
      <w:r w:rsidR="00174434" w:rsidRPr="00834276">
        <w:rPr>
          <w:rFonts w:ascii="맑은 고딕" w:eastAsia="맑은 고딕" w:hAnsi="맑은 고딕" w:hint="eastAsia"/>
          <w:lang w:eastAsia="ko-KR"/>
        </w:rPr>
        <w:t>하기</w:t>
      </w:r>
      <w:r w:rsidR="003D1B5E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174434" w:rsidRPr="00834276">
        <w:rPr>
          <w:rFonts w:ascii="맑은 고딕" w:eastAsia="맑은 고딕" w:hAnsi="맑은 고딕" w:hint="eastAsia"/>
          <w:lang w:eastAsia="ko-KR"/>
        </w:rPr>
        <w:t>위</w:t>
      </w:r>
      <w:r w:rsidRPr="00834276">
        <w:rPr>
          <w:rFonts w:ascii="맑은 고딕" w:eastAsia="맑은 고딕" w:hAnsi="맑은 고딕" w:hint="eastAsia"/>
          <w:lang w:eastAsia="ko-KR"/>
        </w:rPr>
        <w:t>한</w:t>
      </w:r>
      <w:r w:rsidR="0017443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174434" w:rsidRPr="00834276">
        <w:rPr>
          <w:rFonts w:ascii="맑은 고딕" w:eastAsia="맑은 고딕" w:hAnsi="맑은 고딕"/>
          <w:lang w:eastAsia="ko-KR"/>
        </w:rPr>
        <w:t>DBMS</w:t>
      </w:r>
      <w:r w:rsidR="00174434" w:rsidRPr="00834276">
        <w:rPr>
          <w:rFonts w:ascii="맑은 고딕" w:eastAsia="맑은 고딕" w:hAnsi="맑은 고딕" w:hint="eastAsia"/>
          <w:lang w:eastAsia="ko-KR"/>
        </w:rPr>
        <w:t>로</w:t>
      </w:r>
      <w:r w:rsidR="00D31B95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D31B95" w:rsidRPr="00834276">
        <w:rPr>
          <w:rFonts w:ascii="맑은 고딕" w:eastAsia="맑은 고딕" w:hAnsi="맑은 고딕"/>
          <w:lang w:eastAsia="ko-KR"/>
        </w:rPr>
        <w:t>MySQ</w:t>
      </w:r>
      <w:r w:rsidRPr="00834276">
        <w:rPr>
          <w:rFonts w:ascii="맑은 고딕" w:eastAsia="맑은 고딕" w:hAnsi="맑은 고딕"/>
          <w:lang w:eastAsia="ko-KR"/>
        </w:rPr>
        <w:t>L</w:t>
      </w:r>
      <w:r w:rsidRPr="00834276">
        <w:rPr>
          <w:rFonts w:ascii="맑은 고딕" w:eastAsia="맑은 고딕" w:hAnsi="맑은 고딕" w:hint="eastAsia"/>
          <w:lang w:eastAsia="ko-KR"/>
        </w:rPr>
        <w:t>를 사용한다.</w:t>
      </w:r>
      <w:r w:rsidRPr="00834276">
        <w:rPr>
          <w:rFonts w:ascii="맑은 고딕" w:eastAsia="맑은 고딕" w:hAnsi="맑은 고딕"/>
          <w:lang w:eastAsia="ko-KR"/>
        </w:rPr>
        <w:t xml:space="preserve">  Android Studio</w:t>
      </w:r>
      <w:r w:rsidRPr="00834276">
        <w:rPr>
          <w:rFonts w:ascii="맑은 고딕" w:eastAsia="맑은 고딕" w:hAnsi="맑은 고딕" w:hint="eastAsia"/>
          <w:lang w:eastAsia="ko-KR"/>
        </w:rPr>
        <w:t xml:space="preserve">에서 </w:t>
      </w:r>
      <w:r w:rsidRPr="00834276">
        <w:rPr>
          <w:rFonts w:ascii="맑은 고딕" w:eastAsia="맑은 고딕" w:hAnsi="맑은 고딕"/>
          <w:lang w:eastAsia="ko-KR"/>
        </w:rPr>
        <w:t>MySQL</w:t>
      </w:r>
      <w:r w:rsidRPr="00834276">
        <w:rPr>
          <w:rFonts w:ascii="맑은 고딕" w:eastAsia="맑은 고딕" w:hAnsi="맑은 고딕" w:hint="eastAsia"/>
          <w:lang w:eastAsia="ko-KR"/>
        </w:rPr>
        <w:t xml:space="preserve">를 이용하기 </w:t>
      </w:r>
      <w:r w:rsidR="003D1B5E" w:rsidRPr="00834276">
        <w:rPr>
          <w:rFonts w:ascii="맑은 고딕" w:eastAsia="맑은 고딕" w:hAnsi="맑은 고딕" w:hint="eastAsia"/>
          <w:lang w:eastAsia="ko-KR"/>
        </w:rPr>
        <w:t>필요한</w:t>
      </w:r>
      <w:r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3D1B5E" w:rsidRPr="00834276">
        <w:rPr>
          <w:rFonts w:ascii="맑은 고딕" w:eastAsia="맑은 고딕" w:hAnsi="맑은 고딕" w:hint="eastAsia"/>
          <w:lang w:eastAsia="ko-KR"/>
        </w:rPr>
        <w:t xml:space="preserve">웹서버 연동을 위해 </w:t>
      </w:r>
      <w:r w:rsidR="003D1B5E" w:rsidRPr="00834276">
        <w:rPr>
          <w:rFonts w:ascii="맑은 고딕" w:eastAsia="맑은 고딕" w:hAnsi="맑은 고딕"/>
          <w:lang w:eastAsia="ko-KR"/>
        </w:rPr>
        <w:t>PHP</w:t>
      </w:r>
      <w:r w:rsidR="003D1B5E" w:rsidRPr="00834276">
        <w:rPr>
          <w:rFonts w:ascii="맑은 고딕" w:eastAsia="맑은 고딕" w:hAnsi="맑은 고딕" w:hint="eastAsia"/>
          <w:lang w:eastAsia="ko-KR"/>
        </w:rPr>
        <w:t xml:space="preserve">를 사용한다. </w:t>
      </w:r>
    </w:p>
    <w:p w14:paraId="0AACAAC9" w14:textId="5AEE040D" w:rsidR="00C85DEC" w:rsidRPr="00834276" w:rsidRDefault="00C85DEC" w:rsidP="00E77A38">
      <w:pPr>
        <w:pStyle w:val="1"/>
        <w:spacing w:before="0" w:after="0" w:line="240" w:lineRule="auto"/>
        <w:rPr>
          <w:rFonts w:ascii="맑은 고딕" w:eastAsia="맑은 고딕" w:hAnsi="맑은 고딕"/>
        </w:rPr>
      </w:pPr>
      <w:bookmarkStart w:id="10" w:name="_Toc131023025"/>
      <w:bookmarkStart w:id="11" w:name="_Toc134376552"/>
      <w:r w:rsidRPr="00834276">
        <w:rPr>
          <w:rFonts w:ascii="맑은 고딕" w:eastAsia="맑은 고딕" w:hAnsi="맑은 고딕"/>
        </w:rPr>
        <w:lastRenderedPageBreak/>
        <w:t>Specific Requirements</w:t>
      </w:r>
      <w:bookmarkEnd w:id="10"/>
      <w:bookmarkEnd w:id="11"/>
    </w:p>
    <w:p w14:paraId="1D20A07C" w14:textId="5487860D" w:rsidR="00C85DEC" w:rsidRPr="00834276" w:rsidRDefault="00D31B95" w:rsidP="00E77A38">
      <w:pPr>
        <w:spacing w:line="240" w:lineRule="auto"/>
        <w:ind w:leftChars="100" w:left="2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</w:t>
      </w:r>
      <w:r w:rsidR="00C85DEC" w:rsidRPr="00834276">
        <w:rPr>
          <w:rFonts w:ascii="맑은 고딕" w:eastAsia="맑은 고딕" w:hAnsi="맑은 고딕" w:hint="eastAsia"/>
          <w:lang w:eastAsia="ko-KR"/>
        </w:rPr>
        <w:t>은 회원 전용 앱으로</w:t>
      </w:r>
      <w:r w:rsidR="00005082">
        <w:rPr>
          <w:rFonts w:ascii="맑은 고딕" w:eastAsia="맑은 고딕" w:hAnsi="맑은 고딕" w:hint="eastAsia"/>
          <w:lang w:eastAsia="ko-KR"/>
        </w:rPr>
        <w:t>,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이를 위한 </w:t>
      </w:r>
      <w:r w:rsidR="00005082">
        <w:rPr>
          <w:rFonts w:ascii="맑은 고딕" w:eastAsia="맑은 고딕" w:hAnsi="맑은 고딕" w:hint="eastAsia"/>
          <w:lang w:eastAsia="ko-KR"/>
        </w:rPr>
        <w:t xml:space="preserve">사용자의 </w:t>
      </w:r>
      <w:r w:rsidR="00C85DEC" w:rsidRPr="00834276">
        <w:rPr>
          <w:rFonts w:ascii="맑은 고딕" w:eastAsia="맑은 고딕" w:hAnsi="맑은 고딕" w:hint="eastAsia"/>
          <w:lang w:eastAsia="ko-KR"/>
        </w:rPr>
        <w:t>회원 가입과 로그인</w:t>
      </w:r>
      <w:r w:rsidR="00005082">
        <w:rPr>
          <w:rFonts w:ascii="맑은 고딕" w:eastAsia="맑은 고딕" w:hAnsi="맑은 고딕"/>
          <w:lang w:eastAsia="ko-KR"/>
        </w:rPr>
        <w:t xml:space="preserve"> </w:t>
      </w:r>
      <w:r w:rsidR="00005082">
        <w:rPr>
          <w:rFonts w:ascii="맑은 고딕" w:eastAsia="맑은 고딕" w:hAnsi="맑은 고딕" w:hint="eastAsia"/>
          <w:lang w:eastAsia="ko-KR"/>
        </w:rPr>
        <w:t>후 어플리케이션 사용이 가능하</w:t>
      </w:r>
      <w:r w:rsidR="00797507">
        <w:rPr>
          <w:rFonts w:ascii="맑은 고딕" w:eastAsia="맑은 고딕" w:hAnsi="맑은 고딕" w:hint="eastAsia"/>
          <w:lang w:eastAsia="ko-KR"/>
        </w:rPr>
        <w:t>다.</w:t>
      </w:r>
    </w:p>
    <w:p w14:paraId="4368F160" w14:textId="77777777" w:rsidR="004F07B9" w:rsidRDefault="00005082" w:rsidP="0067052C">
      <w:pPr>
        <w:spacing w:line="240" w:lineRule="auto"/>
        <w:ind w:leftChars="100" w:left="20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본 </w:t>
      </w:r>
      <w:r w:rsidR="00D31B95" w:rsidRPr="00834276">
        <w:rPr>
          <w:rFonts w:ascii="맑은 고딕" w:eastAsia="맑은 고딕" w:hAnsi="맑은 고딕" w:hint="eastAsia"/>
          <w:lang w:eastAsia="ko-KR"/>
        </w:rPr>
        <w:t>어플리케이션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사용자의 원활한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검색</w:t>
      </w:r>
      <w:r w:rsidR="00D31B95" w:rsidRPr="00834276">
        <w:rPr>
          <w:rFonts w:ascii="맑은 고딕" w:eastAsia="맑은 고딕" w:hAnsi="맑은 고딕" w:hint="eastAsia"/>
          <w:lang w:eastAsia="ko-KR"/>
        </w:rPr>
        <w:t>을 위해 인덱스</w:t>
      </w:r>
      <w:r w:rsidR="00D31B95" w:rsidRPr="00834276">
        <w:rPr>
          <w:rFonts w:ascii="맑은 고딕" w:eastAsia="맑은 고딕" w:hAnsi="맑은 고딕" w:hint="eastAsia"/>
          <w:iCs/>
          <w:lang w:eastAsia="ko-KR"/>
        </w:rPr>
        <w:t>(</w:t>
      </w:r>
      <w:r w:rsidR="00505F09" w:rsidRPr="00834276">
        <w:rPr>
          <w:rFonts w:ascii="맑은 고딕" w:eastAsia="맑은 고딕" w:hAnsi="맑은 고딕"/>
          <w:iCs/>
          <w:lang w:eastAsia="ko-KR"/>
        </w:rPr>
        <w:t>A</w:t>
      </w:r>
      <w:r w:rsidR="00D31B95" w:rsidRPr="00834276">
        <w:rPr>
          <w:rFonts w:ascii="맑은 고딕" w:eastAsia="맑은 고딕" w:hAnsi="맑은 고딕" w:hint="eastAsia"/>
          <w:iCs/>
          <w:lang w:eastAsia="ko-KR"/>
        </w:rPr>
        <w:t>~</w:t>
      </w:r>
      <w:r w:rsidR="00505F09" w:rsidRPr="00834276">
        <w:rPr>
          <w:rFonts w:ascii="맑은 고딕" w:eastAsia="맑은 고딕" w:hAnsi="맑은 고딕"/>
          <w:iCs/>
          <w:lang w:eastAsia="ko-KR"/>
        </w:rPr>
        <w:t>Z</w:t>
      </w:r>
      <w:r w:rsidR="00D31B95" w:rsidRPr="00834276">
        <w:rPr>
          <w:rFonts w:ascii="맑은 고딕" w:eastAsia="맑은 고딕" w:hAnsi="맑은 고딕" w:hint="eastAsia"/>
          <w:iCs/>
          <w:lang w:eastAsia="ko-KR"/>
        </w:rPr>
        <w:t>/ㄱ~ㅎ)</w:t>
      </w:r>
      <w:r w:rsidR="00D31B95" w:rsidRPr="00834276">
        <w:rPr>
          <w:rFonts w:ascii="맑은 고딕" w:eastAsia="맑은 고딕" w:hAnsi="맑은 고딕"/>
          <w:lang w:eastAsia="ko-KR"/>
        </w:rPr>
        <w:t xml:space="preserve"> </w:t>
      </w:r>
      <w:r w:rsidR="003A35C4" w:rsidRPr="00834276">
        <w:rPr>
          <w:rFonts w:ascii="맑은 고딕" w:eastAsia="맑은 고딕" w:hAnsi="맑은 고딕" w:hint="eastAsia"/>
          <w:lang w:eastAsia="ko-KR"/>
        </w:rPr>
        <w:t>검색</w:t>
      </w:r>
      <w:r w:rsidR="00D31B95" w:rsidRPr="00834276">
        <w:rPr>
          <w:rFonts w:ascii="맑은 고딕" w:eastAsia="맑은 고딕" w:hAnsi="맑은 고딕" w:hint="eastAsia"/>
          <w:lang w:eastAsia="ko-KR"/>
        </w:rPr>
        <w:t>과</w:t>
      </w:r>
      <w:r w:rsidR="00D31B95" w:rsidRPr="00834276">
        <w:rPr>
          <w:rFonts w:ascii="맑은 고딕" w:eastAsia="맑은 고딕" w:hAnsi="맑은 고딕"/>
          <w:lang w:eastAsia="ko-KR"/>
        </w:rPr>
        <w:t xml:space="preserve"> </w:t>
      </w:r>
      <w:r w:rsidR="00505F09" w:rsidRPr="00834276">
        <w:rPr>
          <w:rFonts w:ascii="맑은 고딕" w:eastAsia="맑은 고딕" w:hAnsi="맑은 고딕" w:hint="eastAsia"/>
          <w:lang w:eastAsia="ko-KR"/>
        </w:rPr>
        <w:t>텍스트</w:t>
      </w:r>
      <w:r w:rsidR="00D31B95" w:rsidRPr="00834276">
        <w:rPr>
          <w:rFonts w:ascii="맑은 고딕" w:eastAsia="맑은 고딕" w:hAnsi="맑은 고딕" w:hint="eastAsia"/>
          <w:lang w:eastAsia="ko-KR"/>
        </w:rPr>
        <w:t>(영/한</w:t>
      </w:r>
      <w:r w:rsidR="00D31B95" w:rsidRPr="00834276">
        <w:rPr>
          <w:rFonts w:ascii="맑은 고딕" w:eastAsia="맑은 고딕" w:hAnsi="맑은 고딕"/>
          <w:lang w:eastAsia="ko-KR"/>
        </w:rPr>
        <w:t>)</w:t>
      </w:r>
      <w:r w:rsidR="00D31B95" w:rsidRPr="00834276">
        <w:rPr>
          <w:rFonts w:ascii="맑은 고딕" w:eastAsia="맑은 고딕" w:hAnsi="맑은 고딕" w:hint="eastAsia"/>
          <w:lang w:eastAsia="ko-KR"/>
        </w:rPr>
        <w:t xml:space="preserve"> 입력을 통한 의학용어 검색</w:t>
      </w:r>
      <w:r w:rsidR="00505F09" w:rsidRPr="00834276">
        <w:rPr>
          <w:rFonts w:ascii="맑은 고딕" w:eastAsia="맑은 고딕" w:hAnsi="맑은 고딕"/>
          <w:lang w:eastAsia="ko-KR"/>
        </w:rPr>
        <w:t xml:space="preserve"> </w:t>
      </w:r>
      <w:r w:rsidR="002E7A88" w:rsidRPr="00834276">
        <w:rPr>
          <w:rFonts w:ascii="맑은 고딕" w:eastAsia="맑은 고딕" w:hAnsi="맑은 고딕" w:hint="eastAsia"/>
          <w:lang w:eastAsia="ko-KR"/>
        </w:rPr>
        <w:t>기능</w:t>
      </w:r>
      <w:r w:rsidR="00484266" w:rsidRPr="00834276">
        <w:rPr>
          <w:rFonts w:ascii="맑은 고딕" w:eastAsia="맑은 고딕" w:hAnsi="맑은 고딕" w:hint="eastAsia"/>
          <w:lang w:eastAsia="ko-KR"/>
        </w:rPr>
        <w:t>과</w:t>
      </w:r>
      <w:r w:rsidR="00484266" w:rsidRPr="00834276">
        <w:rPr>
          <w:rFonts w:ascii="맑은 고딕" w:eastAsia="맑은 고딕" w:hAnsi="맑은 고딕"/>
          <w:lang w:eastAsia="ko-KR"/>
        </w:rPr>
        <w:t xml:space="preserve"> </w:t>
      </w:r>
      <w:r w:rsidR="00484266" w:rsidRPr="00834276">
        <w:rPr>
          <w:rFonts w:ascii="맑은 고딕" w:eastAsia="맑은 고딕" w:hAnsi="맑은 고딕" w:hint="eastAsia"/>
          <w:lang w:eastAsia="ko-KR"/>
        </w:rPr>
        <w:t>해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당 용어의 정확한 발음 습득을 위해 검색된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="00C85DEC" w:rsidRPr="00834276">
        <w:rPr>
          <w:rFonts w:ascii="맑은 고딕" w:eastAsia="맑은 고딕" w:hAnsi="맑은 고딕" w:hint="eastAsia"/>
          <w:lang w:eastAsia="ko-KR"/>
        </w:rPr>
        <w:t>의 발음을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음성으로 들을 수 있</w:t>
      </w:r>
      <w:r w:rsidR="002E7A88" w:rsidRPr="00834276">
        <w:rPr>
          <w:rFonts w:ascii="맑은 고딕" w:eastAsia="맑은 고딕" w:hAnsi="맑은 고딕" w:hint="eastAsia"/>
          <w:lang w:eastAsia="ko-KR"/>
        </w:rPr>
        <w:t>는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기</w:t>
      </w:r>
      <w:r w:rsidR="00484266" w:rsidRPr="00834276">
        <w:rPr>
          <w:rFonts w:ascii="맑은 고딕" w:eastAsia="맑은 고딕" w:hAnsi="맑은 고딕" w:hint="eastAsia"/>
          <w:lang w:eastAsia="ko-KR"/>
        </w:rPr>
        <w:t>능을 지원한다.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또한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를 별도로 저장하여 빠르게 확인할 수 있는 </w:t>
      </w:r>
      <w:r w:rsidR="00484266" w:rsidRPr="00834276">
        <w:rPr>
          <w:rFonts w:ascii="맑은 고딕" w:eastAsia="맑은 고딕" w:hAnsi="맑은 고딕" w:hint="eastAsia"/>
          <w:lang w:eastAsia="ko-KR"/>
        </w:rPr>
        <w:t xml:space="preserve">나만의 </w:t>
      </w:r>
      <w:r w:rsidR="002E7A88" w:rsidRPr="00834276">
        <w:rPr>
          <w:rFonts w:ascii="맑은 고딕" w:eastAsia="맑은 고딕" w:hAnsi="맑은 고딕" w:hint="eastAsia"/>
          <w:lang w:eastAsia="ko-KR"/>
        </w:rPr>
        <w:t>단어장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기능을 구현한다.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이 모든 기능은 </w:t>
      </w:r>
      <w:r w:rsidR="002E7A88" w:rsidRPr="00834276">
        <w:rPr>
          <w:rFonts w:ascii="맑은 고딕" w:eastAsia="맑은 고딕" w:hAnsi="맑은 고딕" w:hint="eastAsia"/>
          <w:lang w:eastAsia="ko-KR"/>
        </w:rPr>
        <w:t>데이터베이스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에 저장된 </w:t>
      </w:r>
      <w:r w:rsidR="00484266" w:rsidRPr="00834276">
        <w:rPr>
          <w:rFonts w:ascii="맑은 고딕" w:eastAsia="맑은 고딕" w:hAnsi="맑은 고딕" w:hint="eastAsia"/>
          <w:lang w:eastAsia="ko-KR"/>
        </w:rPr>
        <w:t>회원 및</w:t>
      </w:r>
      <w:r w:rsidR="00484266" w:rsidRPr="00834276">
        <w:rPr>
          <w:rFonts w:ascii="맑은 고딕" w:eastAsia="맑은 고딕" w:hAnsi="맑은 고딕"/>
          <w:lang w:eastAsia="ko-KR"/>
        </w:rPr>
        <w:t xml:space="preserve"> </w:t>
      </w:r>
      <w:r w:rsidR="00484266" w:rsidRPr="00834276">
        <w:rPr>
          <w:rFonts w:ascii="맑은 고딕" w:eastAsia="맑은 고딕" w:hAnsi="맑은 고딕" w:hint="eastAsia"/>
          <w:lang w:eastAsia="ko-KR"/>
        </w:rPr>
        <w:t xml:space="preserve">의학용어 </w:t>
      </w:r>
      <w:r w:rsidR="00C85DEC" w:rsidRPr="00834276">
        <w:rPr>
          <w:rFonts w:ascii="맑은 고딕" w:eastAsia="맑은 고딕" w:hAnsi="맑은 고딕" w:hint="eastAsia"/>
          <w:lang w:eastAsia="ko-KR"/>
        </w:rPr>
        <w:t>데이터</w:t>
      </w:r>
      <w:r w:rsidR="0067052C">
        <w:rPr>
          <w:rFonts w:ascii="맑은 고딕" w:eastAsia="맑은 고딕" w:hAnsi="맑은 고딕" w:hint="eastAsia"/>
          <w:lang w:eastAsia="ko-KR"/>
        </w:rPr>
        <w:t>를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기반으로 구현한다</w:t>
      </w:r>
    </w:p>
    <w:p w14:paraId="73CE1618" w14:textId="2E4C626E" w:rsidR="00C85DEC" w:rsidRPr="00834276" w:rsidRDefault="00C85DEC" w:rsidP="0067052C">
      <w:pPr>
        <w:spacing w:line="240" w:lineRule="auto"/>
        <w:ind w:leftChars="100" w:left="2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.</w:t>
      </w:r>
    </w:p>
    <w:p w14:paraId="44327A86" w14:textId="65BCA4E1" w:rsidR="00C85DEC" w:rsidRPr="00834276" w:rsidRDefault="002E7A88" w:rsidP="00E77A38">
      <w:pPr>
        <w:pStyle w:val="2"/>
        <w:spacing w:line="240" w:lineRule="auto"/>
        <w:rPr>
          <w:rFonts w:ascii="맑은 고딕" w:eastAsia="맑은 고딕" w:hAnsi="맑은 고딕"/>
        </w:rPr>
      </w:pPr>
      <w:bookmarkStart w:id="12" w:name="_Toc131023026"/>
      <w:bookmarkStart w:id="13" w:name="_Toc134376553"/>
      <w:r w:rsidRPr="00834276">
        <w:rPr>
          <w:rFonts w:ascii="맑은 고딕" w:eastAsia="맑은 고딕" w:hAnsi="맑은 고딕"/>
        </w:rPr>
        <w:t>Functionality</w:t>
      </w:r>
      <w:bookmarkEnd w:id="12"/>
      <w:bookmarkEnd w:id="13"/>
    </w:p>
    <w:p w14:paraId="3987F258" w14:textId="77777777" w:rsidR="00E26ACA" w:rsidRPr="00834276" w:rsidRDefault="00E26ACA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14" w:name="_Toc134376554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회원 관리</w:t>
      </w:r>
      <w:bookmarkEnd w:id="14"/>
    </w:p>
    <w:p w14:paraId="2F68ED4A" w14:textId="792BF3DF" w:rsidR="00E26ACA" w:rsidRPr="00834276" w:rsidRDefault="00E26ACA" w:rsidP="00550A93">
      <w:pPr>
        <w:spacing w:line="240" w:lineRule="auto"/>
        <w:ind w:left="72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해당 기능은 회원 관리 기능으로 가입한 회원 정보는 </w:t>
      </w:r>
      <w:r w:rsidRPr="00834276">
        <w:rPr>
          <w:rFonts w:ascii="맑은 고딕" w:eastAsia="맑은 고딕" w:hAnsi="맑은 고딕"/>
          <w:lang w:eastAsia="ko-KR"/>
        </w:rPr>
        <w:t>D</w:t>
      </w:r>
      <w:r w:rsidR="00550A93">
        <w:rPr>
          <w:rFonts w:ascii="맑은 고딕" w:eastAsia="맑은 고딕" w:hAnsi="맑은 고딕"/>
          <w:lang w:eastAsia="ko-KR"/>
        </w:rPr>
        <w:t>ataba</w:t>
      </w:r>
      <w:r w:rsidR="005B6F90">
        <w:rPr>
          <w:rFonts w:ascii="맑은 고딕" w:eastAsia="맑은 고딕" w:hAnsi="맑은 고딕"/>
          <w:lang w:eastAsia="ko-KR"/>
        </w:rPr>
        <w:t>se</w:t>
      </w:r>
      <w:r w:rsidR="005B6F90">
        <w:rPr>
          <w:rFonts w:ascii="맑은 고딕" w:eastAsia="맑은 고딕" w:hAnsi="맑은 고딕" w:hint="eastAsia"/>
          <w:lang w:eastAsia="ko-KR"/>
        </w:rPr>
        <w:t xml:space="preserve">에 </w:t>
      </w:r>
      <w:r w:rsidRPr="00834276">
        <w:rPr>
          <w:rFonts w:ascii="맑은 고딕" w:eastAsia="맑은 고딕" w:hAnsi="맑은 고딕" w:hint="eastAsia"/>
          <w:lang w:eastAsia="ko-KR"/>
        </w:rPr>
        <w:t>저장되며,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로그인 창에서 I</w:t>
      </w:r>
      <w:r w:rsidRPr="00834276">
        <w:rPr>
          <w:rFonts w:ascii="맑은 고딕" w:eastAsia="맑은 고딕" w:hAnsi="맑은 고딕"/>
          <w:lang w:eastAsia="ko-KR"/>
        </w:rPr>
        <w:t>D/PW</w:t>
      </w:r>
      <w:r w:rsidR="008630B9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인증을 통해 접속하여 </w:t>
      </w:r>
      <w:r w:rsidR="00EF640A" w:rsidRPr="00834276">
        <w:rPr>
          <w:rFonts w:ascii="맑은 고딕" w:eastAsia="맑은 고딕" w:hAnsi="맑은 고딕" w:hint="eastAsia"/>
          <w:lang w:eastAsia="ko-KR"/>
        </w:rPr>
        <w:t>어</w:t>
      </w:r>
      <w:r w:rsidRPr="00834276">
        <w:rPr>
          <w:rFonts w:ascii="맑은 고딕" w:eastAsia="맑은 고딕" w:hAnsi="맑은 고딕" w:hint="eastAsia"/>
          <w:lang w:eastAsia="ko-KR"/>
        </w:rPr>
        <w:t>플리케이션 내 기능을 사용할 수 있도록 한다.</w:t>
      </w:r>
    </w:p>
    <w:p w14:paraId="457F7379" w14:textId="77777777" w:rsidR="00834276" w:rsidRPr="00834276" w:rsidRDefault="00834276" w:rsidP="00550A93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회원가입 화면에는 이름(닉네임)</w:t>
      </w:r>
      <w:r w:rsidRPr="00834276">
        <w:rPr>
          <w:rFonts w:ascii="맑은 고딕" w:eastAsia="맑은 고딕" w:hAnsi="맑은 고딕"/>
          <w:lang w:eastAsia="ko-KR"/>
        </w:rPr>
        <w:t xml:space="preserve">, </w:t>
      </w:r>
      <w:r w:rsidRPr="00834276">
        <w:rPr>
          <w:rFonts w:ascii="맑은 고딕" w:eastAsia="맑은 고딕" w:hAnsi="맑은 고딕" w:hint="eastAsia"/>
          <w:lang w:eastAsia="ko-KR"/>
        </w:rPr>
        <w:t>아이디,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비밀번호,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비밀번호 확인 입력 란,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회원가입 버튼으로</w:t>
      </w:r>
    </w:p>
    <w:p w14:paraId="6336BE0C" w14:textId="1FCD9264" w:rsidR="00834276" w:rsidRPr="00834276" w:rsidRDefault="00834276" w:rsidP="00550A93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구성되어 있다 조건을 모두 만족시켜야만 회원가입이 가능하며,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가입한 I</w:t>
      </w:r>
      <w:r>
        <w:rPr>
          <w:rFonts w:ascii="맑은 고딕" w:eastAsia="맑은 고딕" w:hAnsi="맑은 고딕"/>
          <w:lang w:eastAsia="ko-KR"/>
        </w:rPr>
        <w:t>D/PW</w:t>
      </w:r>
      <w:r>
        <w:rPr>
          <w:rFonts w:ascii="맑은 고딕" w:eastAsia="맑은 고딕" w:hAnsi="맑은 고딕" w:hint="eastAsia"/>
          <w:lang w:eastAsia="ko-KR"/>
        </w:rPr>
        <w:t>를 입력해야만</w:t>
      </w:r>
      <w:r w:rsidR="00550A93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로그인이 가능하다</w:t>
      </w:r>
      <w:r>
        <w:rPr>
          <w:rFonts w:ascii="맑은 고딕" w:eastAsia="맑은 고딕" w:hAnsi="맑은 고딕"/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로그인 후 마이페이지 화면에는 회원 정보와 회원 정보 수정,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회원 탈퇴</w:t>
      </w:r>
      <w:r w:rsidR="00550A93"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로그아웃 버튼으로 구성되어 있다</w:t>
      </w:r>
      <w:r w:rsidR="00AF3395">
        <w:rPr>
          <w:rFonts w:ascii="맑은 고딕" w:eastAsia="맑은 고딕" w:hAnsi="맑은 고딕" w:hint="eastAsia"/>
          <w:lang w:eastAsia="ko-KR"/>
        </w:rPr>
        <w:t>.</w:t>
      </w:r>
    </w:p>
    <w:p w14:paraId="6764091F" w14:textId="77777777" w:rsidR="00E26ACA" w:rsidRPr="00834276" w:rsidRDefault="00E26ACA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해당 기능의 하위 기능은 아래와 같다.</w:t>
      </w:r>
    </w:p>
    <w:p w14:paraId="03BED0EB" w14:textId="2C4ADB99" w:rsidR="00E26ACA" w:rsidRPr="00834276" w:rsidRDefault="00E26ACA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회원 가입(I</w:t>
      </w:r>
      <w:r w:rsidRPr="00834276">
        <w:rPr>
          <w:rFonts w:ascii="맑은 고딕" w:eastAsia="맑은 고딕" w:hAnsi="맑은 고딕"/>
          <w:lang w:eastAsia="ko-KR"/>
        </w:rPr>
        <w:t xml:space="preserve">D, PW, </w:t>
      </w:r>
      <w:r w:rsidR="002E7A88" w:rsidRPr="00834276">
        <w:rPr>
          <w:rFonts w:ascii="맑은 고딕" w:eastAsia="맑은 고딕" w:hAnsi="맑은 고딕" w:hint="eastAsia"/>
          <w:lang w:eastAsia="ko-KR"/>
        </w:rPr>
        <w:t>이름</w:t>
      </w:r>
      <w:r w:rsidRPr="00834276">
        <w:rPr>
          <w:rFonts w:ascii="맑은 고딕" w:eastAsia="맑은 고딕" w:hAnsi="맑은 고딕" w:hint="eastAsia"/>
          <w:lang w:eastAsia="ko-KR"/>
        </w:rPr>
        <w:t>)</w:t>
      </w:r>
    </w:p>
    <w:p w14:paraId="18095EB2" w14:textId="1E102819" w:rsidR="00834276" w:rsidRPr="00834276" w:rsidRDefault="00834276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이름(닉네임)</w:t>
      </w:r>
      <w:r w:rsidRPr="00834276">
        <w:rPr>
          <w:rFonts w:ascii="맑은 고딕" w:eastAsia="맑은 고딕" w:hAnsi="맑은 고딕"/>
          <w:lang w:eastAsia="ko-KR"/>
        </w:rPr>
        <w:t xml:space="preserve">, </w:t>
      </w:r>
      <w:r w:rsidRPr="00834276">
        <w:rPr>
          <w:rFonts w:ascii="맑은 고딕" w:eastAsia="맑은 고딕" w:hAnsi="맑은 고딕" w:hint="eastAsia"/>
          <w:lang w:eastAsia="ko-KR"/>
        </w:rPr>
        <w:t>아이디,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비밀번호,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비밀번호 확인 입력</w:t>
      </w:r>
    </w:p>
    <w:p w14:paraId="3A8290EE" w14:textId="449A8AF4" w:rsidR="00834276" w:rsidRPr="00834276" w:rsidRDefault="00834276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아이디 입력 시,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중복 확인 </w:t>
      </w:r>
    </w:p>
    <w:p w14:paraId="3DFED221" w14:textId="3C4964E4" w:rsidR="00834276" w:rsidRPr="00834276" w:rsidRDefault="00834276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비밀번호 확인 </w:t>
      </w:r>
    </w:p>
    <w:p w14:paraId="23D854B7" w14:textId="69EAE24B" w:rsidR="00E26ACA" w:rsidRPr="00834276" w:rsidRDefault="00E26ACA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로그인(</w:t>
      </w:r>
      <w:r w:rsidRPr="00834276">
        <w:rPr>
          <w:rFonts w:ascii="맑은 고딕" w:eastAsia="맑은 고딕" w:hAnsi="맑은 고딕"/>
          <w:lang w:eastAsia="ko-KR"/>
        </w:rPr>
        <w:t xml:space="preserve">ID/PW </w:t>
      </w:r>
      <w:r w:rsidRPr="00834276">
        <w:rPr>
          <w:rFonts w:ascii="맑은 고딕" w:eastAsia="맑은 고딕" w:hAnsi="맑은 고딕" w:hint="eastAsia"/>
          <w:lang w:eastAsia="ko-KR"/>
        </w:rPr>
        <w:t>인증)</w:t>
      </w:r>
    </w:p>
    <w:p w14:paraId="372E156D" w14:textId="74AD755A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아이디,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비밀번호 입력 </w:t>
      </w:r>
    </w:p>
    <w:p w14:paraId="7DF8C92A" w14:textId="77777777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- </w:t>
      </w:r>
      <w:r w:rsidRPr="00834276">
        <w:rPr>
          <w:rFonts w:ascii="맑은 고딕" w:eastAsia="맑은 고딕" w:hAnsi="맑은 고딕" w:hint="eastAsia"/>
          <w:lang w:eastAsia="ko-KR"/>
        </w:rPr>
        <w:t>회원가입 버튼</w:t>
      </w:r>
    </w:p>
    <w:p w14:paraId="10714B72" w14:textId="77777777" w:rsidR="001F48F1" w:rsidRPr="00834276" w:rsidRDefault="001F48F1" w:rsidP="001F48F1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마이 페이지</w:t>
      </w:r>
    </w:p>
    <w:p w14:paraId="618258D4" w14:textId="77777777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회원 정보 수정</w:t>
      </w:r>
    </w:p>
    <w:p w14:paraId="6096A58A" w14:textId="77777777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회원 탈퇴</w:t>
      </w:r>
    </w:p>
    <w:p w14:paraId="0E5987E3" w14:textId="77777777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로그아웃</w:t>
      </w:r>
    </w:p>
    <w:p w14:paraId="4BE0F67E" w14:textId="77777777" w:rsidR="001F48F1" w:rsidRPr="00834276" w:rsidRDefault="001F48F1" w:rsidP="001F48F1">
      <w:pPr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</w:t>
      </w:r>
      <w:r w:rsidRPr="00834276">
        <w:rPr>
          <w:rFonts w:ascii="맑은 고딕" w:eastAsia="맑은 고딕" w:hAnsi="맑은 고딕" w:hint="eastAsia"/>
          <w:lang w:eastAsia="ko-KR"/>
        </w:rPr>
        <w:t xml:space="preserve"> 회원 정보 수정</w:t>
      </w:r>
    </w:p>
    <w:p w14:paraId="60449B57" w14:textId="77777777" w:rsidR="001F48F1" w:rsidRPr="00834276" w:rsidRDefault="001F48F1" w:rsidP="00834276">
      <w:pPr>
        <w:ind w:leftChars="400" w:left="80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-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회원 정보 수정 </w:t>
      </w:r>
      <w:r w:rsidRPr="00834276">
        <w:rPr>
          <w:rFonts w:ascii="맑은 고딕" w:eastAsia="맑은 고딕" w:hAnsi="맑은 고딕"/>
          <w:lang w:eastAsia="ko-KR"/>
        </w:rPr>
        <w:t>(</w:t>
      </w:r>
      <w:r w:rsidRPr="00834276">
        <w:rPr>
          <w:rFonts w:ascii="맑은 고딕" w:eastAsia="맑은 고딕" w:hAnsi="맑은 고딕" w:hint="eastAsia"/>
          <w:lang w:eastAsia="ko-KR"/>
        </w:rPr>
        <w:t>닉네임/아이디/비밀번호)</w:t>
      </w:r>
    </w:p>
    <w:p w14:paraId="75773271" w14:textId="77777777" w:rsidR="001F48F1" w:rsidRPr="00834276" w:rsidRDefault="001F48F1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</w:p>
    <w:p w14:paraId="2E283FD7" w14:textId="6CF8A4ED" w:rsidR="0050088D" w:rsidRPr="00834276" w:rsidRDefault="0050088D" w:rsidP="00E77A38">
      <w:pPr>
        <w:widowControl/>
        <w:spacing w:line="240" w:lineRule="auto"/>
        <w:rPr>
          <w:rFonts w:ascii="맑은 고딕" w:eastAsia="맑은 고딕" w:hAnsi="맑은 고딕"/>
          <w:iCs/>
          <w:lang w:eastAsia="ko-KR"/>
        </w:rPr>
      </w:pPr>
    </w:p>
    <w:p w14:paraId="4E64723A" w14:textId="77777777" w:rsidR="00834276" w:rsidRDefault="00834276">
      <w:pPr>
        <w:widowControl/>
        <w:spacing w:line="240" w:lineRule="auto"/>
        <w:rPr>
          <w:rFonts w:ascii="맑은 고딕" w:eastAsia="맑은 고딕" w:hAnsi="맑은 고딕"/>
          <w:iCs/>
          <w:lang w:eastAsia="ko-KR"/>
        </w:rPr>
      </w:pPr>
      <w:bookmarkStart w:id="15" w:name="_Toc134376555"/>
      <w:r>
        <w:rPr>
          <w:rFonts w:ascii="맑은 고딕" w:eastAsia="맑은 고딕" w:hAnsi="맑은 고딕"/>
          <w:i/>
          <w:iCs/>
          <w:lang w:eastAsia="ko-KR"/>
        </w:rPr>
        <w:br w:type="page"/>
      </w:r>
    </w:p>
    <w:p w14:paraId="5F933E6B" w14:textId="3B051E34" w:rsidR="00C85DEC" w:rsidRPr="00834276" w:rsidRDefault="00C85DEC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 w:rsidRPr="00834276">
        <w:rPr>
          <w:rFonts w:ascii="맑은 고딕" w:eastAsia="맑은 고딕" w:hAnsi="맑은 고딕" w:hint="eastAsia"/>
          <w:i w:val="0"/>
          <w:iCs/>
          <w:lang w:eastAsia="ko-KR"/>
        </w:rPr>
        <w:lastRenderedPageBreak/>
        <w:t xml:space="preserve">인덱스별 </w:t>
      </w:r>
      <w:r w:rsidR="00F24FA2" w:rsidRPr="00834276">
        <w:rPr>
          <w:rFonts w:ascii="맑은 고딕" w:eastAsia="맑은 고딕" w:hAnsi="맑은 고딕" w:hint="eastAsia"/>
          <w:i w:val="0"/>
          <w:iCs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 xml:space="preserve"> 검색</w:t>
      </w:r>
      <w:bookmarkEnd w:id="15"/>
    </w:p>
    <w:p w14:paraId="2ECE839C" w14:textId="21E9974E" w:rsidR="00C85DEC" w:rsidRPr="00834276" w:rsidRDefault="00C85DEC" w:rsidP="00F40AAD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해당 기능은 검색하고자 하는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를 용어의 초성에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해당되는 인덱스로 검색하여, 선택된</w:t>
      </w:r>
      <w:r w:rsidR="00F40AAD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인덱스를 초성으로 하는 다수의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="00D52B63" w:rsidRPr="00834276">
        <w:rPr>
          <w:rFonts w:ascii="맑은 고딕" w:eastAsia="맑은 고딕" w:hAnsi="맑은 고딕" w:hint="eastAsia"/>
          <w:lang w:eastAsia="ko-KR"/>
        </w:rPr>
        <w:t xml:space="preserve"> 목록을</w:t>
      </w:r>
      <w:r w:rsidRPr="00834276">
        <w:rPr>
          <w:rFonts w:ascii="맑은 고딕" w:eastAsia="맑은 고딕" w:hAnsi="맑은 고딕" w:hint="eastAsia"/>
          <w:lang w:eastAsia="ko-KR"/>
        </w:rPr>
        <w:t xml:space="preserve"> 보여준다.</w:t>
      </w:r>
    </w:p>
    <w:p w14:paraId="7052EBC0" w14:textId="77777777" w:rsidR="00834276" w:rsidRDefault="00C85DEC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인덱스는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의 원어(영어), 표준어(한글)에 맞추어 검색 가능하도록 영어 알파벳(</w:t>
      </w:r>
      <w:r w:rsidR="00786A56" w:rsidRPr="00834276">
        <w:rPr>
          <w:rFonts w:ascii="맑은 고딕" w:eastAsia="맑은 고딕" w:hAnsi="맑은 고딕"/>
          <w:lang w:eastAsia="ko-KR"/>
        </w:rPr>
        <w:t>A</w:t>
      </w:r>
      <w:r w:rsidRPr="00834276">
        <w:rPr>
          <w:rFonts w:ascii="맑은 고딕" w:eastAsia="맑은 고딕" w:hAnsi="맑은 고딕" w:hint="eastAsia"/>
          <w:lang w:eastAsia="ko-KR"/>
        </w:rPr>
        <w:t>~</w:t>
      </w:r>
      <w:r w:rsidR="00786A56" w:rsidRPr="00834276">
        <w:rPr>
          <w:rFonts w:ascii="맑은 고딕" w:eastAsia="맑은 고딕" w:hAnsi="맑은 고딕"/>
          <w:lang w:eastAsia="ko-KR"/>
        </w:rPr>
        <w:t>Z</w:t>
      </w:r>
      <w:r w:rsidRPr="00834276">
        <w:rPr>
          <w:rFonts w:ascii="맑은 고딕" w:eastAsia="맑은 고딕" w:hAnsi="맑은 고딕" w:hint="eastAsia"/>
          <w:lang w:eastAsia="ko-KR"/>
        </w:rPr>
        <w:t>)과</w:t>
      </w:r>
    </w:p>
    <w:p w14:paraId="439BD15C" w14:textId="37F9D077" w:rsidR="00C85DEC" w:rsidRPr="00834276" w:rsidRDefault="00C85DEC" w:rsidP="00F40AAD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한글 자음(ㄱ~ㅎ)으로 구성된다. 그러므로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의 원어 검색을 위한</w:t>
      </w:r>
      <w:r w:rsidR="00D9162F" w:rsidRPr="00834276">
        <w:rPr>
          <w:rFonts w:ascii="맑은 고딕" w:eastAsia="맑은 고딕" w:hAnsi="맑은 고딕" w:hint="eastAsia"/>
          <w:lang w:eastAsia="ko-KR"/>
        </w:rPr>
        <w:t xml:space="preserve"> 영어</w:t>
      </w:r>
      <w:r w:rsidRPr="00834276">
        <w:rPr>
          <w:rFonts w:ascii="맑은 고딕" w:eastAsia="맑은 고딕" w:hAnsi="맑은 고딕" w:hint="eastAsia"/>
          <w:lang w:eastAsia="ko-KR"/>
        </w:rPr>
        <w:t xml:space="preserve"> 인덱스는 a, b, c,</w:t>
      </w:r>
      <w:r w:rsidR="00F40AAD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d, e, f, g, h, i, j, k, l, m, n, o, p, q, r, s, t, u, v, w, x, y, z</w:t>
      </w:r>
      <w:r w:rsidR="00D52B63" w:rsidRPr="00834276">
        <w:rPr>
          <w:rFonts w:ascii="맑은 고딕" w:eastAsia="맑은 고딕" w:hAnsi="맑은 고딕" w:hint="eastAsia"/>
          <w:lang w:eastAsia="ko-KR"/>
        </w:rPr>
        <w:t>이며</w:t>
      </w:r>
      <w:r w:rsidRPr="00834276">
        <w:rPr>
          <w:rFonts w:ascii="맑은 고딕" w:eastAsia="맑은 고딕" w:hAnsi="맑은 고딕" w:hint="eastAsia"/>
          <w:lang w:eastAsia="ko-KR"/>
        </w:rPr>
        <w:t xml:space="preserve"> 표준어 검색을 위한</w:t>
      </w:r>
      <w:r w:rsidR="00D9162F" w:rsidRPr="00834276">
        <w:rPr>
          <w:rFonts w:ascii="맑은 고딕" w:eastAsia="맑은 고딕" w:hAnsi="맑은 고딕" w:hint="eastAsia"/>
          <w:lang w:eastAsia="ko-KR"/>
        </w:rPr>
        <w:t xml:space="preserve"> 한글</w:t>
      </w:r>
      <w:r w:rsidRPr="00834276">
        <w:rPr>
          <w:rFonts w:ascii="맑은 고딕" w:eastAsia="맑은 고딕" w:hAnsi="맑은 고딕" w:hint="eastAsia"/>
          <w:lang w:eastAsia="ko-KR"/>
        </w:rPr>
        <w:t xml:space="preserve"> 인덱스는</w:t>
      </w:r>
      <w:r w:rsidR="00F40AAD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ㄱ, ㄴ, ㄷ, ㄹ, ㅁ, ㅂ, ㅅ, ㅇ, ㅈ, ㅊ, </w:t>
      </w:r>
      <w:r w:rsidR="00D52B63" w:rsidRPr="00834276">
        <w:rPr>
          <w:rFonts w:ascii="맑은 고딕" w:eastAsia="맑은 고딕" w:hAnsi="맑은 고딕" w:hint="eastAsia"/>
          <w:lang w:eastAsia="ko-KR"/>
        </w:rPr>
        <w:t>ㅋ,</w:t>
      </w:r>
      <w:r w:rsidR="00D52B63"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ㅌ, ㅍ, ㅎ</w:t>
      </w:r>
      <w:r w:rsidR="00D52B63" w:rsidRPr="00834276">
        <w:rPr>
          <w:rFonts w:ascii="맑은 고딕" w:eastAsia="맑은 고딕" w:hAnsi="맑은 고딕" w:hint="eastAsia"/>
          <w:lang w:eastAsia="ko-KR"/>
        </w:rPr>
        <w:t>으</w:t>
      </w:r>
      <w:r w:rsidRPr="00834276">
        <w:rPr>
          <w:rFonts w:ascii="맑은 고딕" w:eastAsia="맑은 고딕" w:hAnsi="맑은 고딕" w:hint="eastAsia"/>
          <w:lang w:eastAsia="ko-KR"/>
        </w:rPr>
        <w:t xml:space="preserve">로 구성된다. </w:t>
      </w:r>
    </w:p>
    <w:p w14:paraId="4BBBA085" w14:textId="77777777" w:rsidR="00C85DEC" w:rsidRPr="00834276" w:rsidRDefault="00C85DEC" w:rsidP="00E77A38">
      <w:pPr>
        <w:spacing w:line="240" w:lineRule="auto"/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해당 기능의 하위 기능은 아래와 같다.</w:t>
      </w:r>
    </w:p>
    <w:p w14:paraId="7809EFF2" w14:textId="6C0827DC" w:rsidR="00C85DEC" w:rsidRDefault="00C85DEC" w:rsidP="001F7B27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 xml:space="preserve">검색할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의 인덱스</w:t>
      </w:r>
      <w:r w:rsidR="00E77A38" w:rsidRPr="00834276">
        <w:rPr>
          <w:rFonts w:ascii="맑은 고딕" w:eastAsia="맑은 고딕" w:hAnsi="맑은 고딕" w:hint="eastAsia"/>
          <w:lang w:eastAsia="ko-KR"/>
        </w:rPr>
        <w:t xml:space="preserve"> 버튼 클릭</w:t>
      </w:r>
    </w:p>
    <w:p w14:paraId="425B43CE" w14:textId="0F8E7D2E" w:rsidR="00130434" w:rsidRPr="00130434" w:rsidRDefault="00130434" w:rsidP="001F7B27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130434">
        <w:rPr>
          <w:rFonts w:ascii="맑은 고딕" w:eastAsia="맑은 고딕" w:hAnsi="맑은 고딕"/>
          <w:lang w:eastAsia="ko-KR"/>
        </w:rPr>
        <w:t xml:space="preserve">• </w:t>
      </w:r>
      <w:r w:rsidRPr="00130434">
        <w:rPr>
          <w:rFonts w:ascii="맑은 고딕" w:eastAsia="맑은 고딕" w:hAnsi="맑은 고딕" w:hint="eastAsia"/>
          <w:lang w:eastAsia="ko-KR"/>
        </w:rPr>
        <w:t xml:space="preserve">영어 인덱스를 </w:t>
      </w:r>
      <w:r w:rsidR="00F40AAD">
        <w:rPr>
          <w:rFonts w:ascii="맑은 고딕" w:eastAsia="맑은 고딕" w:hAnsi="맑은 고딕" w:hint="eastAsia"/>
          <w:lang w:eastAsia="ko-KR"/>
        </w:rPr>
        <w:t>통한 검색인 경우</w:t>
      </w:r>
      <w:r w:rsidRPr="00130434">
        <w:rPr>
          <w:rFonts w:ascii="맑은 고딕" w:eastAsia="맑은 고딕" w:hAnsi="맑은 고딕" w:hint="eastAsia"/>
          <w:lang w:eastAsia="ko-KR"/>
        </w:rPr>
        <w:t>, 원어를 기준으로 의학용어를 오름차순 정렬해 화면에 출력</w:t>
      </w:r>
    </w:p>
    <w:p w14:paraId="6E1B35A8" w14:textId="68650634" w:rsidR="00130434" w:rsidRPr="00130434" w:rsidRDefault="00130434" w:rsidP="001F7B27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130434">
        <w:rPr>
          <w:rFonts w:ascii="맑은 고딕" w:eastAsia="맑은 고딕" w:hAnsi="맑은 고딕"/>
          <w:lang w:eastAsia="ko-KR"/>
        </w:rPr>
        <w:t xml:space="preserve">• </w:t>
      </w:r>
      <w:r w:rsidRPr="00130434">
        <w:rPr>
          <w:rFonts w:ascii="맑은 고딕" w:eastAsia="맑은 고딕" w:hAnsi="맑은 고딕" w:hint="eastAsia"/>
          <w:lang w:eastAsia="ko-KR"/>
        </w:rPr>
        <w:t xml:space="preserve">한글 인덱스를 </w:t>
      </w:r>
      <w:r w:rsidR="00F40AAD">
        <w:rPr>
          <w:rFonts w:ascii="맑은 고딕" w:eastAsia="맑은 고딕" w:hAnsi="맑은 고딕" w:hint="eastAsia"/>
          <w:lang w:eastAsia="ko-KR"/>
        </w:rPr>
        <w:t>통한</w:t>
      </w:r>
      <w:r w:rsidRPr="00130434">
        <w:rPr>
          <w:rFonts w:ascii="맑은 고딕" w:eastAsia="맑은 고딕" w:hAnsi="맑은 고딕" w:hint="eastAsia"/>
          <w:lang w:eastAsia="ko-KR"/>
        </w:rPr>
        <w:t xml:space="preserve"> 검색</w:t>
      </w:r>
      <w:r w:rsidR="00F40AAD">
        <w:rPr>
          <w:rFonts w:ascii="맑은 고딕" w:eastAsia="맑은 고딕" w:hAnsi="맑은 고딕" w:hint="eastAsia"/>
          <w:lang w:eastAsia="ko-KR"/>
        </w:rPr>
        <w:t>인</w:t>
      </w:r>
      <w:r w:rsidRPr="00130434">
        <w:rPr>
          <w:rFonts w:ascii="맑은 고딕" w:eastAsia="맑은 고딕" w:hAnsi="맑은 고딕" w:hint="eastAsia"/>
          <w:lang w:eastAsia="ko-KR"/>
        </w:rPr>
        <w:t xml:space="preserve"> 경우, 표준어를 기준으로 의학용어를 오름차순 정렬해 화면에 출력</w:t>
      </w:r>
    </w:p>
    <w:p w14:paraId="757F514B" w14:textId="73E70321" w:rsidR="007C6311" w:rsidRPr="00834276" w:rsidRDefault="007C6311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검색된 의학용어 클릭을 통해 해당 용어의 설명</w:t>
      </w:r>
      <w:r w:rsidR="006A1A2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칸</w:t>
      </w:r>
      <w:r w:rsidR="00DD6400">
        <w:rPr>
          <w:rFonts w:ascii="맑은 고딕" w:eastAsia="맑은 고딕" w:hAnsi="맑은 고딕" w:hint="eastAsia"/>
          <w:lang w:eastAsia="ko-KR"/>
        </w:rPr>
        <w:t>을</w:t>
      </w:r>
      <w:r w:rsidRPr="00834276">
        <w:rPr>
          <w:rFonts w:ascii="맑은 고딕" w:eastAsia="맑은 고딕" w:hAnsi="맑은 고딕" w:hint="eastAsia"/>
          <w:lang w:eastAsia="ko-KR"/>
        </w:rPr>
        <w:t xml:space="preserve"> 아래에 출력</w:t>
      </w:r>
    </w:p>
    <w:p w14:paraId="383AC94D" w14:textId="46991DA9" w:rsidR="0050088D" w:rsidRPr="00834276" w:rsidRDefault="007C6311" w:rsidP="00200BF4">
      <w:pPr>
        <w:spacing w:line="240" w:lineRule="auto"/>
        <w:ind w:firstLine="720"/>
        <w:rPr>
          <w:rFonts w:ascii="맑은 고딕" w:eastAsia="맑은 고딕" w:hAnsi="맑은 고딕" w:hint="eastAsia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6A1A24" w:rsidRPr="00834276">
        <w:rPr>
          <w:rFonts w:ascii="맑은 고딕" w:eastAsia="맑은 고딕" w:hAnsi="맑은 고딕" w:hint="eastAsia"/>
          <w:lang w:eastAsia="ko-KR"/>
        </w:rPr>
        <w:t>의학</w:t>
      </w:r>
      <w:r w:rsidRPr="00834276">
        <w:rPr>
          <w:rFonts w:ascii="맑은 고딕" w:eastAsia="맑은 고딕" w:hAnsi="맑은 고딕" w:hint="eastAsia"/>
          <w:lang w:eastAsia="ko-KR"/>
        </w:rPr>
        <w:t>용어</w:t>
      </w:r>
      <w:r w:rsidR="0007036C" w:rsidRPr="00834276">
        <w:rPr>
          <w:rFonts w:ascii="맑은 고딕" w:eastAsia="맑은 고딕" w:hAnsi="맑은 고딕" w:hint="eastAsia"/>
          <w:lang w:eastAsia="ko-KR"/>
        </w:rPr>
        <w:t>의</w:t>
      </w:r>
      <w:r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07036C" w:rsidRPr="00834276">
        <w:rPr>
          <w:rFonts w:ascii="맑은 고딕" w:eastAsia="맑은 고딕" w:hAnsi="맑은 고딕" w:hint="eastAsia"/>
          <w:lang w:eastAsia="ko-KR"/>
        </w:rPr>
        <w:t>설명</w:t>
      </w:r>
      <w:r w:rsidR="00C27748" w:rsidRPr="00834276">
        <w:rPr>
          <w:rFonts w:ascii="맑은 고딕" w:eastAsia="맑은 고딕" w:hAnsi="맑은 고딕" w:hint="eastAsia"/>
          <w:lang w:eastAsia="ko-KR"/>
        </w:rPr>
        <w:t xml:space="preserve"> 칸을 스크롤</w:t>
      </w:r>
      <w:r w:rsidR="006633D6">
        <w:rPr>
          <w:rFonts w:ascii="맑은 고딕" w:eastAsia="맑은 고딕" w:hAnsi="맑은 고딕" w:hint="eastAsia"/>
          <w:lang w:eastAsia="ko-KR"/>
        </w:rPr>
        <w:t xml:space="preserve"> </w:t>
      </w:r>
      <w:r w:rsidR="00C27748" w:rsidRPr="00834276">
        <w:rPr>
          <w:rFonts w:ascii="맑은 고딕" w:eastAsia="맑은 고딕" w:hAnsi="맑은 고딕" w:hint="eastAsia"/>
          <w:lang w:eastAsia="ko-KR"/>
        </w:rPr>
        <w:t>하여 모든 내용을 확인 가능</w:t>
      </w:r>
      <w:r w:rsidR="00C27748" w:rsidRPr="00834276">
        <w:rPr>
          <w:rFonts w:ascii="맑은 고딕" w:eastAsia="맑은 고딕" w:hAnsi="맑은 고딕"/>
          <w:lang w:eastAsia="ko-KR"/>
        </w:rPr>
        <w:t xml:space="preserve"> </w:t>
      </w:r>
    </w:p>
    <w:p w14:paraId="69E9459A" w14:textId="72682279" w:rsidR="00E26ACA" w:rsidRPr="00834276" w:rsidRDefault="003E5E96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16" w:name="_Toc134376556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 xml:space="preserve">텍스트 </w:t>
      </w:r>
      <w:r w:rsidR="00F24FA2" w:rsidRPr="00834276">
        <w:rPr>
          <w:rFonts w:ascii="맑은 고딕" w:eastAsia="맑은 고딕" w:hAnsi="맑은 고딕" w:hint="eastAsia"/>
          <w:i w:val="0"/>
          <w:iCs/>
          <w:lang w:eastAsia="ko-KR"/>
        </w:rPr>
        <w:t>의학용어</w:t>
      </w:r>
      <w:r w:rsidR="00E26ACA" w:rsidRPr="00834276">
        <w:rPr>
          <w:rFonts w:ascii="맑은 고딕" w:eastAsia="맑은 고딕" w:hAnsi="맑은 고딕" w:hint="eastAsia"/>
          <w:i w:val="0"/>
          <w:iCs/>
          <w:lang w:eastAsia="ko-KR"/>
        </w:rPr>
        <w:t xml:space="preserve"> 검색</w:t>
      </w:r>
      <w:bookmarkEnd w:id="16"/>
    </w:p>
    <w:p w14:paraId="677DB5F4" w14:textId="48F84B9B" w:rsidR="000B7F66" w:rsidRPr="00834276" w:rsidRDefault="00E26ACA" w:rsidP="00725F94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해당 기능은 </w:t>
      </w:r>
      <w:r w:rsidR="00F95A79" w:rsidRPr="00834276">
        <w:rPr>
          <w:rFonts w:ascii="맑은 고딕" w:eastAsia="맑은 고딕" w:hAnsi="맑은 고딕" w:hint="eastAsia"/>
          <w:lang w:eastAsia="ko-KR"/>
        </w:rPr>
        <w:t>검색</w:t>
      </w:r>
      <w:r w:rsidR="00E23018">
        <w:rPr>
          <w:rFonts w:ascii="맑은 고딕" w:eastAsia="맑은 고딕" w:hAnsi="맑은 고딕" w:hint="eastAsia"/>
          <w:lang w:eastAsia="ko-KR"/>
        </w:rPr>
        <w:t xml:space="preserve"> </w:t>
      </w:r>
      <w:r w:rsidR="00F95A79" w:rsidRPr="00834276">
        <w:rPr>
          <w:rFonts w:ascii="맑은 고딕" w:eastAsia="맑은 고딕" w:hAnsi="맑은 고딕" w:hint="eastAsia"/>
          <w:lang w:eastAsia="ko-KR"/>
        </w:rPr>
        <w:t>바를 통해</w:t>
      </w:r>
      <w:r w:rsidR="0008032D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찾고자 하는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 xml:space="preserve">를 </w:t>
      </w:r>
      <w:r w:rsidR="0008032D" w:rsidRPr="00834276">
        <w:rPr>
          <w:rFonts w:ascii="맑은 고딕" w:eastAsia="맑은 고딕" w:hAnsi="맑은 고딕" w:hint="eastAsia"/>
          <w:lang w:eastAsia="ko-KR"/>
        </w:rPr>
        <w:t xml:space="preserve">텍스트로 </w:t>
      </w:r>
      <w:r w:rsidRPr="00834276">
        <w:rPr>
          <w:rFonts w:ascii="맑은 고딕" w:eastAsia="맑은 고딕" w:hAnsi="맑은 고딕" w:hint="eastAsia"/>
          <w:lang w:eastAsia="ko-KR"/>
        </w:rPr>
        <w:t>검색</w:t>
      </w:r>
      <w:r w:rsidR="0008032D" w:rsidRPr="00834276">
        <w:rPr>
          <w:rFonts w:ascii="맑은 고딕" w:eastAsia="맑은 고딕" w:hAnsi="맑은 고딕" w:hint="eastAsia"/>
          <w:lang w:eastAsia="ko-KR"/>
        </w:rPr>
        <w:t>하여,</w:t>
      </w:r>
      <w:r w:rsidR="0008032D" w:rsidRPr="00834276">
        <w:rPr>
          <w:rFonts w:ascii="맑은 고딕" w:eastAsia="맑은 고딕" w:hAnsi="맑은 고딕"/>
          <w:lang w:eastAsia="ko-KR"/>
        </w:rPr>
        <w:t xml:space="preserve"> </w:t>
      </w:r>
      <w:r w:rsidR="0008032D" w:rsidRPr="00834276">
        <w:rPr>
          <w:rFonts w:ascii="맑은 고딕" w:eastAsia="맑은 고딕" w:hAnsi="맑은 고딕" w:hint="eastAsia"/>
          <w:lang w:eastAsia="ko-KR"/>
        </w:rPr>
        <w:t>검색</w:t>
      </w:r>
      <w:r w:rsidR="0036403A" w:rsidRPr="00834276">
        <w:rPr>
          <w:rFonts w:ascii="맑은 고딕" w:eastAsia="맑은 고딕" w:hAnsi="맑은 고딕" w:hint="eastAsia"/>
          <w:lang w:eastAsia="ko-KR"/>
        </w:rPr>
        <w:t>된</w:t>
      </w:r>
      <w:r w:rsidR="0008032D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FB28C1" w:rsidRPr="00834276">
        <w:rPr>
          <w:rFonts w:ascii="맑은 고딕" w:eastAsia="맑은 고딕" w:hAnsi="맑은 고딕" w:hint="eastAsia"/>
          <w:lang w:eastAsia="ko-KR"/>
        </w:rPr>
        <w:t>의학</w:t>
      </w:r>
      <w:r w:rsidR="0008032D" w:rsidRPr="00834276">
        <w:rPr>
          <w:rFonts w:ascii="맑은 고딕" w:eastAsia="맑은 고딕" w:hAnsi="맑은 고딕" w:hint="eastAsia"/>
          <w:lang w:eastAsia="ko-KR"/>
        </w:rPr>
        <w:t>용어</w:t>
      </w:r>
      <w:r w:rsidR="00E77A38" w:rsidRPr="00834276">
        <w:rPr>
          <w:rFonts w:ascii="맑은 고딕" w:eastAsia="맑은 고딕" w:hAnsi="맑은 고딕"/>
          <w:lang w:eastAsia="ko-KR"/>
        </w:rPr>
        <w:t xml:space="preserve"> </w:t>
      </w:r>
      <w:r w:rsidR="00E77A38" w:rsidRPr="00834276">
        <w:rPr>
          <w:rFonts w:ascii="맑은 고딕" w:eastAsia="맑은 고딕" w:hAnsi="맑은 고딕" w:hint="eastAsia"/>
          <w:lang w:eastAsia="ko-KR"/>
        </w:rPr>
        <w:t>외</w:t>
      </w:r>
      <w:r w:rsidR="00725F94">
        <w:rPr>
          <w:rFonts w:ascii="맑은 고딕" w:eastAsia="맑은 고딕" w:hAnsi="맑은 고딕" w:hint="eastAsia"/>
          <w:lang w:eastAsia="ko-KR"/>
        </w:rPr>
        <w:t xml:space="preserve"> </w:t>
      </w:r>
      <w:r w:rsidR="0008032D" w:rsidRPr="00834276">
        <w:rPr>
          <w:rFonts w:ascii="맑은 고딕" w:eastAsia="맑은 고딕" w:hAnsi="맑은 고딕" w:hint="eastAsia"/>
          <w:lang w:eastAsia="ko-KR"/>
        </w:rPr>
        <w:t>관련된 다수의 의학용어 목록을 보여준다.</w:t>
      </w:r>
      <w:r w:rsidR="00FB28C1" w:rsidRPr="00834276">
        <w:rPr>
          <w:rFonts w:ascii="맑은 고딕" w:eastAsia="맑은 고딕" w:hAnsi="맑은 고딕"/>
          <w:lang w:eastAsia="ko-KR"/>
        </w:rPr>
        <w:t xml:space="preserve"> </w:t>
      </w:r>
      <w:r w:rsidR="00554EB3" w:rsidRPr="00834276">
        <w:rPr>
          <w:rFonts w:ascii="맑은 고딕" w:eastAsia="맑은 고딕" w:hAnsi="맑은 고딕" w:hint="eastAsia"/>
          <w:lang w:eastAsia="ko-KR"/>
        </w:rPr>
        <w:t xml:space="preserve">검색은 의학용어의 </w:t>
      </w:r>
      <w:r w:rsidR="00C3503C" w:rsidRPr="00834276">
        <w:rPr>
          <w:rFonts w:ascii="맑은 고딕" w:eastAsia="맑은 고딕" w:hAnsi="맑은 고딕" w:hint="eastAsia"/>
          <w:lang w:eastAsia="ko-KR"/>
        </w:rPr>
        <w:t>원어(영어</w:t>
      </w:r>
      <w:r w:rsidR="00C3503C" w:rsidRPr="00834276">
        <w:rPr>
          <w:rFonts w:ascii="맑은 고딕" w:eastAsia="맑은 고딕" w:hAnsi="맑은 고딕"/>
          <w:lang w:eastAsia="ko-KR"/>
        </w:rPr>
        <w:t xml:space="preserve">), </w:t>
      </w:r>
      <w:r w:rsidR="00C3503C" w:rsidRPr="00834276">
        <w:rPr>
          <w:rFonts w:ascii="맑은 고딕" w:eastAsia="맑은 고딕" w:hAnsi="맑은 고딕" w:hint="eastAsia"/>
          <w:lang w:eastAsia="ko-KR"/>
        </w:rPr>
        <w:t>표준어(한글</w:t>
      </w:r>
      <w:r w:rsidR="00C3503C" w:rsidRPr="00834276">
        <w:rPr>
          <w:rFonts w:ascii="맑은 고딕" w:eastAsia="맑은 고딕" w:hAnsi="맑은 고딕"/>
          <w:lang w:eastAsia="ko-KR"/>
        </w:rPr>
        <w:t xml:space="preserve">) </w:t>
      </w:r>
      <w:r w:rsidR="00C3503C" w:rsidRPr="00834276">
        <w:rPr>
          <w:rFonts w:ascii="맑은 고딕" w:eastAsia="맑은 고딕" w:hAnsi="맑은 고딕" w:hint="eastAsia"/>
          <w:lang w:eastAsia="ko-KR"/>
        </w:rPr>
        <w:t>모두</w:t>
      </w:r>
      <w:r w:rsidR="00725F94">
        <w:rPr>
          <w:rFonts w:ascii="맑은 고딕" w:eastAsia="맑은 고딕" w:hAnsi="맑은 고딕" w:hint="eastAsia"/>
          <w:lang w:eastAsia="ko-KR"/>
        </w:rPr>
        <w:t xml:space="preserve"> </w:t>
      </w:r>
      <w:r w:rsidR="00C3503C" w:rsidRPr="00834276">
        <w:rPr>
          <w:rFonts w:ascii="맑은 고딕" w:eastAsia="맑은 고딕" w:hAnsi="맑은 고딕" w:hint="eastAsia"/>
          <w:lang w:eastAsia="ko-KR"/>
        </w:rPr>
        <w:t>검색 가능</w:t>
      </w:r>
      <w:r w:rsidR="003B6DCB" w:rsidRPr="00834276">
        <w:rPr>
          <w:rFonts w:ascii="맑은 고딕" w:eastAsia="맑은 고딕" w:hAnsi="맑은 고딕" w:hint="eastAsia"/>
          <w:lang w:eastAsia="ko-KR"/>
        </w:rPr>
        <w:t>하다.</w:t>
      </w:r>
      <w:r w:rsidR="003B6DCB" w:rsidRPr="00834276">
        <w:rPr>
          <w:rFonts w:ascii="맑은 고딕" w:eastAsia="맑은 고딕" w:hAnsi="맑은 고딕"/>
          <w:lang w:eastAsia="ko-KR"/>
        </w:rPr>
        <w:t xml:space="preserve"> </w:t>
      </w:r>
      <w:r w:rsidR="003B6DCB" w:rsidRPr="00834276">
        <w:rPr>
          <w:rFonts w:ascii="맑은 고딕" w:eastAsia="맑은 고딕" w:hAnsi="맑은 고딕" w:hint="eastAsia"/>
          <w:lang w:eastAsia="ko-KR"/>
        </w:rPr>
        <w:t>검색 결과는</w:t>
      </w:r>
      <w:r w:rsidR="00C3503C" w:rsidRPr="00834276">
        <w:rPr>
          <w:rFonts w:ascii="맑은 고딕" w:eastAsia="맑은 고딕" w:hAnsi="맑은 고딕"/>
          <w:lang w:eastAsia="ko-KR"/>
        </w:rPr>
        <w:t xml:space="preserve"> </w:t>
      </w:r>
      <w:r w:rsidR="00554EB3" w:rsidRPr="00834276">
        <w:rPr>
          <w:rFonts w:ascii="맑은 고딕" w:eastAsia="맑은 고딕" w:hAnsi="맑은 고딕" w:hint="eastAsia"/>
          <w:lang w:eastAsia="ko-KR"/>
        </w:rPr>
        <w:t>검색</w:t>
      </w:r>
      <w:r w:rsidR="0036403A" w:rsidRPr="00834276">
        <w:rPr>
          <w:rFonts w:ascii="맑은 고딕" w:eastAsia="맑은 고딕" w:hAnsi="맑은 고딕" w:hint="eastAsia"/>
          <w:lang w:eastAsia="ko-KR"/>
        </w:rPr>
        <w:t>된</w:t>
      </w:r>
      <w:r w:rsidR="00554EB3" w:rsidRPr="00834276">
        <w:rPr>
          <w:rFonts w:ascii="맑은 고딕" w:eastAsia="맑은 고딕" w:hAnsi="맑은 고딕" w:hint="eastAsia"/>
          <w:lang w:eastAsia="ko-KR"/>
        </w:rPr>
        <w:t xml:space="preserve"> 의학용어</w:t>
      </w:r>
      <w:r w:rsidR="00834276">
        <w:rPr>
          <w:rFonts w:ascii="맑은 고딕" w:eastAsia="맑은 고딕" w:hAnsi="맑은 고딕" w:hint="eastAsia"/>
          <w:lang w:eastAsia="ko-KR"/>
        </w:rPr>
        <w:t xml:space="preserve"> </w:t>
      </w:r>
      <w:r w:rsidR="00C3503C" w:rsidRPr="00834276">
        <w:rPr>
          <w:rFonts w:ascii="맑은 고딕" w:eastAsia="맑은 고딕" w:hAnsi="맑은 고딕" w:hint="eastAsia"/>
          <w:lang w:eastAsia="ko-KR"/>
        </w:rPr>
        <w:t>정보를</w:t>
      </w:r>
      <w:r w:rsidR="00554EB3" w:rsidRPr="00834276">
        <w:rPr>
          <w:rFonts w:ascii="맑은 고딕" w:eastAsia="맑은 고딕" w:hAnsi="맑은 고딕"/>
          <w:lang w:eastAsia="ko-KR"/>
        </w:rPr>
        <w:t xml:space="preserve"> </w:t>
      </w:r>
      <w:r w:rsidR="003B6DCB" w:rsidRPr="00834276">
        <w:rPr>
          <w:rFonts w:ascii="맑은 고딕" w:eastAsia="맑은 고딕" w:hAnsi="맑은 고딕" w:hint="eastAsia"/>
          <w:lang w:eastAsia="ko-KR"/>
        </w:rPr>
        <w:t xml:space="preserve">최우선으로 </w:t>
      </w:r>
      <w:r w:rsidR="00554EB3" w:rsidRPr="00834276">
        <w:rPr>
          <w:rFonts w:ascii="맑은 고딕" w:eastAsia="맑은 고딕" w:hAnsi="맑은 고딕" w:hint="eastAsia"/>
          <w:lang w:eastAsia="ko-KR"/>
        </w:rPr>
        <w:t>보여</w:t>
      </w:r>
      <w:r w:rsidR="00C3503C" w:rsidRPr="00834276">
        <w:rPr>
          <w:rFonts w:ascii="맑은 고딕" w:eastAsia="맑은 고딕" w:hAnsi="맑은 고딕" w:hint="eastAsia"/>
          <w:lang w:eastAsia="ko-KR"/>
        </w:rPr>
        <w:t>주</w:t>
      </w:r>
      <w:r w:rsidR="003B6DCB" w:rsidRPr="00834276">
        <w:rPr>
          <w:rFonts w:ascii="맑은 고딕" w:eastAsia="맑은 고딕" w:hAnsi="맑은 고딕" w:hint="eastAsia"/>
          <w:lang w:eastAsia="ko-KR"/>
        </w:rPr>
        <w:t>며</w:t>
      </w:r>
      <w:r w:rsidR="003B6DCB" w:rsidRPr="00834276">
        <w:rPr>
          <w:rFonts w:ascii="맑은 고딕" w:eastAsia="맑은 고딕" w:hAnsi="맑은 고딕"/>
          <w:lang w:eastAsia="ko-KR"/>
        </w:rPr>
        <w:t>,</w:t>
      </w:r>
      <w:r w:rsidR="00383998" w:rsidRPr="00834276">
        <w:rPr>
          <w:rFonts w:ascii="맑은 고딕" w:eastAsia="맑은 고딕" w:hAnsi="맑은 고딕"/>
          <w:lang w:eastAsia="ko-KR"/>
        </w:rPr>
        <w:t xml:space="preserve"> </w:t>
      </w:r>
      <w:r w:rsidR="00383998" w:rsidRPr="00834276">
        <w:rPr>
          <w:rFonts w:ascii="맑은 고딕" w:eastAsia="맑은 고딕" w:hAnsi="맑은 고딕" w:hint="eastAsia"/>
          <w:lang w:eastAsia="ko-KR"/>
        </w:rPr>
        <w:t xml:space="preserve">이 밖에도 </w:t>
      </w:r>
      <w:r w:rsidR="00064395" w:rsidRPr="00834276">
        <w:rPr>
          <w:rFonts w:ascii="맑은 고딕" w:eastAsia="맑은 고딕" w:hAnsi="맑은 고딕" w:hint="eastAsia"/>
          <w:lang w:eastAsia="ko-KR"/>
        </w:rPr>
        <w:t>해당</w:t>
      </w:r>
      <w:r w:rsidR="00725F94">
        <w:rPr>
          <w:rFonts w:ascii="맑은 고딕" w:eastAsia="맑은 고딕" w:hAnsi="맑은 고딕" w:hint="eastAsia"/>
          <w:lang w:eastAsia="ko-KR"/>
        </w:rPr>
        <w:t xml:space="preserve"> </w:t>
      </w:r>
      <w:r w:rsidR="00064395" w:rsidRPr="00834276">
        <w:rPr>
          <w:rFonts w:ascii="맑은 고딕" w:eastAsia="맑은 고딕" w:hAnsi="맑은 고딕" w:hint="eastAsia"/>
          <w:lang w:eastAsia="ko-KR"/>
        </w:rPr>
        <w:t>용어를 포함하는 의학용어를 보여준다.</w:t>
      </w:r>
    </w:p>
    <w:p w14:paraId="5F1FBC81" w14:textId="359080BB" w:rsidR="00E26ACA" w:rsidRPr="00834276" w:rsidRDefault="00E26ACA" w:rsidP="00E77A38">
      <w:pPr>
        <w:spacing w:line="240" w:lineRule="auto"/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해당 기능의 하위 기능은 아래와 같다.</w:t>
      </w:r>
    </w:p>
    <w:p w14:paraId="43D23935" w14:textId="735C29C4" w:rsidR="0036403A" w:rsidRPr="00834276" w:rsidRDefault="00E26ACA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0B7F66" w:rsidRPr="00834276">
        <w:rPr>
          <w:rFonts w:ascii="맑은 고딕" w:eastAsia="맑은 고딕" w:hAnsi="맑은 고딕" w:hint="eastAsia"/>
          <w:lang w:eastAsia="ko-KR"/>
        </w:rPr>
        <w:t>화면 상단</w:t>
      </w:r>
      <w:r w:rsidR="0036403A" w:rsidRPr="00834276">
        <w:rPr>
          <w:rFonts w:ascii="맑은 고딕" w:eastAsia="맑은 고딕" w:hAnsi="맑은 고딕" w:hint="eastAsia"/>
          <w:lang w:eastAsia="ko-KR"/>
        </w:rPr>
        <w:t>의</w:t>
      </w:r>
      <w:r w:rsidR="000B7F66" w:rsidRPr="00834276">
        <w:rPr>
          <w:rFonts w:ascii="맑은 고딕" w:eastAsia="맑은 고딕" w:hAnsi="맑은 고딕" w:hint="eastAsia"/>
          <w:lang w:eastAsia="ko-KR"/>
        </w:rPr>
        <w:t xml:space="preserve"> 검색</w:t>
      </w:r>
      <w:r w:rsidR="00E23018">
        <w:rPr>
          <w:rFonts w:ascii="맑은 고딕" w:eastAsia="맑은 고딕" w:hAnsi="맑은 고딕" w:hint="eastAsia"/>
          <w:lang w:eastAsia="ko-KR"/>
        </w:rPr>
        <w:t xml:space="preserve"> </w:t>
      </w:r>
      <w:r w:rsidR="000B7F66" w:rsidRPr="00834276">
        <w:rPr>
          <w:rFonts w:ascii="맑은 고딕" w:eastAsia="맑은 고딕" w:hAnsi="맑은 고딕" w:hint="eastAsia"/>
          <w:lang w:eastAsia="ko-KR"/>
        </w:rPr>
        <w:t>바</w:t>
      </w:r>
      <w:r w:rsidR="00E77A38" w:rsidRPr="00834276">
        <w:rPr>
          <w:rFonts w:ascii="맑은 고딕" w:eastAsia="맑은 고딕" w:hAnsi="맑은 고딕" w:hint="eastAsia"/>
          <w:lang w:eastAsia="ko-KR"/>
        </w:rPr>
        <w:t>에 텍스트</w:t>
      </w:r>
      <w:r w:rsidR="00EE64B4" w:rsidRPr="00834276">
        <w:rPr>
          <w:rFonts w:ascii="맑은 고딕" w:eastAsia="맑은 고딕" w:hAnsi="맑은 고딕" w:hint="eastAsia"/>
          <w:lang w:eastAsia="ko-KR"/>
        </w:rPr>
        <w:t>를 입력하여 의학용어</w:t>
      </w:r>
      <w:r w:rsidR="0036403A" w:rsidRPr="00834276">
        <w:rPr>
          <w:rFonts w:ascii="맑은 고딕" w:eastAsia="맑은 고딕" w:hAnsi="맑은 고딕"/>
          <w:lang w:eastAsia="ko-KR"/>
        </w:rPr>
        <w:t xml:space="preserve"> </w:t>
      </w:r>
      <w:r w:rsidR="0036403A" w:rsidRPr="00834276">
        <w:rPr>
          <w:rFonts w:ascii="맑은 고딕" w:eastAsia="맑은 고딕" w:hAnsi="맑은 고딕" w:hint="eastAsia"/>
          <w:lang w:eastAsia="ko-KR"/>
        </w:rPr>
        <w:t>검색</w:t>
      </w:r>
    </w:p>
    <w:p w14:paraId="20832FED" w14:textId="4BD15287" w:rsidR="00CE2582" w:rsidRPr="00834276" w:rsidRDefault="00E26ACA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36403A" w:rsidRPr="00834276">
        <w:rPr>
          <w:rFonts w:ascii="맑은 고딕" w:eastAsia="맑은 고딕" w:hAnsi="맑은 고딕" w:hint="eastAsia"/>
          <w:lang w:eastAsia="ko-KR"/>
        </w:rPr>
        <w:t>검색된 의학용어</w:t>
      </w:r>
      <w:r w:rsidR="0036403A" w:rsidRPr="00834276">
        <w:rPr>
          <w:rFonts w:ascii="맑은 고딕" w:eastAsia="맑은 고딕" w:hAnsi="맑은 고딕"/>
          <w:lang w:eastAsia="ko-KR"/>
        </w:rPr>
        <w:t xml:space="preserve"> </w:t>
      </w:r>
      <w:r w:rsidR="0036403A" w:rsidRPr="00834276">
        <w:rPr>
          <w:rFonts w:ascii="맑은 고딕" w:eastAsia="맑은 고딕" w:hAnsi="맑은 고딕" w:hint="eastAsia"/>
          <w:lang w:eastAsia="ko-KR"/>
        </w:rPr>
        <w:t xml:space="preserve">정보를 </w:t>
      </w:r>
      <w:r w:rsidR="00163A2E" w:rsidRPr="00834276">
        <w:rPr>
          <w:rFonts w:ascii="맑은 고딕" w:eastAsia="맑은 고딕" w:hAnsi="맑은 고딕" w:hint="eastAsia"/>
          <w:lang w:eastAsia="ko-KR"/>
        </w:rPr>
        <w:t xml:space="preserve">첫 번째로 </w:t>
      </w:r>
      <w:r w:rsidR="0036403A" w:rsidRPr="00834276">
        <w:rPr>
          <w:rFonts w:ascii="맑은 고딕" w:eastAsia="맑은 고딕" w:hAnsi="맑은 고딕" w:hint="eastAsia"/>
          <w:lang w:eastAsia="ko-KR"/>
        </w:rPr>
        <w:t>출력 후</w:t>
      </w:r>
      <w:r w:rsidR="00CE2582" w:rsidRPr="00834276">
        <w:rPr>
          <w:rFonts w:ascii="맑은 고딕" w:eastAsia="맑은 고딕" w:hAnsi="맑은 고딕" w:hint="eastAsia"/>
          <w:lang w:eastAsia="ko-KR"/>
        </w:rPr>
        <w:t>,</w:t>
      </w:r>
      <w:r w:rsidR="00CE2582" w:rsidRPr="00834276">
        <w:rPr>
          <w:rFonts w:ascii="맑은 고딕" w:eastAsia="맑은 고딕" w:hAnsi="맑은 고딕"/>
          <w:lang w:eastAsia="ko-KR"/>
        </w:rPr>
        <w:t xml:space="preserve"> </w:t>
      </w:r>
      <w:r w:rsidR="00CE2582" w:rsidRPr="00834276">
        <w:rPr>
          <w:rFonts w:ascii="맑은 고딕" w:eastAsia="맑은 고딕" w:hAnsi="맑은 고딕" w:hint="eastAsia"/>
          <w:lang w:eastAsia="ko-KR"/>
        </w:rPr>
        <w:t>의학용어의 원어를 기준으로</w:t>
      </w:r>
      <w:r w:rsidR="00163A2E" w:rsidRPr="00834276">
        <w:rPr>
          <w:rFonts w:ascii="맑은 고딕" w:eastAsia="맑은 고딕" w:hAnsi="맑은 고딕"/>
          <w:lang w:eastAsia="ko-KR"/>
        </w:rPr>
        <w:t xml:space="preserve"> </w:t>
      </w:r>
      <w:r w:rsidR="00163A2E" w:rsidRPr="00834276">
        <w:rPr>
          <w:rFonts w:ascii="맑은 고딕" w:eastAsia="맑은 고딕" w:hAnsi="맑은 고딕" w:hint="eastAsia"/>
          <w:lang w:eastAsia="ko-KR"/>
        </w:rPr>
        <w:t xml:space="preserve">해당 용어를 </w:t>
      </w:r>
    </w:p>
    <w:p w14:paraId="215CDACB" w14:textId="41C2EBC7" w:rsidR="00E26ACA" w:rsidRPr="00834276" w:rsidRDefault="00163A2E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포함하는 의학용어</w:t>
      </w:r>
      <w:r w:rsidR="00CE2582" w:rsidRPr="00834276">
        <w:rPr>
          <w:rFonts w:ascii="맑은 고딕" w:eastAsia="맑은 고딕" w:hAnsi="맑은 고딕" w:hint="eastAsia"/>
          <w:lang w:eastAsia="ko-KR"/>
        </w:rPr>
        <w:t>를</w:t>
      </w:r>
      <w:r w:rsidRPr="00834276">
        <w:rPr>
          <w:rFonts w:ascii="맑은 고딕" w:eastAsia="맑은 고딕" w:hAnsi="맑은 고딕" w:hint="eastAsia"/>
          <w:lang w:eastAsia="ko-KR"/>
        </w:rPr>
        <w:t xml:space="preserve"> 오름차</w:t>
      </w:r>
      <w:r w:rsidR="00675450" w:rsidRPr="00834276">
        <w:rPr>
          <w:rFonts w:ascii="맑은 고딕" w:eastAsia="맑은 고딕" w:hAnsi="맑은 고딕" w:hint="eastAsia"/>
          <w:lang w:eastAsia="ko-KR"/>
        </w:rPr>
        <w:t>순</w:t>
      </w:r>
      <w:r w:rsidRPr="00834276">
        <w:rPr>
          <w:rFonts w:ascii="맑은 고딕" w:eastAsia="맑은 고딕" w:hAnsi="맑은 고딕" w:hint="eastAsia"/>
          <w:lang w:eastAsia="ko-KR"/>
        </w:rPr>
        <w:t xml:space="preserve"> 정렬해 화면에 출력</w:t>
      </w:r>
    </w:p>
    <w:p w14:paraId="3953A778" w14:textId="62DB57E8" w:rsidR="00163A2E" w:rsidRPr="00834276" w:rsidRDefault="00163A2E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53249F" w:rsidRPr="00834276">
        <w:rPr>
          <w:rFonts w:ascii="맑은 고딕" w:eastAsia="맑은 고딕" w:hAnsi="맑은 고딕" w:hint="eastAsia"/>
          <w:lang w:eastAsia="ko-KR"/>
        </w:rPr>
        <w:t>검색된 의학용어 클릭을 통해 해당 용어의 설명 칸</w:t>
      </w:r>
      <w:r w:rsidR="00DD6400">
        <w:rPr>
          <w:rFonts w:ascii="맑은 고딕" w:eastAsia="맑은 고딕" w:hAnsi="맑은 고딕" w:hint="eastAsia"/>
          <w:lang w:eastAsia="ko-KR"/>
        </w:rPr>
        <w:t>을</w:t>
      </w:r>
      <w:r w:rsidR="0053249F" w:rsidRPr="00834276">
        <w:rPr>
          <w:rFonts w:ascii="맑은 고딕" w:eastAsia="맑은 고딕" w:hAnsi="맑은 고딕" w:hint="eastAsia"/>
          <w:lang w:eastAsia="ko-KR"/>
        </w:rPr>
        <w:t xml:space="preserve"> 아래에 출력</w:t>
      </w:r>
    </w:p>
    <w:p w14:paraId="2C355114" w14:textId="7B13A705" w:rsidR="00EE64B4" w:rsidRPr="00200BF4" w:rsidRDefault="000B7F66" w:rsidP="00200BF4">
      <w:pPr>
        <w:spacing w:line="240" w:lineRule="auto"/>
        <w:ind w:firstLine="720"/>
        <w:rPr>
          <w:rFonts w:ascii="맑은 고딕" w:eastAsia="맑은 고딕" w:hAnsi="맑은 고딕" w:hint="eastAsia"/>
          <w:i/>
          <w:iCs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53249F" w:rsidRPr="00834276">
        <w:rPr>
          <w:rFonts w:ascii="맑은 고딕" w:eastAsia="맑은 고딕" w:hAnsi="맑은 고딕" w:hint="eastAsia"/>
          <w:lang w:eastAsia="ko-KR"/>
        </w:rPr>
        <w:t>의학용어의 설명 칸을 스크롤</w:t>
      </w:r>
      <w:r w:rsidR="00E23018">
        <w:rPr>
          <w:rFonts w:ascii="맑은 고딕" w:eastAsia="맑은 고딕" w:hAnsi="맑은 고딕" w:hint="eastAsia"/>
          <w:lang w:eastAsia="ko-KR"/>
        </w:rPr>
        <w:t xml:space="preserve"> </w:t>
      </w:r>
      <w:r w:rsidR="0053249F" w:rsidRPr="00834276">
        <w:rPr>
          <w:rFonts w:ascii="맑은 고딕" w:eastAsia="맑은 고딕" w:hAnsi="맑은 고딕" w:hint="eastAsia"/>
          <w:lang w:eastAsia="ko-KR"/>
        </w:rPr>
        <w:t>하여 모든 내용을 확인 가능</w:t>
      </w:r>
      <w:r w:rsidR="0053249F" w:rsidRPr="00834276">
        <w:rPr>
          <w:rFonts w:ascii="맑은 고딕" w:eastAsia="맑은 고딕" w:hAnsi="맑은 고딕"/>
          <w:lang w:eastAsia="ko-KR"/>
        </w:rPr>
        <w:t xml:space="preserve"> </w:t>
      </w:r>
    </w:p>
    <w:p w14:paraId="762D0E9B" w14:textId="69CD5DF5" w:rsidR="000B7F66" w:rsidRPr="00834276" w:rsidRDefault="000B7F66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17" w:name="_Toc134376557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발음 듣기</w:t>
      </w:r>
      <w:bookmarkEnd w:id="17"/>
    </w:p>
    <w:p w14:paraId="39963D08" w14:textId="6D15D350" w:rsidR="000B7F66" w:rsidRPr="00834276" w:rsidRDefault="000B7F66" w:rsidP="00543336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해당 기능은 의학용어</w:t>
      </w:r>
      <w:r w:rsidR="00F95A79" w:rsidRPr="00834276">
        <w:rPr>
          <w:rFonts w:ascii="맑은 고딕" w:eastAsia="맑은 고딕" w:hAnsi="맑은 고딕" w:hint="eastAsia"/>
          <w:lang w:eastAsia="ko-KR"/>
        </w:rPr>
        <w:t>를</w:t>
      </w:r>
      <w:r w:rsidRPr="00834276">
        <w:rPr>
          <w:rFonts w:ascii="맑은 고딕" w:eastAsia="맑은 고딕" w:hAnsi="맑은 고딕" w:hint="eastAsia"/>
          <w:lang w:eastAsia="ko-KR"/>
        </w:rPr>
        <w:t xml:space="preserve"> 사용자가 들을 수 있도록 </w:t>
      </w:r>
      <w:r w:rsidR="00F95A79" w:rsidRPr="00834276">
        <w:rPr>
          <w:rFonts w:ascii="맑은 고딕" w:eastAsia="맑은 고딕" w:hAnsi="맑은 고딕" w:hint="eastAsia"/>
          <w:lang w:eastAsia="ko-KR"/>
        </w:rPr>
        <w:t>음성</w:t>
      </w:r>
      <w:r w:rsidR="00EE64B4" w:rsidRPr="00834276">
        <w:rPr>
          <w:rFonts w:ascii="맑은 고딕" w:eastAsia="맑은 고딕" w:hAnsi="맑은 고딕" w:hint="eastAsia"/>
          <w:lang w:eastAsia="ko-KR"/>
        </w:rPr>
        <w:t xml:space="preserve"> 지원</w:t>
      </w:r>
      <w:r w:rsidRPr="00834276">
        <w:rPr>
          <w:rFonts w:ascii="맑은 고딕" w:eastAsia="맑은 고딕" w:hAnsi="맑은 고딕" w:hint="eastAsia"/>
          <w:lang w:eastAsia="ko-KR"/>
        </w:rPr>
        <w:t>(</w:t>
      </w:r>
      <w:r w:rsidRPr="00834276">
        <w:rPr>
          <w:rFonts w:ascii="맑은 고딕" w:eastAsia="맑은 고딕" w:hAnsi="맑은 고딕"/>
          <w:lang w:eastAsia="ko-KR"/>
        </w:rPr>
        <w:t>TTS)</w:t>
      </w:r>
      <w:r w:rsidRPr="00834276">
        <w:rPr>
          <w:rFonts w:ascii="맑은 고딕" w:eastAsia="맑은 고딕" w:hAnsi="맑은 고딕" w:hint="eastAsia"/>
          <w:lang w:eastAsia="ko-KR"/>
        </w:rPr>
        <w:t xml:space="preserve">을 이용하여 </w:t>
      </w:r>
      <w:r w:rsidR="00F95A79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의</w:t>
      </w:r>
      <w:r w:rsidR="00543336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발음을 들을 수 있도록 한다.</w:t>
      </w:r>
    </w:p>
    <w:p w14:paraId="53B024F6" w14:textId="77777777" w:rsidR="000B7F66" w:rsidRPr="00834276" w:rsidRDefault="000B7F66" w:rsidP="00E77A38">
      <w:pPr>
        <w:spacing w:line="240" w:lineRule="auto"/>
        <w:ind w:firstLineChars="460" w:firstLine="9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해당 기능의 하위 기능은 아래와 같다.</w:t>
      </w:r>
    </w:p>
    <w:p w14:paraId="422B0FF0" w14:textId="3BFB67B9" w:rsidR="00BB7F53" w:rsidRPr="00834276" w:rsidRDefault="00EE64B4" w:rsidP="00200BF4">
      <w:pPr>
        <w:spacing w:line="240" w:lineRule="auto"/>
        <w:ind w:left="720"/>
        <w:rPr>
          <w:rFonts w:ascii="맑은 고딕" w:eastAsia="맑은 고딕" w:hAnsi="맑은 고딕" w:hint="eastAsia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F36726" w:rsidRPr="00F36726">
        <w:rPr>
          <w:rFonts w:ascii="맑은 고딕" w:eastAsia="맑은 고딕" w:hAnsi="맑은 고딕" w:hint="eastAsia"/>
          <w:lang w:eastAsia="ko-KR"/>
        </w:rPr>
        <w:t>버튼 클릭을 통해 해당 의학 용어의 음성 지원</w:t>
      </w:r>
    </w:p>
    <w:p w14:paraId="3074610F" w14:textId="1A2270AD" w:rsidR="00C85DEC" w:rsidRPr="00834276" w:rsidRDefault="001E1DC6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18" w:name="_Toc134376558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단어장</w:t>
      </w:r>
      <w:bookmarkEnd w:id="18"/>
    </w:p>
    <w:p w14:paraId="03B74184" w14:textId="2F8E40B7" w:rsidR="00C85DEC" w:rsidRPr="00834276" w:rsidRDefault="00C85DEC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해당 기능은 </w:t>
      </w:r>
      <w:r w:rsidR="0013468E" w:rsidRPr="00834276">
        <w:rPr>
          <w:rFonts w:ascii="맑은 고딕" w:eastAsia="맑은 고딕" w:hAnsi="맑은 고딕" w:hint="eastAsia"/>
          <w:lang w:eastAsia="ko-KR"/>
        </w:rPr>
        <w:t xml:space="preserve">의학용어 검색 중 </w:t>
      </w:r>
      <w:r w:rsidRPr="00834276">
        <w:rPr>
          <w:rFonts w:ascii="맑은 고딕" w:eastAsia="맑은 고딕" w:hAnsi="맑은 고딕" w:hint="eastAsia"/>
          <w:lang w:eastAsia="ko-KR"/>
        </w:rPr>
        <w:t xml:space="preserve">원하는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 xml:space="preserve">를 사용자의 </w:t>
      </w:r>
      <w:r w:rsidR="00F95A79" w:rsidRPr="00834276">
        <w:rPr>
          <w:rFonts w:ascii="맑은 고딕" w:eastAsia="맑은 고딕" w:hAnsi="맑은 고딕" w:hint="eastAsia"/>
          <w:lang w:eastAsia="ko-KR"/>
        </w:rPr>
        <w:t>단어</w:t>
      </w:r>
      <w:r w:rsidRPr="00834276">
        <w:rPr>
          <w:rFonts w:ascii="맑은 고딕" w:eastAsia="맑은 고딕" w:hAnsi="맑은 고딕" w:hint="eastAsia"/>
          <w:lang w:eastAsia="ko-KR"/>
        </w:rPr>
        <w:t>장에 저장하여 다시 검색할</w:t>
      </w:r>
      <w:r w:rsidR="0023371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필요 없이 사용자의 </w:t>
      </w:r>
      <w:r w:rsidR="00F95A79" w:rsidRPr="00834276">
        <w:rPr>
          <w:rFonts w:ascii="맑은 고딕" w:eastAsia="맑은 고딕" w:hAnsi="맑은 고딕" w:hint="eastAsia"/>
          <w:lang w:eastAsia="ko-KR"/>
        </w:rPr>
        <w:t>단어</w:t>
      </w:r>
      <w:r w:rsidRPr="00834276">
        <w:rPr>
          <w:rFonts w:ascii="맑은 고딕" w:eastAsia="맑은 고딕" w:hAnsi="맑은 고딕" w:hint="eastAsia"/>
          <w:lang w:eastAsia="ko-KR"/>
        </w:rPr>
        <w:t>장에서 조회 가능하도록 한다.</w:t>
      </w:r>
      <w:r w:rsidR="00681A17"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 xml:space="preserve">저장된 모든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 xml:space="preserve">는 </w:t>
      </w:r>
      <w:r w:rsidR="00EE64B4" w:rsidRPr="00834276">
        <w:rPr>
          <w:rFonts w:ascii="맑은 고딕" w:eastAsia="맑은 고딕" w:hAnsi="맑은 고딕" w:hint="eastAsia"/>
          <w:lang w:eastAsia="ko-KR"/>
        </w:rPr>
        <w:t xml:space="preserve">사용자의 </w:t>
      </w:r>
      <w:r w:rsidR="00F95A79" w:rsidRPr="00834276">
        <w:rPr>
          <w:rFonts w:ascii="맑은 고딕" w:eastAsia="맑은 고딕" w:hAnsi="맑은 고딕" w:hint="eastAsia"/>
          <w:lang w:eastAsia="ko-KR"/>
        </w:rPr>
        <w:t>단어</w:t>
      </w:r>
      <w:r w:rsidRPr="00834276">
        <w:rPr>
          <w:rFonts w:ascii="맑은 고딕" w:eastAsia="맑은 고딕" w:hAnsi="맑은 고딕" w:hint="eastAsia"/>
          <w:lang w:eastAsia="ko-KR"/>
        </w:rPr>
        <w:t>장</w:t>
      </w:r>
      <w:r w:rsidR="0013468E" w:rsidRPr="00834276">
        <w:rPr>
          <w:rFonts w:ascii="맑은 고딕" w:eastAsia="맑은 고딕" w:hAnsi="맑은 고딕" w:hint="eastAsia"/>
          <w:lang w:eastAsia="ko-KR"/>
        </w:rPr>
        <w:t xml:space="preserve"> 화면</w:t>
      </w:r>
      <w:r w:rsidRPr="00834276">
        <w:rPr>
          <w:rFonts w:ascii="맑은 고딕" w:eastAsia="맑은 고딕" w:hAnsi="맑은 고딕" w:hint="eastAsia"/>
          <w:lang w:eastAsia="ko-KR"/>
        </w:rPr>
        <w:t>에서 조회</w:t>
      </w:r>
      <w:r w:rsidR="00EE64B4" w:rsidRPr="00834276">
        <w:rPr>
          <w:rFonts w:ascii="맑은 고딕" w:eastAsia="맑은 고딕" w:hAnsi="맑은 고딕" w:hint="eastAsia"/>
          <w:lang w:eastAsia="ko-KR"/>
        </w:rPr>
        <w:t xml:space="preserve"> 및</w:t>
      </w:r>
      <w:r w:rsidRPr="00834276">
        <w:rPr>
          <w:rFonts w:ascii="맑은 고딕" w:eastAsia="맑은 고딕" w:hAnsi="맑은 고딕" w:hint="eastAsia"/>
          <w:lang w:eastAsia="ko-KR"/>
        </w:rPr>
        <w:t xml:space="preserve"> 삭제가 가능하다. </w:t>
      </w:r>
      <w:r w:rsidR="00F95A79" w:rsidRPr="00834276">
        <w:rPr>
          <w:rFonts w:ascii="맑은 고딕" w:eastAsia="맑은 고딕" w:hAnsi="맑은 고딕" w:hint="eastAsia"/>
          <w:lang w:eastAsia="ko-KR"/>
        </w:rPr>
        <w:t>단어</w:t>
      </w:r>
      <w:r w:rsidRPr="00834276">
        <w:rPr>
          <w:rFonts w:ascii="맑은 고딕" w:eastAsia="맑은 고딕" w:hAnsi="맑은 고딕" w:hint="eastAsia"/>
          <w:lang w:eastAsia="ko-KR"/>
        </w:rPr>
        <w:t>장</w:t>
      </w:r>
      <w:r w:rsidR="0013468E" w:rsidRPr="00834276">
        <w:rPr>
          <w:rFonts w:ascii="맑은 고딕" w:eastAsia="맑은 고딕" w:hAnsi="맑은 고딕" w:hint="eastAsia"/>
          <w:lang w:eastAsia="ko-KR"/>
        </w:rPr>
        <w:t>은</w:t>
      </w:r>
      <w:r w:rsidRPr="00834276">
        <w:rPr>
          <w:rFonts w:ascii="맑은 고딕" w:eastAsia="맑은 고딕" w:hAnsi="맑은 고딕" w:hint="eastAsia"/>
          <w:lang w:eastAsia="ko-KR"/>
        </w:rPr>
        <w:t xml:space="preserve"> 로그인 계정</w:t>
      </w:r>
      <w:r w:rsidR="00F95A79" w:rsidRPr="00834276">
        <w:rPr>
          <w:rFonts w:ascii="맑은 고딕" w:eastAsia="맑은 고딕" w:hAnsi="맑은 고딕" w:hint="eastAsia"/>
          <w:lang w:eastAsia="ko-KR"/>
        </w:rPr>
        <w:t>에</w:t>
      </w:r>
      <w:r w:rsidR="0013468E" w:rsidRPr="00834276">
        <w:rPr>
          <w:rFonts w:ascii="맑은 고딕" w:eastAsia="맑은 고딕" w:hAnsi="맑은 고딕" w:hint="eastAsia"/>
          <w:lang w:eastAsia="ko-KR"/>
        </w:rPr>
        <w:t xml:space="preserve"> 따라 해당 계정 사용자가</w:t>
      </w:r>
      <w:r w:rsidRPr="00834276">
        <w:rPr>
          <w:rFonts w:ascii="맑은 고딕" w:eastAsia="맑은 고딕" w:hAnsi="맑은 고딕" w:hint="eastAsia"/>
          <w:lang w:eastAsia="ko-KR"/>
        </w:rPr>
        <w:t xml:space="preserve"> 저장</w:t>
      </w:r>
      <w:r w:rsidR="0013468E" w:rsidRPr="00834276">
        <w:rPr>
          <w:rFonts w:ascii="맑은 고딕" w:eastAsia="맑은 고딕" w:hAnsi="맑은 고딕" w:hint="eastAsia"/>
          <w:lang w:eastAsia="ko-KR"/>
        </w:rPr>
        <w:t>한</w:t>
      </w:r>
      <w:r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Pr="00834276">
        <w:rPr>
          <w:rFonts w:ascii="맑은 고딕" w:eastAsia="맑은 고딕" w:hAnsi="맑은 고딕" w:hint="eastAsia"/>
          <w:lang w:eastAsia="ko-KR"/>
        </w:rPr>
        <w:t>를 보여</w:t>
      </w:r>
      <w:r w:rsidR="00F95A79" w:rsidRPr="00834276">
        <w:rPr>
          <w:rFonts w:ascii="맑은 고딕" w:eastAsia="맑은 고딕" w:hAnsi="맑은 고딕" w:hint="eastAsia"/>
          <w:lang w:eastAsia="ko-KR"/>
        </w:rPr>
        <w:t>준다.</w:t>
      </w:r>
    </w:p>
    <w:p w14:paraId="285910CA" w14:textId="2F660A74" w:rsidR="00C85DEC" w:rsidRPr="00834276" w:rsidRDefault="00C85DEC" w:rsidP="00E77A38">
      <w:pPr>
        <w:spacing w:line="240" w:lineRule="auto"/>
        <w:ind w:left="200" w:firstLineChars="360"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lastRenderedPageBreak/>
        <w:t>해당 기능의 하위 기능은 아래와 같다.</w:t>
      </w:r>
    </w:p>
    <w:p w14:paraId="7BE5D2D2" w14:textId="572A766D" w:rsidR="00C85DEC" w:rsidRPr="00834276" w:rsidRDefault="00C85DEC" w:rsidP="00E77A38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</w:t>
      </w:r>
      <w:r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D41F8C" w:rsidRPr="00834276">
        <w:rPr>
          <w:rFonts w:ascii="맑은 고딕" w:eastAsia="맑은 고딕" w:hAnsi="맑은 고딕" w:hint="eastAsia"/>
          <w:lang w:eastAsia="ko-KR"/>
        </w:rPr>
        <w:t>버튼을 통해 원하는 의학용어를 단어장에 저장</w:t>
      </w:r>
    </w:p>
    <w:p w14:paraId="3AD5C065" w14:textId="734294C0" w:rsidR="00C85DEC" w:rsidRPr="00834276" w:rsidRDefault="00C85DEC" w:rsidP="00E77A38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•</w:t>
      </w:r>
      <w:r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D41F8C" w:rsidRPr="00834276">
        <w:rPr>
          <w:rFonts w:ascii="맑은 고딕" w:eastAsia="맑은 고딕" w:hAnsi="맑은 고딕" w:hint="eastAsia"/>
          <w:lang w:eastAsia="ko-KR"/>
        </w:rPr>
        <w:t>버튼을 통해 단어장에 저장된 의학용어 삭제</w:t>
      </w:r>
    </w:p>
    <w:p w14:paraId="3542B124" w14:textId="6F6E66E3" w:rsidR="00C85DEC" w:rsidRDefault="00C85DEC" w:rsidP="00E77A38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="003B1867" w:rsidRPr="00834276">
        <w:rPr>
          <w:rFonts w:ascii="맑은 고딕" w:eastAsia="맑은 고딕" w:hAnsi="맑은 고딕" w:hint="eastAsia"/>
          <w:lang w:eastAsia="ko-KR"/>
        </w:rPr>
        <w:t>단어장</w:t>
      </w:r>
      <w:r w:rsidR="004268F2" w:rsidRPr="00834276">
        <w:rPr>
          <w:rFonts w:ascii="맑은 고딕" w:eastAsia="맑은 고딕" w:hAnsi="맑은 고딕" w:hint="eastAsia"/>
          <w:lang w:eastAsia="ko-KR"/>
        </w:rPr>
        <w:t xml:space="preserve"> 조회 시</w:t>
      </w:r>
      <w:r w:rsidR="003B1867" w:rsidRPr="00834276">
        <w:rPr>
          <w:rFonts w:ascii="맑은 고딕" w:eastAsia="맑은 고딕" w:hAnsi="맑은 고딕" w:hint="eastAsia"/>
          <w:lang w:eastAsia="ko-KR"/>
        </w:rPr>
        <w:t xml:space="preserve"> 저장된 의학용어</w:t>
      </w:r>
      <w:r w:rsidR="00CE2582" w:rsidRPr="00834276">
        <w:rPr>
          <w:rFonts w:ascii="맑은 고딕" w:eastAsia="맑은 고딕" w:hAnsi="맑은 고딕" w:hint="eastAsia"/>
          <w:lang w:eastAsia="ko-KR"/>
        </w:rPr>
        <w:t>를</w:t>
      </w:r>
      <w:r w:rsidR="00CE2582" w:rsidRPr="00834276">
        <w:rPr>
          <w:rFonts w:ascii="맑은 고딕" w:eastAsia="맑은 고딕" w:hAnsi="맑은 고딕"/>
          <w:lang w:eastAsia="ko-KR"/>
        </w:rPr>
        <w:t xml:space="preserve"> </w:t>
      </w:r>
      <w:r w:rsidR="004268F2" w:rsidRPr="00834276">
        <w:rPr>
          <w:rFonts w:ascii="맑은 고딕" w:eastAsia="맑은 고딕" w:hAnsi="맑은 고딕" w:hint="eastAsia"/>
          <w:lang w:eastAsia="ko-KR"/>
        </w:rPr>
        <w:t>원</w:t>
      </w:r>
      <w:r w:rsidR="00CE2582" w:rsidRPr="00834276">
        <w:rPr>
          <w:rFonts w:ascii="맑은 고딕" w:eastAsia="맑은 고딕" w:hAnsi="맑은 고딕" w:hint="eastAsia"/>
          <w:lang w:eastAsia="ko-KR"/>
        </w:rPr>
        <w:t>어를 기준으로</w:t>
      </w:r>
      <w:r w:rsidR="00426C64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D9162F" w:rsidRPr="00834276">
        <w:rPr>
          <w:rFonts w:ascii="맑은 고딕" w:eastAsia="맑은 고딕" w:hAnsi="맑은 고딕" w:hint="eastAsia"/>
          <w:lang w:eastAsia="ko-KR"/>
        </w:rPr>
        <w:t>오름차순</w:t>
      </w:r>
      <w:r w:rsidR="00CE2582" w:rsidRPr="00834276">
        <w:rPr>
          <w:rFonts w:ascii="맑은 고딕" w:eastAsia="맑은 고딕" w:hAnsi="맑은 고딕"/>
          <w:lang w:eastAsia="ko-KR"/>
        </w:rPr>
        <w:t xml:space="preserve"> </w:t>
      </w:r>
      <w:r w:rsidR="00CE2582" w:rsidRPr="00834276">
        <w:rPr>
          <w:rFonts w:ascii="맑은 고딕" w:eastAsia="맑은 고딕" w:hAnsi="맑은 고딕" w:hint="eastAsia"/>
          <w:lang w:eastAsia="ko-KR"/>
        </w:rPr>
        <w:t xml:space="preserve">정렬해 </w:t>
      </w:r>
      <w:r w:rsidR="003B1867" w:rsidRPr="00834276">
        <w:rPr>
          <w:rFonts w:ascii="맑은 고딕" w:eastAsia="맑은 고딕" w:hAnsi="맑은 고딕" w:hint="eastAsia"/>
          <w:lang w:eastAsia="ko-KR"/>
        </w:rPr>
        <w:t>출력</w:t>
      </w:r>
    </w:p>
    <w:p w14:paraId="2CC9E85E" w14:textId="007FFA0A" w:rsidR="00CA1285" w:rsidRPr="00834276" w:rsidRDefault="00CA1285" w:rsidP="00CA1285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>
        <w:rPr>
          <w:rFonts w:ascii="맑은 고딕" w:eastAsia="맑은 고딕" w:hAnsi="맑은 고딕" w:hint="eastAsia"/>
          <w:lang w:eastAsia="ko-KR"/>
        </w:rPr>
        <w:t xml:space="preserve">등록된 </w:t>
      </w:r>
      <w:r w:rsidRPr="00834276">
        <w:rPr>
          <w:rFonts w:ascii="맑은 고딕" w:eastAsia="맑은 고딕" w:hAnsi="맑은 고딕" w:hint="eastAsia"/>
          <w:lang w:eastAsia="ko-KR"/>
        </w:rPr>
        <w:t>의학용어 클릭을 통해 해당 용어의 설명 칸</w:t>
      </w:r>
      <w:r>
        <w:rPr>
          <w:rFonts w:ascii="맑은 고딕" w:eastAsia="맑은 고딕" w:hAnsi="맑은 고딕" w:hint="eastAsia"/>
          <w:lang w:eastAsia="ko-KR"/>
        </w:rPr>
        <w:t>을</w:t>
      </w:r>
      <w:r w:rsidRPr="00834276">
        <w:rPr>
          <w:rFonts w:ascii="맑은 고딕" w:eastAsia="맑은 고딕" w:hAnsi="맑은 고딕" w:hint="eastAsia"/>
          <w:lang w:eastAsia="ko-KR"/>
        </w:rPr>
        <w:t xml:space="preserve"> 아래에 출력</w:t>
      </w:r>
    </w:p>
    <w:p w14:paraId="18D0642E" w14:textId="1ABBECBB" w:rsidR="0018612F" w:rsidRDefault="00CA1285" w:rsidP="004F07B9">
      <w:pPr>
        <w:spacing w:line="240" w:lineRule="auto"/>
        <w:ind w:firstLine="720"/>
        <w:rPr>
          <w:rFonts w:ascii="맑은 고딕" w:eastAsia="맑은 고딕" w:hAnsi="맑은 고딕"/>
          <w:i/>
          <w:iCs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</w:t>
      </w:r>
      <w:r w:rsidRPr="00834276">
        <w:rPr>
          <w:rFonts w:ascii="맑은 고딕" w:eastAsia="맑은 고딕" w:hAnsi="맑은 고딕" w:hint="eastAsia"/>
          <w:lang w:eastAsia="ko-KR"/>
        </w:rPr>
        <w:t>의학용어의 설명 칸을 스크롤</w:t>
      </w:r>
      <w:r w:rsidR="00200D99">
        <w:rPr>
          <w:rFonts w:ascii="맑은 고딕" w:eastAsia="맑은 고딕" w:hAnsi="맑은 고딕" w:hint="eastAsia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하여 모든 내용을 확인 가능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</w:p>
    <w:p w14:paraId="16C2BAAE" w14:textId="77777777" w:rsidR="004F07B9" w:rsidRPr="004F07B9" w:rsidRDefault="004F07B9" w:rsidP="004F07B9">
      <w:pPr>
        <w:spacing w:line="240" w:lineRule="auto"/>
        <w:ind w:firstLine="720"/>
        <w:rPr>
          <w:rFonts w:ascii="맑은 고딕" w:eastAsia="맑은 고딕" w:hAnsi="맑은 고딕"/>
          <w:i/>
          <w:iCs/>
          <w:lang w:eastAsia="ko-KR"/>
        </w:rPr>
      </w:pPr>
    </w:p>
    <w:p w14:paraId="65EE1751" w14:textId="06C3CF5C" w:rsidR="00083FE3" w:rsidRPr="00834276" w:rsidRDefault="00083FE3" w:rsidP="00E77A38">
      <w:pPr>
        <w:pStyle w:val="2"/>
        <w:spacing w:line="240" w:lineRule="auto"/>
        <w:rPr>
          <w:rFonts w:ascii="맑은 고딕" w:eastAsia="맑은 고딕" w:hAnsi="맑은 고딕"/>
        </w:rPr>
      </w:pPr>
      <w:bookmarkStart w:id="19" w:name="_Toc134376559"/>
      <w:r w:rsidRPr="00834276">
        <w:rPr>
          <w:rFonts w:ascii="맑은 고딕" w:eastAsia="맑은 고딕" w:hAnsi="맑은 고딕"/>
        </w:rPr>
        <w:t>Use Case</w:t>
      </w:r>
      <w:bookmarkEnd w:id="19"/>
    </w:p>
    <w:p w14:paraId="7A01684C" w14:textId="77777777" w:rsidR="00083FE3" w:rsidRPr="00834276" w:rsidRDefault="00083FE3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20" w:name="_Toc134376560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회원 관리</w:t>
      </w:r>
      <w:bookmarkEnd w:id="20"/>
    </w:p>
    <w:p w14:paraId="152649C1" w14:textId="218F160D" w:rsidR="00083FE3" w:rsidRPr="00834276" w:rsidRDefault="0075601E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noProof/>
        </w:rPr>
        <w:drawing>
          <wp:inline distT="0" distB="0" distL="0" distR="0" wp14:anchorId="4916DED7" wp14:editId="61A1768E">
            <wp:extent cx="2520000" cy="2045412"/>
            <wp:effectExtent l="0" t="0" r="0" b="0"/>
            <wp:docPr id="1187160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4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3B97" w14:textId="6944057F" w:rsidR="00083FE3" w:rsidRPr="00834276" w:rsidRDefault="00083FE3" w:rsidP="00E77A38">
      <w:pPr>
        <w:widowControl/>
        <w:spacing w:line="240" w:lineRule="auto"/>
        <w:rPr>
          <w:rFonts w:ascii="맑은 고딕" w:eastAsia="맑은 고딕" w:hAnsi="맑은 고딕"/>
          <w:iCs/>
          <w:lang w:eastAsia="ko-KR"/>
        </w:rPr>
      </w:pPr>
    </w:p>
    <w:p w14:paraId="03860A54" w14:textId="04EEDF86" w:rsidR="00083FE3" w:rsidRPr="00834276" w:rsidRDefault="00083FE3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21" w:name="_Toc134376561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의학</w:t>
      </w:r>
      <w:r w:rsidR="0075601E" w:rsidRPr="00834276">
        <w:rPr>
          <w:rFonts w:ascii="맑은 고딕" w:eastAsia="맑은 고딕" w:hAnsi="맑은 고딕" w:hint="eastAsia"/>
          <w:i w:val="0"/>
          <w:iCs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 xml:space="preserve">용어 </w:t>
      </w:r>
      <w:r w:rsidR="0075601E" w:rsidRPr="00834276">
        <w:rPr>
          <w:rFonts w:ascii="맑은 고딕" w:eastAsia="맑은 고딕" w:hAnsi="맑은 고딕" w:hint="eastAsia"/>
          <w:i w:val="0"/>
          <w:iCs/>
          <w:lang w:eastAsia="ko-KR"/>
        </w:rPr>
        <w:t>검색 및</w:t>
      </w:r>
      <w:r w:rsidR="0075601E" w:rsidRPr="00834276">
        <w:rPr>
          <w:rFonts w:ascii="맑은 고딕" w:eastAsia="맑은 고딕" w:hAnsi="맑은 고딕"/>
          <w:i w:val="0"/>
          <w:iCs/>
          <w:lang w:eastAsia="ko-KR"/>
        </w:rPr>
        <w:t xml:space="preserve"> </w:t>
      </w:r>
      <w:r w:rsidR="0075601E" w:rsidRPr="00834276">
        <w:rPr>
          <w:rFonts w:ascii="맑은 고딕" w:eastAsia="맑은 고딕" w:hAnsi="맑은 고딕" w:hint="eastAsia"/>
          <w:i w:val="0"/>
          <w:iCs/>
          <w:lang w:eastAsia="ko-KR"/>
        </w:rPr>
        <w:t>발음 듣기</w:t>
      </w:r>
      <w:bookmarkEnd w:id="21"/>
    </w:p>
    <w:p w14:paraId="393C5393" w14:textId="764D5E9A" w:rsidR="00083FE3" w:rsidRDefault="0075601E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noProof/>
        </w:rPr>
        <w:drawing>
          <wp:inline distT="0" distB="0" distL="0" distR="0" wp14:anchorId="125222C3" wp14:editId="7C819392">
            <wp:extent cx="2520000" cy="2045411"/>
            <wp:effectExtent l="0" t="0" r="0" b="0"/>
            <wp:docPr id="320153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962" w14:textId="77777777" w:rsidR="006B7092" w:rsidRPr="00834276" w:rsidRDefault="006B7092" w:rsidP="00E77A38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</w:p>
    <w:p w14:paraId="32E0FDE6" w14:textId="7F3B7081" w:rsidR="00083FE3" w:rsidRPr="006B7092" w:rsidRDefault="006B7092" w:rsidP="006B7092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22" w:name="_Toc134376562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lastRenderedPageBreak/>
        <w:t>단어장</w:t>
      </w:r>
      <w:bookmarkEnd w:id="22"/>
    </w:p>
    <w:p w14:paraId="4ED62328" w14:textId="4DF60080" w:rsidR="00083FE3" w:rsidRDefault="0075601E" w:rsidP="006B7092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noProof/>
        </w:rPr>
        <w:drawing>
          <wp:inline distT="0" distB="0" distL="0" distR="0" wp14:anchorId="75731E7C" wp14:editId="7C8A43EA">
            <wp:extent cx="2520000" cy="2042880"/>
            <wp:effectExtent l="0" t="0" r="0" b="0"/>
            <wp:docPr id="20055530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866D" w14:textId="77777777" w:rsidR="004F07B9" w:rsidRDefault="004F07B9" w:rsidP="006B7092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</w:p>
    <w:p w14:paraId="50839F55" w14:textId="6C8A1E80" w:rsidR="008D3DA6" w:rsidRDefault="008D3DA6" w:rsidP="008D3DA6">
      <w:pPr>
        <w:pStyle w:val="2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Database</w:t>
      </w:r>
    </w:p>
    <w:p w14:paraId="27B6453A" w14:textId="35582A82" w:rsidR="007B2B7F" w:rsidRPr="007B2B7F" w:rsidRDefault="007B2B7F" w:rsidP="001E3143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본 어플리케이션은 </w:t>
      </w:r>
      <w:r w:rsidR="001E3143">
        <w:rPr>
          <w:rFonts w:ascii="맑은 고딕" w:eastAsia="맑은 고딕" w:hAnsi="맑은 고딕" w:hint="eastAsia"/>
          <w:lang w:eastAsia="ko-KR"/>
        </w:rPr>
        <w:t>M</w:t>
      </w:r>
      <w:r w:rsidR="001E3143">
        <w:rPr>
          <w:rFonts w:ascii="맑은 고딕" w:eastAsia="맑은 고딕" w:hAnsi="맑은 고딕"/>
          <w:lang w:eastAsia="ko-KR"/>
        </w:rPr>
        <w:t>ySQL</w:t>
      </w:r>
      <w:r w:rsidR="001E3143">
        <w:rPr>
          <w:rFonts w:ascii="맑은 고딕" w:eastAsia="맑은 고딕" w:hAnsi="맑은 고딕" w:hint="eastAsia"/>
          <w:lang w:eastAsia="ko-KR"/>
        </w:rPr>
        <w:t xml:space="preserve">에 </w:t>
      </w:r>
      <w:r w:rsidR="001E3143" w:rsidRPr="001E3143">
        <w:rPr>
          <w:rFonts w:ascii="맑은 고딕" w:eastAsia="맑은 고딕" w:hAnsi="맑은 고딕"/>
          <w:lang w:eastAsia="ko-KR"/>
        </w:rPr>
        <w:t>medicaldic_db</w:t>
      </w:r>
      <w:r w:rsidR="001E3143">
        <w:rPr>
          <w:rFonts w:ascii="맑은 고딕" w:eastAsia="맑은 고딕" w:hAnsi="맑은 고딕" w:hint="eastAsia"/>
          <w:lang w:eastAsia="ko-KR"/>
        </w:rPr>
        <w:t xml:space="preserve">라는 이름의 </w:t>
      </w:r>
      <w:r w:rsidR="001E3143">
        <w:rPr>
          <w:rFonts w:ascii="맑은 고딕" w:eastAsia="맑은 고딕" w:hAnsi="맑은 고딕"/>
          <w:lang w:eastAsia="ko-KR"/>
        </w:rPr>
        <w:t>Database</w:t>
      </w:r>
      <w:r w:rsidR="001E3143">
        <w:rPr>
          <w:rFonts w:ascii="맑은 고딕" w:eastAsia="맑은 고딕" w:hAnsi="맑은 고딕" w:hint="eastAsia"/>
          <w:lang w:eastAsia="ko-KR"/>
        </w:rPr>
        <w:t>를 생성하여,</w:t>
      </w:r>
      <w:r w:rsidR="001E3143">
        <w:rPr>
          <w:rFonts w:ascii="맑은 고딕" w:eastAsia="맑은 고딕" w:hAnsi="맑은 고딕"/>
          <w:lang w:eastAsia="ko-KR"/>
        </w:rPr>
        <w:t xml:space="preserve"> </w:t>
      </w:r>
      <w:r w:rsidR="001E3143">
        <w:rPr>
          <w:rFonts w:ascii="맑은 고딕" w:eastAsia="맑은 고딕" w:hAnsi="맑은 고딕" w:hint="eastAsia"/>
          <w:lang w:eastAsia="ko-KR"/>
        </w:rPr>
        <w:t>해당</w:t>
      </w:r>
      <w:r w:rsidR="001E3143">
        <w:rPr>
          <w:rFonts w:ascii="맑은 고딕" w:eastAsia="맑은 고딕" w:hAnsi="맑은 고딕"/>
          <w:lang w:eastAsia="ko-KR"/>
        </w:rPr>
        <w:t xml:space="preserve"> Database</w:t>
      </w:r>
      <w:r w:rsidR="001E3143">
        <w:rPr>
          <w:rFonts w:ascii="맑은 고딕" w:eastAsia="맑은 고딕" w:hAnsi="맑은 고딕" w:hint="eastAsia"/>
          <w:lang w:eastAsia="ko-KR"/>
        </w:rPr>
        <w:t xml:space="preserve">에 </w:t>
      </w:r>
      <w:r w:rsidR="001E3143">
        <w:rPr>
          <w:rFonts w:ascii="맑은 고딕" w:eastAsia="맑은 고딕" w:hAnsi="맑은 고딕"/>
          <w:lang w:eastAsia="ko-KR"/>
        </w:rPr>
        <w:t xml:space="preserve">user, dictionary, record_dictionary </w:t>
      </w:r>
      <w:r w:rsidR="001E3143">
        <w:rPr>
          <w:rFonts w:ascii="맑은 고딕" w:eastAsia="맑은 고딕" w:hAnsi="맑은 고딕" w:hint="eastAsia"/>
          <w:lang w:eastAsia="ko-KR"/>
        </w:rPr>
        <w:t>테이블을 생성해 데이터를 저장한다.</w:t>
      </w:r>
      <w:r w:rsidR="001E3143">
        <w:rPr>
          <w:rFonts w:ascii="맑은 고딕" w:eastAsia="맑은 고딕" w:hAnsi="맑은 고딕"/>
          <w:lang w:eastAsia="ko-KR"/>
        </w:rPr>
        <w:t xml:space="preserve"> </w:t>
      </w:r>
    </w:p>
    <w:p w14:paraId="04B5CBF6" w14:textId="1DE4F88B" w:rsidR="008D3DA6" w:rsidRDefault="007B2B7F" w:rsidP="006B7092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0" distR="0" wp14:anchorId="741FA464" wp14:editId="65B68BA6">
            <wp:extent cx="5189220" cy="1602227"/>
            <wp:effectExtent l="0" t="0" r="0" b="0"/>
            <wp:docPr id="1396915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5442" name="그림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24" cy="16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F1B" w14:textId="60A27A80" w:rsidR="009771D8" w:rsidRPr="009771D8" w:rsidRDefault="001E3143" w:rsidP="009771D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 w:rsidRPr="009771D8">
        <w:rPr>
          <w:rFonts w:ascii="맑은 고딕" w:eastAsia="맑은 고딕" w:hAnsi="맑은 고딕" w:hint="eastAsia"/>
          <w:i w:val="0"/>
          <w:iCs/>
          <w:lang w:eastAsia="ko-KR"/>
        </w:rPr>
        <w:t>u</w:t>
      </w:r>
      <w:r w:rsidRPr="009771D8">
        <w:rPr>
          <w:rFonts w:ascii="맑은 고딕" w:eastAsia="맑은 고딕" w:hAnsi="맑은 고딕"/>
          <w:i w:val="0"/>
          <w:iCs/>
          <w:lang w:eastAsia="ko-KR"/>
        </w:rPr>
        <w:t xml:space="preserve">ser </w:t>
      </w:r>
      <w:r w:rsidR="00AC4180" w:rsidRPr="009771D8">
        <w:rPr>
          <w:rFonts w:ascii="맑은 고딕" w:eastAsia="맑은 고딕" w:hAnsi="맑은 고딕" w:hint="eastAsia"/>
          <w:i w:val="0"/>
          <w:iCs/>
          <w:lang w:eastAsia="ko-KR"/>
        </w:rPr>
        <w:t>테이블</w:t>
      </w:r>
    </w:p>
    <w:p w14:paraId="1405E573" w14:textId="48758849" w:rsidR="009771D8" w:rsidRPr="00D85B22" w:rsidRDefault="009771D8" w:rsidP="009771D8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u</w:t>
      </w:r>
      <w:r>
        <w:rPr>
          <w:rFonts w:ascii="맑은 고딕" w:eastAsia="맑은 고딕" w:hAnsi="맑은 고딕"/>
          <w:lang w:eastAsia="ko-KR"/>
        </w:rPr>
        <w:t xml:space="preserve">ser </w:t>
      </w:r>
      <w:r>
        <w:rPr>
          <w:rFonts w:ascii="맑은 고딕" w:eastAsia="맑은 고딕" w:hAnsi="맑은 고딕" w:hint="eastAsia"/>
          <w:lang w:eastAsia="ko-KR"/>
        </w:rPr>
        <w:t xml:space="preserve">테이블은 </w:t>
      </w:r>
      <w:r w:rsidR="00D85B22">
        <w:rPr>
          <w:rFonts w:ascii="맑은 고딕" w:eastAsia="맑은 고딕" w:hAnsi="맑은 고딕" w:hint="eastAsia"/>
          <w:lang w:eastAsia="ko-KR"/>
        </w:rPr>
        <w:t>회원의 정보를 저장하는 테이블로,</w:t>
      </w:r>
      <w:r w:rsidR="00D85B22">
        <w:rPr>
          <w:rFonts w:ascii="맑은 고딕" w:eastAsia="맑은 고딕" w:hAnsi="맑은 고딕"/>
          <w:lang w:eastAsia="ko-KR"/>
        </w:rPr>
        <w:t xml:space="preserve"> </w:t>
      </w:r>
      <w:r w:rsidR="0084678F">
        <w:rPr>
          <w:rFonts w:ascii="맑은 고딕" w:eastAsia="맑은 고딕" w:hAnsi="맑은 고딕" w:hint="eastAsia"/>
          <w:lang w:eastAsia="ko-KR"/>
        </w:rPr>
        <w:t xml:space="preserve">기본키인 </w:t>
      </w:r>
      <w:r w:rsidR="00D85B22">
        <w:rPr>
          <w:rFonts w:ascii="맑은 고딕" w:eastAsia="맑은 고딕" w:hAnsi="맑은 고딕" w:hint="eastAsia"/>
          <w:lang w:eastAsia="ko-KR"/>
        </w:rPr>
        <w:t>u</w:t>
      </w:r>
      <w:r w:rsidR="00D85B22">
        <w:rPr>
          <w:rFonts w:ascii="맑은 고딕" w:eastAsia="맑은 고딕" w:hAnsi="맑은 고딕"/>
          <w:lang w:eastAsia="ko-KR"/>
        </w:rPr>
        <w:t>ser_id</w:t>
      </w:r>
      <w:r w:rsidR="0084678F">
        <w:rPr>
          <w:rFonts w:ascii="맑은 고딕" w:eastAsia="맑은 고딕" w:hAnsi="맑은 고딕" w:hint="eastAsia"/>
          <w:lang w:eastAsia="ko-KR"/>
        </w:rPr>
        <w:t>와</w:t>
      </w:r>
      <w:r w:rsidR="00D85B22">
        <w:rPr>
          <w:rFonts w:ascii="맑은 고딕" w:eastAsia="맑은 고딕" w:hAnsi="맑은 고딕"/>
          <w:lang w:eastAsia="ko-KR"/>
        </w:rPr>
        <w:t xml:space="preserve"> user_pw, user_name</w:t>
      </w:r>
      <w:r w:rsidR="00D85B22">
        <w:rPr>
          <w:rFonts w:ascii="맑은 고딕" w:eastAsia="맑은 고딕" w:hAnsi="맑은 고딕" w:hint="eastAsia"/>
          <w:lang w:eastAsia="ko-KR"/>
        </w:rPr>
        <w:t xml:space="preserve"> 속성을 가진다.</w:t>
      </w:r>
      <w:r w:rsidR="00D85B22">
        <w:rPr>
          <w:rFonts w:ascii="맑은 고딕" w:eastAsia="맑은 고딕" w:hAnsi="맑은 고딕"/>
          <w:lang w:eastAsia="ko-KR"/>
        </w:rPr>
        <w:t xml:space="preserve"> </w:t>
      </w:r>
      <w:r w:rsidR="00D85B22">
        <w:rPr>
          <w:rFonts w:ascii="맑은 고딕" w:eastAsia="맑은 고딕" w:hAnsi="맑은 고딕" w:hint="eastAsia"/>
          <w:lang w:eastAsia="ko-KR"/>
        </w:rPr>
        <w:t>해당 테이블의 u</w:t>
      </w:r>
      <w:r w:rsidR="00D85B22">
        <w:rPr>
          <w:rFonts w:ascii="맑은 고딕" w:eastAsia="맑은 고딕" w:hAnsi="맑은 고딕"/>
          <w:lang w:eastAsia="ko-KR"/>
        </w:rPr>
        <w:t>ser_id</w:t>
      </w:r>
      <w:r w:rsidR="00D85B22">
        <w:rPr>
          <w:rFonts w:ascii="맑은 고딕" w:eastAsia="맑은 고딕" w:hAnsi="맑은 고딕" w:hint="eastAsia"/>
          <w:lang w:eastAsia="ko-KR"/>
        </w:rPr>
        <w:t>는 회원의 아이디를,</w:t>
      </w:r>
      <w:r w:rsidR="00D85B22">
        <w:rPr>
          <w:rFonts w:ascii="맑은 고딕" w:eastAsia="맑은 고딕" w:hAnsi="맑은 고딕"/>
          <w:lang w:eastAsia="ko-KR"/>
        </w:rPr>
        <w:t xml:space="preserve"> user_pw</w:t>
      </w:r>
      <w:r w:rsidR="00D85B22">
        <w:rPr>
          <w:rFonts w:ascii="맑은 고딕" w:eastAsia="맑은 고딕" w:hAnsi="맑은 고딕" w:hint="eastAsia"/>
          <w:lang w:eastAsia="ko-KR"/>
        </w:rPr>
        <w:t>는 회원의 비밀번호를</w:t>
      </w:r>
      <w:r w:rsidR="00D85B22">
        <w:rPr>
          <w:rFonts w:ascii="맑은 고딕" w:eastAsia="맑은 고딕" w:hAnsi="맑은 고딕"/>
          <w:lang w:eastAsia="ko-KR"/>
        </w:rPr>
        <w:t>, user_name</w:t>
      </w:r>
      <w:r w:rsidR="00D85B22">
        <w:rPr>
          <w:rFonts w:ascii="맑은 고딕" w:eastAsia="맑은 고딕" w:hAnsi="맑은 고딕" w:hint="eastAsia"/>
          <w:lang w:eastAsia="ko-KR"/>
        </w:rPr>
        <w:t>은 회원의 이름을 저장하는 속성으로,</w:t>
      </w:r>
      <w:r w:rsidR="00D85B22">
        <w:rPr>
          <w:rFonts w:ascii="맑은 고딕" w:eastAsia="맑은 고딕" w:hAnsi="맑은 고딕"/>
          <w:lang w:eastAsia="ko-KR"/>
        </w:rPr>
        <w:t xml:space="preserve"> </w:t>
      </w:r>
      <w:r w:rsidR="0084678F">
        <w:rPr>
          <w:rFonts w:ascii="맑은 고딕" w:eastAsia="맑은 고딕" w:hAnsi="맑은 고딕" w:hint="eastAsia"/>
          <w:lang w:eastAsia="ko-KR"/>
        </w:rPr>
        <w:t>모든 속성은</w:t>
      </w:r>
      <w:r w:rsidR="001730A1">
        <w:rPr>
          <w:rFonts w:ascii="맑은 고딕" w:eastAsia="맑은 고딕" w:hAnsi="맑은 고딕" w:hint="eastAsia"/>
          <w:lang w:eastAsia="ko-KR"/>
        </w:rPr>
        <w:t xml:space="preserve"> 반</w:t>
      </w:r>
      <w:r w:rsidR="007D2285">
        <w:rPr>
          <w:rFonts w:ascii="맑은 고딕" w:eastAsia="맑은 고딕" w:hAnsi="맑은 고딕" w:hint="eastAsia"/>
          <w:lang w:eastAsia="ko-KR"/>
        </w:rPr>
        <w:t>드</w:t>
      </w:r>
      <w:r w:rsidR="001730A1">
        <w:rPr>
          <w:rFonts w:ascii="맑은 고딕" w:eastAsia="맑은 고딕" w:hAnsi="맑은 고딕" w:hint="eastAsia"/>
          <w:lang w:eastAsia="ko-KR"/>
        </w:rPr>
        <w:t>시</w:t>
      </w:r>
      <w:r w:rsidR="0084678F">
        <w:rPr>
          <w:rFonts w:ascii="맑은 고딕" w:eastAsia="맑은 고딕" w:hAnsi="맑은 고딕" w:hint="eastAsia"/>
          <w:lang w:eastAsia="ko-KR"/>
        </w:rPr>
        <w:t xml:space="preserve"> 값이</w:t>
      </w:r>
      <w:r w:rsidR="00E70685">
        <w:rPr>
          <w:rFonts w:ascii="맑은 고딕" w:eastAsia="맑은 고딕" w:hAnsi="맑은 고딕" w:hint="eastAsia"/>
          <w:lang w:eastAsia="ko-KR"/>
        </w:rPr>
        <w:t xml:space="preserve"> 저장</w:t>
      </w:r>
      <w:r w:rsidR="007D2285">
        <w:rPr>
          <w:rFonts w:ascii="맑은 고딕" w:eastAsia="맑은 고딕" w:hAnsi="맑은 고딕" w:hint="eastAsia"/>
          <w:lang w:eastAsia="ko-KR"/>
        </w:rPr>
        <w:t>돼</w:t>
      </w:r>
      <w:r w:rsidR="00E70685">
        <w:rPr>
          <w:rFonts w:ascii="맑은 고딕" w:eastAsia="맑은 고딕" w:hAnsi="맑은 고딕" w:hint="eastAsia"/>
          <w:lang w:eastAsia="ko-KR"/>
        </w:rPr>
        <w:t>야</w:t>
      </w:r>
      <w:r w:rsidR="0084678F">
        <w:rPr>
          <w:rFonts w:ascii="맑은 고딕" w:eastAsia="맑은 고딕" w:hAnsi="맑은 고딕" w:hint="eastAsia"/>
          <w:lang w:eastAsia="ko-KR"/>
        </w:rPr>
        <w:t xml:space="preserve"> 한다.</w:t>
      </w:r>
    </w:p>
    <w:p w14:paraId="46488E99" w14:textId="3DEC59B2" w:rsidR="001E3143" w:rsidRDefault="00AC4180" w:rsidP="001E3143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 w:rsidRPr="009771D8">
        <w:rPr>
          <w:rFonts w:ascii="맑은 고딕" w:eastAsia="맑은 고딕" w:hAnsi="맑은 고딕" w:hint="eastAsia"/>
          <w:i w:val="0"/>
          <w:iCs/>
          <w:lang w:eastAsia="ko-KR"/>
        </w:rPr>
        <w:t>d</w:t>
      </w:r>
      <w:r w:rsidRPr="009771D8">
        <w:rPr>
          <w:rFonts w:ascii="맑은 고딕" w:eastAsia="맑은 고딕" w:hAnsi="맑은 고딕"/>
          <w:i w:val="0"/>
          <w:iCs/>
          <w:lang w:eastAsia="ko-KR"/>
        </w:rPr>
        <w:t xml:space="preserve">ictionary </w:t>
      </w:r>
      <w:r w:rsidRPr="009771D8">
        <w:rPr>
          <w:rFonts w:ascii="맑은 고딕" w:eastAsia="맑은 고딕" w:hAnsi="맑은 고딕" w:hint="eastAsia"/>
          <w:i w:val="0"/>
          <w:iCs/>
          <w:lang w:eastAsia="ko-KR"/>
        </w:rPr>
        <w:t>테이블</w:t>
      </w:r>
    </w:p>
    <w:p w14:paraId="0F479CC5" w14:textId="09497D6A" w:rsidR="00F957E0" w:rsidRPr="00F957E0" w:rsidRDefault="00F957E0" w:rsidP="003237B0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F957E0">
        <w:rPr>
          <w:rFonts w:ascii="맑은 고딕" w:eastAsia="맑은 고딕" w:hAnsi="맑은 고딕" w:hint="eastAsia"/>
          <w:lang w:eastAsia="ko-KR"/>
        </w:rPr>
        <w:t>d</w:t>
      </w:r>
      <w:r w:rsidRPr="00F957E0">
        <w:rPr>
          <w:rFonts w:ascii="맑은 고딕" w:eastAsia="맑은 고딕" w:hAnsi="맑은 고딕"/>
          <w:lang w:eastAsia="ko-KR"/>
        </w:rPr>
        <w:t xml:space="preserve">ictionary </w:t>
      </w:r>
      <w:r w:rsidRPr="00F957E0">
        <w:rPr>
          <w:rFonts w:ascii="맑은 고딕" w:eastAsia="맑은 고딕" w:hAnsi="맑은 고딕" w:hint="eastAsia"/>
          <w:lang w:eastAsia="ko-KR"/>
        </w:rPr>
        <w:t>테이블은</w:t>
      </w:r>
      <w:r>
        <w:rPr>
          <w:rFonts w:ascii="맑은 고딕" w:eastAsia="맑은 고딕" w:hAnsi="맑은 고딕" w:hint="eastAsia"/>
          <w:lang w:eastAsia="ko-KR"/>
        </w:rPr>
        <w:t xml:space="preserve"> 의학용어의 정보를 저장하는 테이블로,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기본키인 </w:t>
      </w:r>
      <w:r>
        <w:rPr>
          <w:rFonts w:ascii="맑은 고딕" w:eastAsia="맑은 고딕" w:hAnsi="맑은 고딕"/>
          <w:lang w:eastAsia="ko-KR"/>
        </w:rPr>
        <w:t>dic_term_eng</w:t>
      </w:r>
      <w:r>
        <w:rPr>
          <w:rFonts w:ascii="맑은 고딕" w:eastAsia="맑은 고딕" w:hAnsi="맑은 고딕" w:hint="eastAsia"/>
          <w:lang w:eastAsia="ko-KR"/>
        </w:rPr>
        <w:t xml:space="preserve">와 </w:t>
      </w:r>
      <w:r>
        <w:rPr>
          <w:rFonts w:ascii="맑은 고딕" w:eastAsia="맑은 고딕" w:hAnsi="맑은 고딕"/>
          <w:lang w:eastAsia="ko-KR"/>
        </w:rPr>
        <w:t xml:space="preserve">dic_term_kor, dic_explain </w:t>
      </w:r>
      <w:r>
        <w:rPr>
          <w:rFonts w:ascii="맑은 고딕" w:eastAsia="맑은 고딕" w:hAnsi="맑은 고딕" w:hint="eastAsia"/>
          <w:lang w:eastAsia="ko-KR"/>
        </w:rPr>
        <w:t>속성을 가진다.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해당 테이블의 </w:t>
      </w:r>
      <w:r>
        <w:rPr>
          <w:rFonts w:ascii="맑은 고딕" w:eastAsia="맑은 고딕" w:hAnsi="맑은 고딕"/>
          <w:lang w:eastAsia="ko-KR"/>
        </w:rPr>
        <w:t>dic_term_eng</w:t>
      </w:r>
      <w:r>
        <w:rPr>
          <w:rFonts w:ascii="맑은 고딕" w:eastAsia="맑은 고딕" w:hAnsi="맑은 고딕" w:hint="eastAsia"/>
          <w:lang w:eastAsia="ko-KR"/>
        </w:rPr>
        <w:t>는 의학용어의 원어(영어</w:t>
      </w:r>
      <w:r>
        <w:rPr>
          <w:rFonts w:ascii="맑은 고딕" w:eastAsia="맑은 고딕" w:hAnsi="맑은 고딕"/>
          <w:lang w:eastAsia="ko-KR"/>
        </w:rPr>
        <w:t>)</w:t>
      </w:r>
      <w:r>
        <w:rPr>
          <w:rFonts w:ascii="맑은 고딕" w:eastAsia="맑은 고딕" w:hAnsi="맑은 고딕" w:hint="eastAsia"/>
          <w:lang w:eastAsia="ko-KR"/>
        </w:rPr>
        <w:t>를</w:t>
      </w:r>
      <w:r>
        <w:rPr>
          <w:rFonts w:ascii="맑은 고딕" w:eastAsia="맑은 고딕" w:hAnsi="맑은 고딕"/>
          <w:lang w:eastAsia="ko-KR"/>
        </w:rPr>
        <w:t>, dic_term_kor</w:t>
      </w:r>
      <w:r>
        <w:rPr>
          <w:rFonts w:ascii="맑은 고딕" w:eastAsia="맑은 고딕" w:hAnsi="맑은 고딕" w:hint="eastAsia"/>
          <w:lang w:eastAsia="ko-KR"/>
        </w:rPr>
        <w:t>은 의학용어의 표준어(한글</w:t>
      </w:r>
      <w:r>
        <w:rPr>
          <w:rFonts w:ascii="맑은 고딕" w:eastAsia="맑은 고딕" w:hAnsi="맑은 고딕"/>
          <w:lang w:eastAsia="ko-KR"/>
        </w:rPr>
        <w:t>)</w:t>
      </w:r>
      <w:r>
        <w:rPr>
          <w:rFonts w:ascii="맑은 고딕" w:eastAsia="맑은 고딕" w:hAnsi="맑은 고딕" w:hint="eastAsia"/>
          <w:lang w:eastAsia="ko-KR"/>
        </w:rPr>
        <w:t>를,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d</w:t>
      </w:r>
      <w:r>
        <w:rPr>
          <w:rFonts w:ascii="맑은 고딕" w:eastAsia="맑은 고딕" w:hAnsi="맑은 고딕"/>
          <w:lang w:eastAsia="ko-KR"/>
        </w:rPr>
        <w:t>ic_explain</w:t>
      </w:r>
      <w:r>
        <w:rPr>
          <w:rFonts w:ascii="맑은 고딕" w:eastAsia="맑은 고딕" w:hAnsi="맑은 고딕" w:hint="eastAsia"/>
          <w:lang w:eastAsia="ko-KR"/>
        </w:rPr>
        <w:t>은 의학용어에 대한 설명을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저장하는 속성으로,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모든 속성은 </w:t>
      </w:r>
      <w:r w:rsidR="001730A1">
        <w:rPr>
          <w:rFonts w:ascii="맑은 고딕" w:eastAsia="맑은 고딕" w:hAnsi="맑은 고딕" w:hint="eastAsia"/>
          <w:lang w:eastAsia="ko-KR"/>
        </w:rPr>
        <w:t xml:space="preserve">반드시 </w:t>
      </w:r>
      <w:r>
        <w:rPr>
          <w:rFonts w:ascii="맑은 고딕" w:eastAsia="맑은 고딕" w:hAnsi="맑은 고딕" w:hint="eastAsia"/>
          <w:lang w:eastAsia="ko-KR"/>
        </w:rPr>
        <w:t xml:space="preserve">값이 </w:t>
      </w:r>
      <w:r w:rsidR="00E70685">
        <w:rPr>
          <w:rFonts w:ascii="맑은 고딕" w:eastAsia="맑은 고딕" w:hAnsi="맑은 고딕" w:hint="eastAsia"/>
          <w:lang w:eastAsia="ko-KR"/>
        </w:rPr>
        <w:t>저장</w:t>
      </w:r>
      <w:r w:rsidR="007D2285">
        <w:rPr>
          <w:rFonts w:ascii="맑은 고딕" w:eastAsia="맑은 고딕" w:hAnsi="맑은 고딕" w:hint="eastAsia"/>
          <w:lang w:eastAsia="ko-KR"/>
        </w:rPr>
        <w:t>돼</w:t>
      </w:r>
      <w:r w:rsidR="00E70685">
        <w:rPr>
          <w:rFonts w:ascii="맑은 고딕" w:eastAsia="맑은 고딕" w:hAnsi="맑은 고딕" w:hint="eastAsia"/>
          <w:lang w:eastAsia="ko-KR"/>
        </w:rPr>
        <w:t xml:space="preserve">야 </w:t>
      </w:r>
      <w:r>
        <w:rPr>
          <w:rFonts w:ascii="맑은 고딕" w:eastAsia="맑은 고딕" w:hAnsi="맑은 고딕" w:hint="eastAsia"/>
          <w:lang w:eastAsia="ko-KR"/>
        </w:rPr>
        <w:t>한다.</w:t>
      </w:r>
    </w:p>
    <w:p w14:paraId="6C2C1160" w14:textId="2710192D" w:rsidR="007B2B7F" w:rsidRDefault="00AC4180" w:rsidP="001E3143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 w:rsidRPr="009771D8">
        <w:rPr>
          <w:rFonts w:ascii="맑은 고딕" w:eastAsia="맑은 고딕" w:hAnsi="맑은 고딕" w:hint="eastAsia"/>
          <w:i w:val="0"/>
          <w:iCs/>
          <w:lang w:eastAsia="ko-KR"/>
        </w:rPr>
        <w:t>r</w:t>
      </w:r>
      <w:r w:rsidRPr="009771D8">
        <w:rPr>
          <w:rFonts w:ascii="맑은 고딕" w:eastAsia="맑은 고딕" w:hAnsi="맑은 고딕"/>
          <w:i w:val="0"/>
          <w:iCs/>
          <w:lang w:eastAsia="ko-KR"/>
        </w:rPr>
        <w:t xml:space="preserve">ecord_dictionary </w:t>
      </w:r>
      <w:r w:rsidRPr="009771D8">
        <w:rPr>
          <w:rFonts w:ascii="맑은 고딕" w:eastAsia="맑은 고딕" w:hAnsi="맑은 고딕" w:hint="eastAsia"/>
          <w:i w:val="0"/>
          <w:iCs/>
          <w:lang w:eastAsia="ko-KR"/>
        </w:rPr>
        <w:t>테이블</w:t>
      </w:r>
    </w:p>
    <w:p w14:paraId="42D77464" w14:textId="5E59C221" w:rsidR="00F957E0" w:rsidRPr="002349C7" w:rsidRDefault="002349C7" w:rsidP="002349C7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r</w:t>
      </w:r>
      <w:r>
        <w:rPr>
          <w:rFonts w:ascii="맑은 고딕" w:eastAsia="맑은 고딕" w:hAnsi="맑은 고딕"/>
          <w:lang w:eastAsia="ko-KR"/>
        </w:rPr>
        <w:t xml:space="preserve">ecord_dictionary </w:t>
      </w:r>
      <w:r>
        <w:rPr>
          <w:rFonts w:ascii="맑은 고딕" w:eastAsia="맑은 고딕" w:hAnsi="맑은 고딕" w:hint="eastAsia"/>
          <w:lang w:eastAsia="ko-KR"/>
        </w:rPr>
        <w:t>테이블은 본 어플리케이션 사용자가 별도 저장을 원하는 의학용어의 정보를 저장하는 테이블로,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복합 기본키인 </w:t>
      </w:r>
      <w:r>
        <w:rPr>
          <w:rFonts w:ascii="맑은 고딕" w:eastAsia="맑은 고딕" w:hAnsi="맑은 고딕"/>
          <w:lang w:eastAsia="ko-KR"/>
        </w:rPr>
        <w:t>user_id</w:t>
      </w:r>
      <w:r>
        <w:rPr>
          <w:rFonts w:ascii="맑은 고딕" w:eastAsia="맑은 고딕" w:hAnsi="맑은 고딕" w:hint="eastAsia"/>
          <w:lang w:eastAsia="ko-KR"/>
        </w:rPr>
        <w:t xml:space="preserve">, </w:t>
      </w:r>
      <w:r>
        <w:rPr>
          <w:rFonts w:ascii="맑은 고딕" w:eastAsia="맑은 고딕" w:hAnsi="맑은 고딕"/>
          <w:lang w:eastAsia="ko-KR"/>
        </w:rPr>
        <w:t>rdic_term_eng</w:t>
      </w:r>
      <w:r>
        <w:rPr>
          <w:rFonts w:ascii="맑은 고딕" w:eastAsia="맑은 고딕" w:hAnsi="맑은 고딕" w:hint="eastAsia"/>
          <w:lang w:eastAsia="ko-KR"/>
        </w:rPr>
        <w:t>와 r</w:t>
      </w:r>
      <w:r>
        <w:rPr>
          <w:rFonts w:ascii="맑은 고딕" w:eastAsia="맑은 고딕" w:hAnsi="맑은 고딕"/>
          <w:lang w:eastAsia="ko-KR"/>
        </w:rPr>
        <w:t xml:space="preserve">dic_term_kor, rdic_explain </w:t>
      </w:r>
      <w:r>
        <w:rPr>
          <w:rFonts w:ascii="맑은 고딕" w:eastAsia="맑은 고딕" w:hAnsi="맑은 고딕" w:hint="eastAsia"/>
          <w:lang w:eastAsia="ko-KR"/>
        </w:rPr>
        <w:t xml:space="preserve">속성을 </w:t>
      </w:r>
      <w:r>
        <w:rPr>
          <w:rFonts w:ascii="맑은 고딕" w:eastAsia="맑은 고딕" w:hAnsi="맑은 고딕" w:hint="eastAsia"/>
          <w:lang w:eastAsia="ko-KR"/>
        </w:rPr>
        <w:lastRenderedPageBreak/>
        <w:t>가진다.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해당 테이블의 </w:t>
      </w:r>
      <w:r>
        <w:rPr>
          <w:rFonts w:ascii="맑은 고딕" w:eastAsia="맑은 고딕" w:hAnsi="맑은 고딕"/>
          <w:lang w:eastAsia="ko-KR"/>
        </w:rPr>
        <w:t>user_id</w:t>
      </w:r>
      <w:r>
        <w:rPr>
          <w:rFonts w:ascii="맑은 고딕" w:eastAsia="맑은 고딕" w:hAnsi="맑은 고딕" w:hint="eastAsia"/>
          <w:lang w:eastAsia="ko-KR"/>
        </w:rPr>
        <w:t xml:space="preserve">는 </w:t>
      </w:r>
      <w:r>
        <w:rPr>
          <w:rFonts w:ascii="맑은 고딕" w:eastAsia="맑은 고딕" w:hAnsi="맑은 고딕"/>
          <w:lang w:eastAsia="ko-KR"/>
        </w:rPr>
        <w:t>user</w:t>
      </w:r>
      <w:r>
        <w:rPr>
          <w:rFonts w:ascii="맑은 고딕" w:eastAsia="맑은 고딕" w:hAnsi="맑은 고딕" w:hint="eastAsia"/>
          <w:lang w:eastAsia="ko-KR"/>
        </w:rPr>
        <w:t xml:space="preserve">테이블의 </w:t>
      </w:r>
      <w:r>
        <w:rPr>
          <w:rFonts w:ascii="맑은 고딕" w:eastAsia="맑은 고딕" w:hAnsi="맑은 고딕"/>
          <w:lang w:eastAsia="ko-KR"/>
        </w:rPr>
        <w:t>user_id</w:t>
      </w:r>
      <w:r>
        <w:rPr>
          <w:rFonts w:ascii="맑은 고딕" w:eastAsia="맑은 고딕" w:hAnsi="맑은 고딕" w:hint="eastAsia"/>
          <w:lang w:eastAsia="ko-KR"/>
        </w:rPr>
        <w:t>를 참조하는 외래키이며,</w:t>
      </w:r>
      <w:r>
        <w:rPr>
          <w:rFonts w:ascii="맑은 고딕" w:eastAsia="맑은 고딕" w:hAnsi="맑은 고딕"/>
          <w:lang w:eastAsia="ko-KR"/>
        </w:rPr>
        <w:t xml:space="preserve"> rdic_term_eng </w:t>
      </w:r>
      <w:r>
        <w:rPr>
          <w:rFonts w:ascii="맑은 고딕" w:eastAsia="맑은 고딕" w:hAnsi="맑은 고딕" w:hint="eastAsia"/>
          <w:lang w:eastAsia="ko-KR"/>
        </w:rPr>
        <w:t xml:space="preserve">또한 </w:t>
      </w:r>
      <w:r>
        <w:rPr>
          <w:rFonts w:ascii="맑은 고딕" w:eastAsia="맑은 고딕" w:hAnsi="맑은 고딕"/>
          <w:lang w:eastAsia="ko-KR"/>
        </w:rPr>
        <w:t xml:space="preserve">dictionary </w:t>
      </w:r>
      <w:r>
        <w:rPr>
          <w:rFonts w:ascii="맑은 고딕" w:eastAsia="맑은 고딕" w:hAnsi="맑은 고딕" w:hint="eastAsia"/>
          <w:lang w:eastAsia="ko-KR"/>
        </w:rPr>
        <w:t xml:space="preserve">테이블의 </w:t>
      </w:r>
      <w:r>
        <w:rPr>
          <w:rFonts w:ascii="맑은 고딕" w:eastAsia="맑은 고딕" w:hAnsi="맑은 고딕"/>
          <w:lang w:eastAsia="ko-KR"/>
        </w:rPr>
        <w:t>dic_term_eng</w:t>
      </w:r>
      <w:r>
        <w:rPr>
          <w:rFonts w:ascii="맑은 고딕" w:eastAsia="맑은 고딕" w:hAnsi="맑은 고딕" w:hint="eastAsia"/>
          <w:lang w:eastAsia="ko-KR"/>
        </w:rPr>
        <w:t>를 참조하는 외래키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속성이다.</w:t>
      </w:r>
      <w:r>
        <w:rPr>
          <w:rFonts w:ascii="맑은 고딕" w:eastAsia="맑은 고딕" w:hAnsi="맑은 고딕"/>
          <w:lang w:eastAsia="ko-KR"/>
        </w:rPr>
        <w:t xml:space="preserve"> rdic_term_kor</w:t>
      </w:r>
      <w:r>
        <w:rPr>
          <w:rFonts w:ascii="맑은 고딕" w:eastAsia="맑은 고딕" w:hAnsi="맑은 고딕" w:hint="eastAsia"/>
          <w:lang w:eastAsia="ko-KR"/>
        </w:rPr>
        <w:t>은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의학용어의 표준어(한글</w:t>
      </w:r>
      <w:r>
        <w:rPr>
          <w:rFonts w:ascii="맑은 고딕" w:eastAsia="맑은 고딕" w:hAnsi="맑은 고딕"/>
          <w:lang w:eastAsia="ko-KR"/>
        </w:rPr>
        <w:t>)</w:t>
      </w:r>
      <w:r>
        <w:rPr>
          <w:rFonts w:ascii="맑은 고딕" w:eastAsia="맑은 고딕" w:hAnsi="맑은 고딕" w:hint="eastAsia"/>
          <w:lang w:eastAsia="ko-KR"/>
        </w:rPr>
        <w:t>을</w:t>
      </w:r>
      <w:r>
        <w:rPr>
          <w:rFonts w:ascii="맑은 고딕" w:eastAsia="맑은 고딕" w:hAnsi="맑은 고딕"/>
          <w:lang w:eastAsia="ko-KR"/>
        </w:rPr>
        <w:t>, rdic_explain</w:t>
      </w:r>
      <w:r>
        <w:rPr>
          <w:rFonts w:ascii="맑은 고딕" w:eastAsia="맑은 고딕" w:hAnsi="맑은 고딕" w:hint="eastAsia"/>
          <w:lang w:eastAsia="ko-KR"/>
        </w:rPr>
        <w:t>은 의학용어에 대한 설명을 저장하는 속성</w:t>
      </w:r>
      <w:r w:rsidR="001730A1">
        <w:rPr>
          <w:rFonts w:ascii="맑은 고딕" w:eastAsia="맑은 고딕" w:hAnsi="맑은 고딕" w:hint="eastAsia"/>
          <w:lang w:eastAsia="ko-KR"/>
        </w:rPr>
        <w:t>이며,</w:t>
      </w:r>
      <w:r w:rsidR="001730A1">
        <w:rPr>
          <w:rFonts w:ascii="맑은 고딕" w:eastAsia="맑은 고딕" w:hAnsi="맑은 고딕"/>
          <w:lang w:eastAsia="ko-KR"/>
        </w:rPr>
        <w:t xml:space="preserve"> </w:t>
      </w:r>
      <w:r w:rsidR="001730A1">
        <w:rPr>
          <w:rFonts w:ascii="맑은 고딕" w:eastAsia="맑은 고딕" w:hAnsi="맑은 고딕" w:hint="eastAsia"/>
          <w:lang w:eastAsia="ko-KR"/>
        </w:rPr>
        <w:t>모든 속성은 반드시 값이 저장</w:t>
      </w:r>
      <w:r w:rsidR="007D2285">
        <w:rPr>
          <w:rFonts w:ascii="맑은 고딕" w:eastAsia="맑은 고딕" w:hAnsi="맑은 고딕" w:hint="eastAsia"/>
          <w:lang w:eastAsia="ko-KR"/>
        </w:rPr>
        <w:t>돼</w:t>
      </w:r>
      <w:r w:rsidR="001730A1">
        <w:rPr>
          <w:rFonts w:ascii="맑은 고딕" w:eastAsia="맑은 고딕" w:hAnsi="맑은 고딕" w:hint="eastAsia"/>
          <w:lang w:eastAsia="ko-KR"/>
        </w:rPr>
        <w:t>야 한다.</w:t>
      </w:r>
    </w:p>
    <w:p w14:paraId="2EB94A2C" w14:textId="77777777" w:rsidR="00F957E0" w:rsidRPr="00F957E0" w:rsidRDefault="00F957E0" w:rsidP="00F957E0">
      <w:pPr>
        <w:rPr>
          <w:lang w:eastAsia="ko-KR"/>
        </w:rPr>
      </w:pPr>
    </w:p>
    <w:p w14:paraId="44141C46" w14:textId="51B145D2" w:rsidR="00C85DEC" w:rsidRPr="00834276" w:rsidRDefault="00C85DEC" w:rsidP="00E77A38">
      <w:pPr>
        <w:pStyle w:val="2"/>
        <w:spacing w:line="240" w:lineRule="auto"/>
        <w:rPr>
          <w:rFonts w:ascii="맑은 고딕" w:eastAsia="맑은 고딕" w:hAnsi="맑은 고딕"/>
          <w:noProof/>
          <w:lang w:eastAsia="ko-KR"/>
        </w:rPr>
      </w:pPr>
      <w:bookmarkStart w:id="23" w:name="_Toc134376563"/>
      <w:r w:rsidRPr="00834276">
        <w:rPr>
          <w:rFonts w:ascii="맑은 고딕" w:eastAsia="맑은 고딕" w:hAnsi="맑은 고딕"/>
          <w:noProof/>
          <w:lang w:eastAsia="ko-KR"/>
        </w:rPr>
        <w:t>Usability</w:t>
      </w:r>
      <w:bookmarkEnd w:id="23"/>
    </w:p>
    <w:p w14:paraId="33149E50" w14:textId="77777777" w:rsidR="001E3143" w:rsidRPr="00834276" w:rsidRDefault="001E3143" w:rsidP="001E3143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24" w:name="_Toc134376564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앱 사용 환경</w:t>
      </w:r>
      <w:bookmarkEnd w:id="24"/>
    </w:p>
    <w:p w14:paraId="1B2B11A5" w14:textId="42754639" w:rsidR="00C85DEC" w:rsidRPr="00834276" w:rsidRDefault="00506EBF" w:rsidP="00D90DAC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본 어플리케이션은 </w:t>
      </w:r>
      <w:r w:rsidR="00B16EC1" w:rsidRPr="00834276">
        <w:rPr>
          <w:rFonts w:ascii="맑은 고딕" w:eastAsia="맑은 고딕" w:hAnsi="맑은 고딕"/>
          <w:lang w:eastAsia="ko-KR"/>
        </w:rPr>
        <w:t>Android Studio</w:t>
      </w:r>
      <w:r w:rsidR="00F95A79" w:rsidRPr="00834276">
        <w:rPr>
          <w:rFonts w:ascii="맑은 고딕" w:eastAsia="맑은 고딕" w:hAnsi="맑은 고딕" w:hint="eastAsia"/>
          <w:lang w:eastAsia="ko-KR"/>
        </w:rPr>
        <w:t>를 통해 개발된 어플리케이션으로</w:t>
      </w:r>
      <w:r w:rsidR="00B16EC1" w:rsidRPr="00834276">
        <w:rPr>
          <w:rFonts w:ascii="맑은 고딕" w:eastAsia="맑은 고딕" w:hAnsi="맑은 고딕" w:hint="eastAsia"/>
          <w:lang w:eastAsia="ko-KR"/>
        </w:rPr>
        <w:t>,</w:t>
      </w:r>
      <w:r w:rsidRPr="00834276">
        <w:rPr>
          <w:rFonts w:ascii="맑은 고딕" w:eastAsia="맑은 고딕" w:hAnsi="맑은 고딕"/>
          <w:lang w:eastAsia="ko-KR"/>
        </w:rPr>
        <w:t xml:space="preserve"> AVD</w:t>
      </w:r>
      <w:r w:rsidRPr="00834276">
        <w:rPr>
          <w:rFonts w:ascii="맑은 고딕" w:eastAsia="맑은 고딕" w:hAnsi="맑은 고딕" w:hint="eastAsia"/>
          <w:lang w:eastAsia="ko-KR"/>
        </w:rPr>
        <w:t>를 통해</w:t>
      </w:r>
      <w:r w:rsidR="00DB03A2" w:rsidRPr="00834276">
        <w:rPr>
          <w:rFonts w:ascii="맑은 고딕" w:eastAsia="맑은 고딕" w:hAnsi="맑은 고딕"/>
          <w:lang w:eastAsia="ko-KR"/>
        </w:rPr>
        <w:t xml:space="preserve"> </w:t>
      </w:r>
      <w:r w:rsidR="00DB03A2" w:rsidRPr="00834276">
        <w:rPr>
          <w:rFonts w:ascii="맑은 고딕" w:eastAsia="맑은 고딕" w:hAnsi="맑은 고딕" w:hint="eastAsia"/>
          <w:lang w:eastAsia="ko-KR"/>
        </w:rPr>
        <w:t>사용 가능하다.</w:t>
      </w:r>
      <w:r w:rsidR="00DB03A2" w:rsidRPr="00834276">
        <w:rPr>
          <w:rFonts w:ascii="맑은 고딕" w:eastAsia="맑은 고딕" w:hAnsi="맑은 고딕"/>
          <w:lang w:eastAsia="ko-KR"/>
        </w:rPr>
        <w:t xml:space="preserve"> AVD</w:t>
      </w:r>
      <w:r w:rsidR="00DB03A2" w:rsidRPr="00834276">
        <w:rPr>
          <w:rFonts w:ascii="맑은 고딕" w:eastAsia="맑은 고딕" w:hAnsi="맑은 고딕" w:hint="eastAsia"/>
          <w:lang w:eastAsia="ko-KR"/>
        </w:rPr>
        <w:t xml:space="preserve">는 </w:t>
      </w:r>
      <w:r w:rsidR="00DB03A2" w:rsidRPr="00834276">
        <w:rPr>
          <w:rFonts w:ascii="맑은 고딕" w:eastAsia="맑은 고딕" w:hAnsi="맑은 고딕"/>
          <w:lang w:eastAsia="ko-KR"/>
        </w:rPr>
        <w:t>Pixel 5</w:t>
      </w:r>
      <w:r w:rsidR="00DB03A2" w:rsidRPr="00834276">
        <w:rPr>
          <w:rFonts w:ascii="맑은 고딕" w:eastAsia="맑은 고딕" w:hAnsi="맑은 고딕" w:hint="eastAsia"/>
          <w:lang w:eastAsia="ko-KR"/>
        </w:rPr>
        <w:t xml:space="preserve">라는 </w:t>
      </w:r>
      <w:r w:rsidR="00024F4D" w:rsidRPr="00834276">
        <w:rPr>
          <w:rFonts w:ascii="맑은 고딕" w:eastAsia="맑은 고딕" w:hAnsi="맑은 고딕" w:hint="eastAsia"/>
          <w:lang w:eastAsia="ko-KR"/>
        </w:rPr>
        <w:t>기기명</w:t>
      </w:r>
      <w:r w:rsidR="00DB03A2" w:rsidRPr="00834276">
        <w:rPr>
          <w:rFonts w:ascii="맑은 고딕" w:eastAsia="맑은 고딕" w:hAnsi="맑은 고딕" w:hint="eastAsia"/>
          <w:lang w:eastAsia="ko-KR"/>
        </w:rPr>
        <w:t xml:space="preserve">의 크기 </w:t>
      </w:r>
      <w:r w:rsidR="00DB03A2" w:rsidRPr="00834276">
        <w:rPr>
          <w:rFonts w:ascii="맑은 고딕" w:eastAsia="맑은 고딕" w:hAnsi="맑은 고딕"/>
          <w:lang w:eastAsia="ko-KR"/>
        </w:rPr>
        <w:t xml:space="preserve">6.0 inch, </w:t>
      </w:r>
      <w:r w:rsidR="00DB03A2" w:rsidRPr="00834276">
        <w:rPr>
          <w:rFonts w:ascii="맑은 고딕" w:eastAsia="맑은 고딕" w:hAnsi="맑은 고딕" w:hint="eastAsia"/>
          <w:lang w:eastAsia="ko-KR"/>
        </w:rPr>
        <w:t>해상</w:t>
      </w:r>
      <w:r w:rsidR="00744915" w:rsidRPr="00834276">
        <w:rPr>
          <w:rFonts w:ascii="맑은 고딕" w:eastAsia="맑은 고딕" w:hAnsi="맑은 고딕" w:hint="eastAsia"/>
          <w:lang w:eastAsia="ko-KR"/>
        </w:rPr>
        <w:t xml:space="preserve">도 </w:t>
      </w:r>
      <w:r w:rsidR="00744915" w:rsidRPr="00834276">
        <w:rPr>
          <w:rFonts w:ascii="맑은 고딕" w:eastAsia="맑은 고딕" w:hAnsi="맑은 고딕"/>
          <w:lang w:eastAsia="ko-KR"/>
        </w:rPr>
        <w:t>1080</w:t>
      </w:r>
      <w:r w:rsidR="00744915" w:rsidRPr="00834276">
        <w:rPr>
          <w:rFonts w:ascii="맑은 고딕" w:eastAsia="맑은 고딕" w:hAnsi="맑은 고딕" w:hint="eastAsia"/>
          <w:lang w:eastAsia="ko-KR"/>
        </w:rPr>
        <w:t>×2</w:t>
      </w:r>
      <w:r w:rsidR="00744915" w:rsidRPr="00834276">
        <w:rPr>
          <w:rFonts w:ascii="맑은 고딕" w:eastAsia="맑은 고딕" w:hAnsi="맑은 고딕"/>
          <w:lang w:eastAsia="ko-KR"/>
        </w:rPr>
        <w:t xml:space="preserve">340, </w:t>
      </w:r>
      <w:r w:rsidR="00744915" w:rsidRPr="00834276">
        <w:rPr>
          <w:rFonts w:ascii="맑은 고딕" w:eastAsia="맑은 고딕" w:hAnsi="맑은 고딕" w:hint="eastAsia"/>
          <w:lang w:eastAsia="ko-KR"/>
        </w:rPr>
        <w:t xml:space="preserve">밀도 </w:t>
      </w:r>
      <w:r w:rsidR="00744915" w:rsidRPr="00834276">
        <w:rPr>
          <w:rFonts w:ascii="맑은 고딕" w:eastAsia="맑은 고딕" w:hAnsi="맑은 고딕"/>
          <w:lang w:eastAsia="ko-KR"/>
        </w:rPr>
        <w:t>440</w:t>
      </w:r>
      <w:r w:rsidR="00744915" w:rsidRPr="00834276">
        <w:rPr>
          <w:rFonts w:ascii="맑은 고딕" w:eastAsia="맑은 고딕" w:hAnsi="맑은 고딕" w:hint="eastAsia"/>
          <w:lang w:eastAsia="ko-KR"/>
        </w:rPr>
        <w:t>d</w:t>
      </w:r>
      <w:r w:rsidR="00744915" w:rsidRPr="00834276">
        <w:rPr>
          <w:rFonts w:ascii="맑은 고딕" w:eastAsia="맑은 고딕" w:hAnsi="맑은 고딕"/>
          <w:lang w:eastAsia="ko-KR"/>
        </w:rPr>
        <w:t>pi,</w:t>
      </w:r>
      <w:r w:rsidR="00D90DAC">
        <w:rPr>
          <w:rFonts w:ascii="맑은 고딕" w:eastAsia="맑은 고딕" w:hAnsi="맑은 고딕"/>
          <w:lang w:eastAsia="ko-KR"/>
        </w:rPr>
        <w:t xml:space="preserve"> SD</w:t>
      </w:r>
      <w:r w:rsidR="00D90DAC">
        <w:rPr>
          <w:rFonts w:ascii="맑은 고딕" w:eastAsia="맑은 고딕" w:hAnsi="맑은 고딕" w:hint="eastAsia"/>
          <w:lang w:eastAsia="ko-KR"/>
        </w:rPr>
        <w:t>K</w:t>
      </w:r>
      <w:r w:rsidR="00744915" w:rsidRPr="00834276">
        <w:rPr>
          <w:rFonts w:ascii="맑은 고딕" w:eastAsia="맑은 고딕" w:hAnsi="맑은 고딕"/>
          <w:lang w:eastAsia="ko-KR"/>
        </w:rPr>
        <w:t xml:space="preserve"> Tiramisu (API Level 33)</w:t>
      </w:r>
      <w:r w:rsidR="00D90DAC">
        <w:rPr>
          <w:rFonts w:ascii="맑은 고딕" w:eastAsia="맑은 고딕" w:hAnsi="맑은 고딕"/>
          <w:lang w:eastAsia="ko-KR"/>
        </w:rPr>
        <w:t xml:space="preserve"> </w:t>
      </w:r>
      <w:r w:rsidR="00D90DAC">
        <w:rPr>
          <w:rFonts w:ascii="맑은 고딕" w:eastAsia="맑은 고딕" w:hAnsi="맑은 고딕" w:hint="eastAsia"/>
          <w:lang w:eastAsia="ko-KR"/>
        </w:rPr>
        <w:t>버전 코드를</w:t>
      </w:r>
      <w:r w:rsidR="00744915" w:rsidRPr="00834276">
        <w:rPr>
          <w:rFonts w:ascii="맑은 고딕" w:eastAsia="맑은 고딕" w:hAnsi="맑은 고딕" w:hint="eastAsia"/>
          <w:lang w:eastAsia="ko-KR"/>
        </w:rPr>
        <w:t xml:space="preserve"> 지원하는 휴대폰</w:t>
      </w:r>
      <w:r w:rsidR="00E01829">
        <w:rPr>
          <w:rFonts w:ascii="맑은 고딕" w:eastAsia="맑은 고딕" w:hAnsi="맑은 고딕" w:hint="eastAsia"/>
          <w:lang w:eastAsia="ko-KR"/>
        </w:rPr>
        <w:t>을</w:t>
      </w:r>
      <w:r w:rsidR="00744915" w:rsidRPr="00834276">
        <w:rPr>
          <w:rFonts w:ascii="맑은 고딕" w:eastAsia="맑은 고딕" w:hAnsi="맑은 고딕" w:hint="eastAsia"/>
          <w:lang w:eastAsia="ko-KR"/>
        </w:rPr>
        <w:t xml:space="preserve"> 생성해 </w:t>
      </w:r>
      <w:r w:rsidR="00D97C61" w:rsidRPr="00834276">
        <w:rPr>
          <w:rFonts w:ascii="맑은 고딕" w:eastAsia="맑은 고딕" w:hAnsi="맑은 고딕" w:hint="eastAsia"/>
          <w:lang w:eastAsia="ko-KR"/>
        </w:rPr>
        <w:t>사용한다.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</w:p>
    <w:p w14:paraId="6832DE9C" w14:textId="643F9FAB" w:rsidR="00AB334B" w:rsidRDefault="00AB334B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 xml:space="preserve">본 어플리케이션은 </w:t>
      </w:r>
      <w:r w:rsidRPr="00834276">
        <w:rPr>
          <w:rFonts w:ascii="맑은 고딕" w:eastAsia="맑은 고딕" w:hAnsi="맑은 고딕"/>
          <w:lang w:eastAsia="ko-KR"/>
        </w:rPr>
        <w:t>XAMPP</w:t>
      </w:r>
      <w:r w:rsidR="00A71F67" w:rsidRPr="00834276">
        <w:rPr>
          <w:rFonts w:ascii="맑은 고딕" w:eastAsia="맑은 고딕" w:hAnsi="맑은 고딕" w:hint="eastAsia"/>
          <w:lang w:eastAsia="ko-KR"/>
        </w:rPr>
        <w:t xml:space="preserve">를 </w:t>
      </w:r>
      <w:r w:rsidR="00AA5FF1" w:rsidRPr="00834276">
        <w:rPr>
          <w:rFonts w:ascii="맑은 고딕" w:eastAsia="맑은 고딕" w:hAnsi="맑은 고딕" w:hint="eastAsia"/>
          <w:lang w:eastAsia="ko-KR"/>
        </w:rPr>
        <w:t>통</w:t>
      </w:r>
      <w:r w:rsidR="00A71F67" w:rsidRPr="00834276">
        <w:rPr>
          <w:rFonts w:ascii="맑은 고딕" w:eastAsia="맑은 고딕" w:hAnsi="맑은 고딕" w:hint="eastAsia"/>
          <w:lang w:eastAsia="ko-KR"/>
        </w:rPr>
        <w:t xml:space="preserve">해 </w:t>
      </w:r>
      <w:r w:rsidR="00AA5FF1" w:rsidRPr="00834276">
        <w:rPr>
          <w:rFonts w:ascii="맑은 고딕" w:eastAsia="맑은 고딕" w:hAnsi="맑은 고딕"/>
          <w:lang w:eastAsia="ko-KR"/>
        </w:rPr>
        <w:t>Android Studio, PHP, MySQL</w:t>
      </w:r>
      <w:r w:rsidR="00AA5FF1" w:rsidRPr="00834276">
        <w:rPr>
          <w:rFonts w:ascii="맑은 고딕" w:eastAsia="맑은 고딕" w:hAnsi="맑은 고딕" w:hint="eastAsia"/>
          <w:lang w:eastAsia="ko-KR"/>
        </w:rPr>
        <w:t>를 연동해 사용하므로,</w:t>
      </w:r>
      <w:r w:rsidR="00AA5FF1" w:rsidRPr="00834276">
        <w:rPr>
          <w:rFonts w:ascii="맑은 고딕" w:eastAsia="맑은 고딕" w:hAnsi="맑은 고딕"/>
          <w:lang w:eastAsia="ko-KR"/>
        </w:rPr>
        <w:t xml:space="preserve"> </w:t>
      </w:r>
      <w:r w:rsidR="00AA5FF1" w:rsidRPr="00834276">
        <w:rPr>
          <w:rFonts w:ascii="맑은 고딕" w:eastAsia="맑은 고딕" w:hAnsi="맑은 고딕" w:hint="eastAsia"/>
          <w:lang w:eastAsia="ko-KR"/>
        </w:rPr>
        <w:t xml:space="preserve">어플리케이션을 실행하기 전에 </w:t>
      </w:r>
      <w:r w:rsidR="00AA5FF1" w:rsidRPr="00834276">
        <w:rPr>
          <w:rFonts w:ascii="맑은 고딕" w:eastAsia="맑은 고딕" w:hAnsi="맑은 고딕"/>
          <w:lang w:eastAsia="ko-KR"/>
        </w:rPr>
        <w:t>XAMPP Control Panel</w:t>
      </w:r>
      <w:r w:rsidR="00AA5FF1" w:rsidRPr="00834276">
        <w:rPr>
          <w:rFonts w:ascii="맑은 고딕" w:eastAsia="맑은 고딕" w:hAnsi="맑은 고딕" w:hint="eastAsia"/>
          <w:lang w:eastAsia="ko-KR"/>
        </w:rPr>
        <w:t xml:space="preserve">에서 </w:t>
      </w:r>
      <w:r w:rsidR="00AA5FF1" w:rsidRPr="00834276">
        <w:rPr>
          <w:rFonts w:ascii="맑은 고딕" w:eastAsia="맑은 고딕" w:hAnsi="맑은 고딕"/>
          <w:lang w:eastAsia="ko-KR"/>
        </w:rPr>
        <w:t>Apache</w:t>
      </w:r>
      <w:r w:rsidR="00AA5FF1" w:rsidRPr="00834276">
        <w:rPr>
          <w:rFonts w:ascii="맑은 고딕" w:eastAsia="맑은 고딕" w:hAnsi="맑은 고딕" w:hint="eastAsia"/>
          <w:lang w:eastAsia="ko-KR"/>
        </w:rPr>
        <w:t xml:space="preserve">와 </w:t>
      </w:r>
      <w:r w:rsidR="00AA5FF1" w:rsidRPr="00834276">
        <w:rPr>
          <w:rFonts w:ascii="맑은 고딕" w:eastAsia="맑은 고딕" w:hAnsi="맑은 고딕"/>
          <w:lang w:eastAsia="ko-KR"/>
        </w:rPr>
        <w:t xml:space="preserve">MySQL </w:t>
      </w:r>
      <w:r w:rsidR="00AA5FF1" w:rsidRPr="00834276">
        <w:rPr>
          <w:rFonts w:ascii="맑은 고딕" w:eastAsia="맑은 고딕" w:hAnsi="맑은 고딕" w:hint="eastAsia"/>
          <w:lang w:eastAsia="ko-KR"/>
        </w:rPr>
        <w:t xml:space="preserve">서비스를 </w:t>
      </w:r>
      <w:r w:rsidR="006318BC" w:rsidRPr="00834276">
        <w:rPr>
          <w:rFonts w:ascii="맑은 고딕" w:eastAsia="맑은 고딕" w:hAnsi="맑은 고딕" w:hint="eastAsia"/>
          <w:lang w:eastAsia="ko-KR"/>
        </w:rPr>
        <w:t>켠 뒤 실행한다.</w:t>
      </w:r>
      <w:r w:rsidR="002F2F8D" w:rsidRPr="00834276">
        <w:rPr>
          <w:rFonts w:ascii="맑은 고딕" w:eastAsia="맑은 고딕" w:hAnsi="맑은 고딕"/>
          <w:lang w:eastAsia="ko-KR"/>
        </w:rPr>
        <w:t xml:space="preserve"> </w:t>
      </w:r>
      <w:r w:rsidR="002F2F8D" w:rsidRPr="00834276">
        <w:rPr>
          <w:rFonts w:ascii="맑은 고딕" w:eastAsia="맑은 고딕" w:hAnsi="맑은 고딕" w:hint="eastAsia"/>
          <w:lang w:eastAsia="ko-KR"/>
        </w:rPr>
        <w:t>또한</w:t>
      </w:r>
      <w:r w:rsidR="00547A85" w:rsidRPr="00834276">
        <w:rPr>
          <w:rFonts w:ascii="맑은 고딕" w:eastAsia="맑은 고딕" w:hAnsi="맑은 고딕"/>
          <w:lang w:eastAsia="ko-KR"/>
        </w:rPr>
        <w:t>,</w:t>
      </w:r>
      <w:r w:rsidR="00E2267D" w:rsidRPr="00834276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>M</w:t>
      </w:r>
      <w:r w:rsidR="003F455A">
        <w:rPr>
          <w:rFonts w:ascii="맑은 고딕" w:eastAsia="맑은 고딕" w:hAnsi="맑은 고딕"/>
          <w:lang w:eastAsia="ko-KR"/>
        </w:rPr>
        <w:t xml:space="preserve">edicalDictionary_php </w:t>
      </w:r>
      <w:r w:rsidR="003F455A">
        <w:rPr>
          <w:rFonts w:ascii="맑은 고딕" w:eastAsia="맑은 고딕" w:hAnsi="맑은 고딕" w:hint="eastAsia"/>
          <w:lang w:eastAsia="ko-KR"/>
        </w:rPr>
        <w:t xml:space="preserve">폴더를 </w:t>
      </w:r>
      <w:r w:rsidR="003F455A">
        <w:rPr>
          <w:rFonts w:ascii="맑은 고딕" w:eastAsia="맑은 고딕" w:hAnsi="맑은 고딕"/>
          <w:lang w:eastAsia="ko-KR"/>
        </w:rPr>
        <w:t>C</w:t>
      </w:r>
      <w:r w:rsidR="0074409B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 xml:space="preserve">드라이브 안에 </w:t>
      </w:r>
      <w:r w:rsidR="003F455A">
        <w:rPr>
          <w:rFonts w:ascii="맑은 고딕" w:eastAsia="맑은 고딕" w:hAnsi="맑은 고딕"/>
          <w:lang w:eastAsia="ko-KR"/>
        </w:rPr>
        <w:t>xampp</w:t>
      </w:r>
      <w:r w:rsidR="0074409B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 xml:space="preserve">폴더의 </w:t>
      </w:r>
      <w:r w:rsidR="003F455A">
        <w:rPr>
          <w:rFonts w:ascii="맑은 고딕" w:eastAsia="맑은 고딕" w:hAnsi="맑은 고딕"/>
          <w:lang w:eastAsia="ko-KR"/>
        </w:rPr>
        <w:t>htdocs</w:t>
      </w:r>
      <w:r w:rsidR="0074409B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>폴더에 위치시킨 후,</w:t>
      </w:r>
      <w:r w:rsidR="003F455A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>이</w:t>
      </w:r>
      <w:r w:rsidR="00332DCE" w:rsidRPr="00834276">
        <w:rPr>
          <w:rFonts w:ascii="맑은 고딕" w:eastAsia="맑은 고딕" w:hAnsi="맑은 고딕" w:hint="eastAsia"/>
          <w:lang w:eastAsia="ko-KR"/>
        </w:rPr>
        <w:t xml:space="preserve"> 중 </w:t>
      </w:r>
      <w:r w:rsidR="00332DCE" w:rsidRPr="00834276">
        <w:rPr>
          <w:rFonts w:ascii="맑은 고딕" w:eastAsia="맑은 고딕" w:hAnsi="맑은 고딕"/>
          <w:lang w:eastAsia="ko-KR"/>
        </w:rPr>
        <w:t>Database</w:t>
      </w:r>
      <w:r w:rsidR="00547A85" w:rsidRPr="00834276">
        <w:rPr>
          <w:rFonts w:ascii="맑은 고딕" w:eastAsia="맑은 고딕" w:hAnsi="맑은 고딕"/>
          <w:lang w:eastAsia="ko-KR"/>
        </w:rPr>
        <w:t xml:space="preserve"> </w:t>
      </w:r>
      <w:r w:rsidR="00547A85" w:rsidRPr="00834276">
        <w:rPr>
          <w:rFonts w:ascii="맑은 고딕" w:eastAsia="맑은 고딕" w:hAnsi="맑은 고딕" w:hint="eastAsia"/>
          <w:lang w:eastAsia="ko-KR"/>
        </w:rPr>
        <w:t>접속 정보를 가진</w:t>
      </w:r>
      <w:r w:rsidR="00332DCE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332DCE" w:rsidRPr="00834276">
        <w:rPr>
          <w:rFonts w:ascii="맑은 고딕" w:eastAsia="맑은 고딕" w:hAnsi="맑은 고딕"/>
          <w:lang w:eastAsia="ko-KR"/>
        </w:rPr>
        <w:t>DBConfig.php</w:t>
      </w:r>
      <w:r w:rsidR="00332DCE" w:rsidRPr="00834276">
        <w:rPr>
          <w:rFonts w:ascii="맑은 고딕" w:eastAsia="맑은 고딕" w:hAnsi="맑은 고딕" w:hint="eastAsia"/>
          <w:lang w:eastAsia="ko-KR"/>
        </w:rPr>
        <w:t xml:space="preserve">에서 </w:t>
      </w:r>
      <w:r w:rsidR="00547A85" w:rsidRPr="00834276">
        <w:rPr>
          <w:rFonts w:ascii="맑은 고딕" w:eastAsia="맑은 고딕" w:hAnsi="맑은 고딕"/>
          <w:lang w:eastAsia="ko-KR"/>
        </w:rPr>
        <w:t xml:space="preserve">Database </w:t>
      </w:r>
      <w:r w:rsidR="00547A85" w:rsidRPr="00834276">
        <w:rPr>
          <w:rFonts w:ascii="맑은 고딕" w:eastAsia="맑은 고딕" w:hAnsi="맑은 고딕" w:hint="eastAsia"/>
          <w:lang w:eastAsia="ko-KR"/>
        </w:rPr>
        <w:t xml:space="preserve">연동을 위한 </w:t>
      </w:r>
      <w:r w:rsidR="00547A85" w:rsidRPr="00834276">
        <w:rPr>
          <w:rFonts w:ascii="맑은 고딕" w:eastAsia="맑은 고딕" w:hAnsi="맑은 고딕"/>
          <w:lang w:eastAsia="ko-KR"/>
        </w:rPr>
        <w:t>Database</w:t>
      </w:r>
      <w:r w:rsidR="00547A85" w:rsidRPr="00834276">
        <w:rPr>
          <w:rFonts w:ascii="맑은 고딕" w:eastAsia="맑은 고딕" w:hAnsi="맑은 고딕" w:hint="eastAsia"/>
          <w:lang w:eastAsia="ko-KR"/>
        </w:rPr>
        <w:t xml:space="preserve"> 정보</w:t>
      </w:r>
      <w:r w:rsidR="003F455A">
        <w:rPr>
          <w:rFonts w:ascii="맑은 고딕" w:eastAsia="맑은 고딕" w:hAnsi="맑은 고딕" w:hint="eastAsia"/>
          <w:lang w:eastAsia="ko-KR"/>
        </w:rPr>
        <w:t>를</w:t>
      </w:r>
      <w:r w:rsidR="00547A85" w:rsidRPr="00834276">
        <w:rPr>
          <w:rFonts w:ascii="맑은 고딕" w:eastAsia="맑은 고딕" w:hAnsi="맑은 고딕" w:hint="eastAsia"/>
          <w:lang w:eastAsia="ko-KR"/>
        </w:rPr>
        <w:t xml:space="preserve"> 변경</w:t>
      </w:r>
      <w:r w:rsidR="003F455A">
        <w:rPr>
          <w:rFonts w:ascii="맑은 고딕" w:eastAsia="맑은 고딕" w:hAnsi="맑은 고딕" w:hint="eastAsia"/>
          <w:lang w:eastAsia="ko-KR"/>
        </w:rPr>
        <w:t>한다.</w:t>
      </w:r>
      <w:r w:rsidR="00547A85" w:rsidRPr="00834276">
        <w:rPr>
          <w:rFonts w:ascii="맑은 고딕" w:eastAsia="맑은 고딕" w:hAnsi="맑은 고딕"/>
          <w:lang w:eastAsia="ko-KR"/>
        </w:rPr>
        <w:t xml:space="preserve"> </w:t>
      </w:r>
      <w:r w:rsidR="00547A85" w:rsidRPr="00834276">
        <w:rPr>
          <w:rFonts w:ascii="맑은 고딕" w:eastAsia="맑은 고딕" w:hAnsi="맑은 고딕" w:hint="eastAsia"/>
          <w:lang w:eastAsia="ko-KR"/>
        </w:rPr>
        <w:t xml:space="preserve">이는 </w:t>
      </w:r>
      <w:r w:rsidR="00332DCE" w:rsidRPr="00834276">
        <w:rPr>
          <w:rFonts w:ascii="맑은 고딕" w:eastAsia="맑은 고딕" w:hAnsi="맑은 고딕" w:hint="eastAsia"/>
          <w:lang w:eastAsia="ko-KR"/>
        </w:rPr>
        <w:t>본 어플리케이션 사용자</w:t>
      </w:r>
      <w:r w:rsidR="00F92C97" w:rsidRPr="00834276">
        <w:rPr>
          <w:rFonts w:ascii="맑은 고딕" w:eastAsia="맑은 고딕" w:hAnsi="맑은 고딕" w:hint="eastAsia"/>
          <w:lang w:eastAsia="ko-KR"/>
        </w:rPr>
        <w:t>가 본인</w:t>
      </w:r>
      <w:r w:rsidR="0034115F">
        <w:rPr>
          <w:rFonts w:ascii="맑은 고딕" w:eastAsia="맑은 고딕" w:hAnsi="맑은 고딕" w:hint="eastAsia"/>
          <w:lang w:eastAsia="ko-KR"/>
        </w:rPr>
        <w:t xml:space="preserve"> </w:t>
      </w:r>
      <w:r w:rsidR="0034115F">
        <w:rPr>
          <w:rFonts w:ascii="맑은 고딕" w:eastAsia="맑은 고딕" w:hAnsi="맑은 고딕"/>
          <w:lang w:eastAsia="ko-KR"/>
        </w:rPr>
        <w:t>PC</w:t>
      </w:r>
      <w:r w:rsidR="00F92C97" w:rsidRPr="00834276">
        <w:rPr>
          <w:rFonts w:ascii="맑은 고딕" w:eastAsia="맑은 고딕" w:hAnsi="맑은 고딕" w:hint="eastAsia"/>
          <w:lang w:eastAsia="ko-KR"/>
        </w:rPr>
        <w:t xml:space="preserve">의 </w:t>
      </w:r>
      <w:r w:rsidR="00332DCE" w:rsidRPr="00834276">
        <w:rPr>
          <w:rFonts w:ascii="맑은 고딕" w:eastAsia="맑은 고딕" w:hAnsi="맑은 고딕" w:hint="eastAsia"/>
          <w:lang w:eastAsia="ko-KR"/>
        </w:rPr>
        <w:t>M</w:t>
      </w:r>
      <w:r w:rsidR="00332DCE" w:rsidRPr="00834276">
        <w:rPr>
          <w:rFonts w:ascii="맑은 고딕" w:eastAsia="맑은 고딕" w:hAnsi="맑은 고딕"/>
          <w:lang w:eastAsia="ko-KR"/>
        </w:rPr>
        <w:t>ySQL</w:t>
      </w:r>
      <w:r w:rsidR="00332DCE" w:rsidRPr="00834276">
        <w:rPr>
          <w:rFonts w:ascii="맑은 고딕" w:eastAsia="맑은 고딕" w:hAnsi="맑은 고딕" w:hint="eastAsia"/>
          <w:lang w:eastAsia="ko-KR"/>
        </w:rPr>
        <w:t xml:space="preserve">에 </w:t>
      </w:r>
      <w:r w:rsidR="006B64A3" w:rsidRPr="00834276">
        <w:rPr>
          <w:rFonts w:ascii="맑은 고딕" w:eastAsia="맑은 고딕" w:hAnsi="맑은 고딕" w:hint="eastAsia"/>
          <w:lang w:eastAsia="ko-KR"/>
        </w:rPr>
        <w:t>설정</w:t>
      </w:r>
      <w:r w:rsidR="00332DCE" w:rsidRPr="00834276">
        <w:rPr>
          <w:rFonts w:ascii="맑은 고딕" w:eastAsia="맑은 고딕" w:hAnsi="맑은 고딕" w:hint="eastAsia"/>
          <w:lang w:eastAsia="ko-KR"/>
        </w:rPr>
        <w:t>한 D</w:t>
      </w:r>
      <w:r w:rsidR="00332DCE" w:rsidRPr="00834276">
        <w:rPr>
          <w:rFonts w:ascii="맑은 고딕" w:eastAsia="맑은 고딕" w:hAnsi="맑은 고딕"/>
          <w:lang w:eastAsia="ko-KR"/>
        </w:rPr>
        <w:t xml:space="preserve">atabase </w:t>
      </w:r>
      <w:r w:rsidR="003F455A">
        <w:rPr>
          <w:rFonts w:ascii="맑은 고딕" w:eastAsia="맑은 고딕" w:hAnsi="맑은 고딕" w:hint="eastAsia"/>
          <w:lang w:eastAsia="ko-KR"/>
        </w:rPr>
        <w:t>서버</w:t>
      </w:r>
      <w:r w:rsidR="0074409B">
        <w:rPr>
          <w:rFonts w:ascii="맑은 고딕" w:eastAsia="맑은 고딕" w:hAnsi="맑은 고딕" w:hint="eastAsia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>주소와 이름,</w:t>
      </w:r>
      <w:r w:rsidR="003F455A">
        <w:rPr>
          <w:rFonts w:ascii="맑은 고딕" w:eastAsia="맑은 고딕" w:hAnsi="맑은 고딕"/>
          <w:lang w:eastAsia="ko-KR"/>
        </w:rPr>
        <w:t xml:space="preserve"> </w:t>
      </w:r>
      <w:r w:rsidR="00332DCE" w:rsidRPr="00834276">
        <w:rPr>
          <w:rFonts w:ascii="맑은 고딕" w:eastAsia="맑은 고딕" w:hAnsi="맑은 고딕" w:hint="eastAsia"/>
          <w:lang w:eastAsia="ko-KR"/>
        </w:rPr>
        <w:t>사용</w:t>
      </w:r>
      <w:r w:rsidR="003F455A">
        <w:rPr>
          <w:rFonts w:ascii="맑은 고딕" w:eastAsia="맑은 고딕" w:hAnsi="맑은 고딕" w:hint="eastAsia"/>
          <w:lang w:eastAsia="ko-KR"/>
        </w:rPr>
        <w:t>자명</w:t>
      </w:r>
      <w:r w:rsidR="00332DCE" w:rsidRPr="00834276">
        <w:rPr>
          <w:rFonts w:ascii="맑은 고딕" w:eastAsia="맑은 고딕" w:hAnsi="맑은 고딕" w:hint="eastAsia"/>
          <w:lang w:eastAsia="ko-KR"/>
        </w:rPr>
        <w:t>,</w:t>
      </w:r>
      <w:r w:rsidR="00332DCE" w:rsidRPr="00834276">
        <w:rPr>
          <w:rFonts w:ascii="맑은 고딕" w:eastAsia="맑은 고딕" w:hAnsi="맑은 고딕"/>
          <w:lang w:eastAsia="ko-KR"/>
        </w:rPr>
        <w:t xml:space="preserve"> </w:t>
      </w:r>
      <w:r w:rsidR="003F455A">
        <w:rPr>
          <w:rFonts w:ascii="맑은 고딕" w:eastAsia="맑은 고딕" w:hAnsi="맑은 고딕" w:hint="eastAsia"/>
          <w:lang w:eastAsia="ko-KR"/>
        </w:rPr>
        <w:t>사용자 비밀번호</w:t>
      </w:r>
      <w:r w:rsidR="00332DCE" w:rsidRPr="00834276">
        <w:rPr>
          <w:rFonts w:ascii="맑은 고딕" w:eastAsia="맑은 고딕" w:hAnsi="맑은 고딕" w:hint="eastAsia"/>
          <w:lang w:eastAsia="ko-KR"/>
        </w:rPr>
        <w:t>로 변경해 사</w:t>
      </w:r>
      <w:r w:rsidR="00547A85" w:rsidRPr="00834276">
        <w:rPr>
          <w:rFonts w:ascii="맑은 고딕" w:eastAsia="맑은 고딕" w:hAnsi="맑은 고딕" w:hint="eastAsia"/>
          <w:lang w:eastAsia="ko-KR"/>
        </w:rPr>
        <w:t>용해야 한다.</w:t>
      </w:r>
    </w:p>
    <w:p w14:paraId="48ED49B3" w14:textId="77777777" w:rsidR="00F957E0" w:rsidRPr="00834276" w:rsidRDefault="00F957E0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</w:p>
    <w:p w14:paraId="5E50A521" w14:textId="20CA94E9" w:rsidR="00C85DEC" w:rsidRPr="00834276" w:rsidRDefault="00F95A79" w:rsidP="00E77A38">
      <w:pPr>
        <w:pStyle w:val="2"/>
        <w:spacing w:line="240" w:lineRule="auto"/>
        <w:rPr>
          <w:rFonts w:ascii="맑은 고딕" w:eastAsia="맑은 고딕" w:hAnsi="맑은 고딕"/>
        </w:rPr>
      </w:pPr>
      <w:bookmarkStart w:id="25" w:name="_Toc131023034"/>
      <w:bookmarkStart w:id="26" w:name="_Toc134376565"/>
      <w:r w:rsidRPr="00834276">
        <w:rPr>
          <w:rFonts w:ascii="맑은 고딕" w:eastAsia="맑은 고딕" w:hAnsi="맑은 고딕"/>
        </w:rPr>
        <w:t>Supportability</w:t>
      </w:r>
      <w:bookmarkEnd w:id="25"/>
      <w:bookmarkEnd w:id="26"/>
    </w:p>
    <w:p w14:paraId="56DBDA0C" w14:textId="77777777" w:rsidR="00C85DEC" w:rsidRPr="00834276" w:rsidRDefault="00C85DEC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27" w:name="_Toc131023035"/>
      <w:bookmarkStart w:id="28" w:name="_Toc134376566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변수 명명 규칙</w:t>
      </w:r>
      <w:bookmarkEnd w:id="27"/>
      <w:bookmarkEnd w:id="28"/>
    </w:p>
    <w:p w14:paraId="4B48F040" w14:textId="478BB35B" w:rsidR="00C85DEC" w:rsidRDefault="00C85DEC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변</w:t>
      </w:r>
      <w:r w:rsidR="00B668FF">
        <w:rPr>
          <w:rFonts w:ascii="맑은 고딕" w:eastAsia="맑은 고딕" w:hAnsi="맑은 고딕" w:hint="eastAsia"/>
          <w:lang w:eastAsia="ko-KR"/>
        </w:rPr>
        <w:t>수명과 사용자 정의</w:t>
      </w:r>
      <w:r w:rsidR="00B668FF">
        <w:rPr>
          <w:rFonts w:ascii="맑은 고딕" w:eastAsia="맑은 고딕" w:hAnsi="맑은 고딕"/>
          <w:lang w:eastAsia="ko-KR"/>
        </w:rPr>
        <w:t xml:space="preserve"> </w:t>
      </w:r>
      <w:r w:rsidR="00B668FF">
        <w:rPr>
          <w:rFonts w:ascii="맑은 고딕" w:eastAsia="맑은 고딕" w:hAnsi="맑은 고딕" w:hint="eastAsia"/>
          <w:lang w:eastAsia="ko-KR"/>
        </w:rPr>
        <w:t>함수명은</w:t>
      </w:r>
      <w:r w:rsidRPr="00834276">
        <w:rPr>
          <w:rFonts w:ascii="맑은 고딕" w:eastAsia="맑은 고딕" w:hAnsi="맑은 고딕" w:hint="eastAsia"/>
          <w:lang w:eastAsia="ko-KR"/>
        </w:rPr>
        <w:t xml:space="preserve"> 카멜 표기법</w:t>
      </w:r>
      <w:r w:rsidR="004F07B9">
        <w:rPr>
          <w:rFonts w:ascii="맑은 고딕" w:eastAsia="맑은 고딕" w:hAnsi="맑은 고딕" w:hint="eastAsia"/>
          <w:lang w:eastAsia="ko-KR"/>
        </w:rPr>
        <w:t>을</w:t>
      </w:r>
      <w:r w:rsidRPr="00834276">
        <w:rPr>
          <w:rFonts w:ascii="맑은 고딕" w:eastAsia="맑은 고딕" w:hAnsi="맑은 고딕" w:hint="eastAsia"/>
          <w:lang w:eastAsia="ko-KR"/>
        </w:rPr>
        <w:t xml:space="preserve"> 따라 명명</w:t>
      </w:r>
      <w:r w:rsidR="00B668FF">
        <w:rPr>
          <w:rFonts w:ascii="맑은 고딕" w:eastAsia="맑은 고딕" w:hAnsi="맑은 고딕" w:hint="eastAsia"/>
          <w:lang w:eastAsia="ko-KR"/>
        </w:rPr>
        <w:t>한다.</w:t>
      </w:r>
      <w:r w:rsidR="00B668FF">
        <w:rPr>
          <w:rFonts w:ascii="맑은 고딕" w:eastAsia="맑은 고딕" w:hAnsi="맑은 고딕"/>
          <w:lang w:eastAsia="ko-KR"/>
        </w:rPr>
        <w:t xml:space="preserve"> </w:t>
      </w:r>
      <w:r w:rsidR="00B668FF">
        <w:rPr>
          <w:rFonts w:ascii="맑은 고딕" w:eastAsia="맑은 고딕" w:hAnsi="맑은 고딕" w:hint="eastAsia"/>
          <w:lang w:eastAsia="ko-KR"/>
        </w:rPr>
        <w:t xml:space="preserve">해당 </w:t>
      </w:r>
      <w:r w:rsidRPr="00834276">
        <w:rPr>
          <w:rFonts w:ascii="맑은 고딕" w:eastAsia="맑은 고딕" w:hAnsi="맑은 고딕" w:hint="eastAsia"/>
          <w:lang w:eastAsia="ko-KR"/>
        </w:rPr>
        <w:t>이름을 여러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단어가</w:t>
      </w:r>
      <w:r w:rsidR="00B668FF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이어진 이름으로 명명하는 경우,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  <w:r w:rsidRPr="00834276">
        <w:rPr>
          <w:rFonts w:ascii="맑은 고딕" w:eastAsia="맑은 고딕" w:hAnsi="맑은 고딕" w:hint="eastAsia"/>
          <w:lang w:eastAsia="ko-KR"/>
        </w:rPr>
        <w:t>첫 단어를 제외한 단어들의 모든 첫 글자는 대문자로 표기한다.</w:t>
      </w:r>
      <w:r w:rsidRPr="00834276">
        <w:rPr>
          <w:rFonts w:ascii="맑은 고딕" w:eastAsia="맑은 고딕" w:hAnsi="맑은 고딕"/>
          <w:lang w:eastAsia="ko-KR"/>
        </w:rPr>
        <w:t xml:space="preserve"> </w:t>
      </w:r>
    </w:p>
    <w:p w14:paraId="44124D2F" w14:textId="77777777" w:rsidR="004F07B9" w:rsidRPr="00834276" w:rsidRDefault="004F07B9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</w:p>
    <w:p w14:paraId="4835A4AF" w14:textId="033383F2" w:rsidR="00C85DEC" w:rsidRPr="00834276" w:rsidRDefault="009431B6" w:rsidP="00E77A38">
      <w:pPr>
        <w:pStyle w:val="2"/>
        <w:spacing w:line="240" w:lineRule="auto"/>
        <w:rPr>
          <w:rFonts w:ascii="맑은 고딕" w:eastAsia="맑은 고딕" w:hAnsi="맑은 고딕"/>
          <w:lang w:eastAsia="ko-KR"/>
        </w:rPr>
      </w:pPr>
      <w:bookmarkStart w:id="29" w:name="_Toc131023036"/>
      <w:bookmarkStart w:id="30" w:name="_Toc134376567"/>
      <w:r w:rsidRPr="00834276">
        <w:rPr>
          <w:rFonts w:ascii="맑은 고딕" w:eastAsia="맑은 고딕" w:hAnsi="맑은 고딕"/>
          <w:lang w:eastAsia="ko-KR"/>
        </w:rPr>
        <w:t>Design Constraints</w:t>
      </w:r>
      <w:bookmarkEnd w:id="29"/>
      <w:bookmarkEnd w:id="30"/>
    </w:p>
    <w:p w14:paraId="4CFBBAD2" w14:textId="77777777" w:rsidR="00C85DEC" w:rsidRPr="00834276" w:rsidRDefault="00C85DEC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31" w:name="_Toc134376568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개발 환경</w:t>
      </w:r>
      <w:bookmarkEnd w:id="31"/>
    </w:p>
    <w:p w14:paraId="52610469" w14:textId="2CE3CF16" w:rsidR="00614927" w:rsidRPr="00834276" w:rsidRDefault="009431B6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은 </w:t>
      </w:r>
      <w:r w:rsidR="00C85DEC" w:rsidRPr="00834276">
        <w:rPr>
          <w:rFonts w:ascii="맑은 고딕" w:eastAsia="맑은 고딕" w:hAnsi="맑은 고딕"/>
          <w:lang w:eastAsia="ko-KR"/>
        </w:rPr>
        <w:t>Android Studio</w:t>
      </w:r>
      <w:r w:rsidR="00762DDE" w:rsidRPr="00834276">
        <w:rPr>
          <w:rFonts w:ascii="맑은 고딕" w:eastAsia="맑은 고딕" w:hAnsi="맑은 고딕" w:hint="eastAsia"/>
          <w:lang w:eastAsia="ko-KR"/>
        </w:rPr>
        <w:t>와</w:t>
      </w:r>
      <w:r w:rsidR="0002017C" w:rsidRPr="00834276">
        <w:rPr>
          <w:rFonts w:ascii="맑은 고딕" w:eastAsia="맑은 고딕" w:hAnsi="맑은 고딕"/>
          <w:lang w:eastAsia="ko-KR"/>
        </w:rPr>
        <w:t xml:space="preserve"> XAMPP</w:t>
      </w:r>
      <w:r w:rsidR="00762DDE" w:rsidRPr="00834276">
        <w:rPr>
          <w:rFonts w:ascii="맑은 고딕" w:eastAsia="맑은 고딕" w:hAnsi="맑은 고딕" w:hint="eastAsia"/>
          <w:lang w:eastAsia="ko-KR"/>
        </w:rPr>
        <w:t>의</w:t>
      </w:r>
      <w:r w:rsidR="00762DDE" w:rsidRPr="00834276">
        <w:rPr>
          <w:rFonts w:ascii="맑은 고딕" w:eastAsia="맑은 고딕" w:hAnsi="맑은 고딕"/>
          <w:lang w:eastAsia="ko-KR"/>
        </w:rPr>
        <w:t xml:space="preserve"> Apache, MySQL</w:t>
      </w:r>
      <w:r w:rsidR="00762DDE" w:rsidRPr="00834276">
        <w:rPr>
          <w:rFonts w:ascii="맑은 고딕" w:eastAsia="맑은 고딕" w:hAnsi="맑은 고딕" w:hint="eastAsia"/>
          <w:lang w:eastAsia="ko-KR"/>
        </w:rPr>
        <w:t>을 연동해 개발하며,</w:t>
      </w:r>
      <w:r w:rsidR="00762DDE" w:rsidRPr="00834276">
        <w:rPr>
          <w:rFonts w:ascii="맑은 고딕" w:eastAsia="맑은 고딕" w:hAnsi="맑은 고딕"/>
          <w:lang w:eastAsia="ko-KR"/>
        </w:rPr>
        <w:t xml:space="preserve"> </w:t>
      </w:r>
      <w:r w:rsidR="00762DDE" w:rsidRPr="00834276">
        <w:rPr>
          <w:rFonts w:ascii="맑은 고딕" w:eastAsia="맑은 고딕" w:hAnsi="맑은 고딕" w:hint="eastAsia"/>
          <w:lang w:eastAsia="ko-KR"/>
        </w:rPr>
        <w:t xml:space="preserve">웹 서버 연동은 </w:t>
      </w:r>
      <w:r w:rsidR="00762DDE" w:rsidRPr="00834276">
        <w:rPr>
          <w:rFonts w:ascii="맑은 고딕" w:eastAsia="맑은 고딕" w:hAnsi="맑은 고딕"/>
          <w:lang w:eastAsia="ko-KR"/>
        </w:rPr>
        <w:t>Visual Studio Code</w:t>
      </w:r>
      <w:r w:rsidR="00380EB0" w:rsidRPr="00834276">
        <w:rPr>
          <w:rFonts w:ascii="맑은 고딕" w:eastAsia="맑은 고딕" w:hAnsi="맑은 고딕"/>
          <w:lang w:eastAsia="ko-KR"/>
        </w:rPr>
        <w:t xml:space="preserve"> </w:t>
      </w:r>
      <w:r w:rsidR="00380EB0" w:rsidRPr="00834276">
        <w:rPr>
          <w:rFonts w:ascii="맑은 고딕" w:eastAsia="맑은 고딕" w:hAnsi="맑은 고딕" w:hint="eastAsia"/>
          <w:lang w:eastAsia="ko-KR"/>
        </w:rPr>
        <w:t>통해</w:t>
      </w:r>
      <w:r w:rsidR="00762DDE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762DDE" w:rsidRPr="00834276">
        <w:rPr>
          <w:rFonts w:ascii="맑은 고딕" w:eastAsia="맑은 고딕" w:hAnsi="맑은 고딕"/>
          <w:lang w:eastAsia="ko-KR"/>
        </w:rPr>
        <w:t>PHP</w:t>
      </w:r>
      <w:r w:rsidR="00762DDE" w:rsidRPr="00834276">
        <w:rPr>
          <w:rFonts w:ascii="맑은 고딕" w:eastAsia="맑은 고딕" w:hAnsi="맑은 고딕" w:hint="eastAsia"/>
          <w:lang w:eastAsia="ko-KR"/>
        </w:rPr>
        <w:t>를</w:t>
      </w:r>
      <w:r w:rsidR="00380EB0" w:rsidRPr="00834276">
        <w:rPr>
          <w:rFonts w:ascii="맑은 고딕" w:eastAsia="맑은 고딕" w:hAnsi="맑은 고딕"/>
          <w:lang w:eastAsia="ko-KR"/>
        </w:rPr>
        <w:t xml:space="preserve"> </w:t>
      </w:r>
      <w:r w:rsidR="00380EB0" w:rsidRPr="00834276">
        <w:rPr>
          <w:rFonts w:ascii="맑은 고딕" w:eastAsia="맑은 고딕" w:hAnsi="맑은 고딕" w:hint="eastAsia"/>
          <w:lang w:eastAsia="ko-KR"/>
        </w:rPr>
        <w:t>사용해</w:t>
      </w:r>
      <w:r w:rsidR="00762DDE" w:rsidRPr="00834276">
        <w:rPr>
          <w:rFonts w:ascii="맑은 고딕" w:eastAsia="맑은 고딕" w:hAnsi="맑은 고딕" w:hint="eastAsia"/>
          <w:lang w:eastAsia="ko-KR"/>
        </w:rPr>
        <w:t xml:space="preserve"> 개발</w:t>
      </w:r>
      <w:r w:rsidR="00380EB0" w:rsidRPr="00834276">
        <w:rPr>
          <w:rFonts w:ascii="맑은 고딕" w:eastAsia="맑은 고딕" w:hAnsi="맑은 고딕" w:hint="eastAsia"/>
          <w:lang w:eastAsia="ko-KR"/>
        </w:rPr>
        <w:t>한</w:t>
      </w:r>
      <w:r w:rsidR="00762DDE" w:rsidRPr="00834276">
        <w:rPr>
          <w:rFonts w:ascii="맑은 고딕" w:eastAsia="맑은 고딕" w:hAnsi="맑은 고딕" w:hint="eastAsia"/>
          <w:lang w:eastAsia="ko-KR"/>
        </w:rPr>
        <w:t xml:space="preserve">다. </w:t>
      </w:r>
    </w:p>
    <w:p w14:paraId="0237E26F" w14:textId="22184DDA" w:rsidR="00ED185B" w:rsidRPr="00834276" w:rsidRDefault="00ED185B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 </w:t>
      </w:r>
      <w:r w:rsidRPr="00834276">
        <w:rPr>
          <w:rFonts w:ascii="맑은 고딕" w:eastAsia="맑은 고딕" w:hAnsi="맑은 고딕" w:hint="eastAsia"/>
          <w:lang w:eastAsia="ko-KR"/>
        </w:rPr>
        <w:t>개발 환경</w:t>
      </w:r>
    </w:p>
    <w:p w14:paraId="62773124" w14:textId="0731FD77" w:rsidR="00ED185B" w:rsidRPr="00834276" w:rsidRDefault="00435532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Android Studio(Dolphin, </w:t>
      </w:r>
      <w:r w:rsidRPr="00834276">
        <w:rPr>
          <w:rFonts w:ascii="맑은 고딕" w:eastAsia="맑은 고딕" w:hAnsi="맑은 고딕" w:hint="eastAsia"/>
          <w:lang w:eastAsia="ko-KR"/>
        </w:rPr>
        <w:t>v</w:t>
      </w:r>
      <w:r w:rsidRPr="00834276">
        <w:rPr>
          <w:rFonts w:ascii="맑은 고딕" w:eastAsia="맑은 고딕" w:hAnsi="맑은 고딕"/>
          <w:lang w:eastAsia="ko-KR"/>
        </w:rPr>
        <w:t>.2021.3.1)</w:t>
      </w:r>
      <w:r w:rsidRPr="00834276">
        <w:rPr>
          <w:rFonts w:ascii="맑은 고딕" w:eastAsia="맑은 고딕" w:hAnsi="맑은 고딕" w:hint="eastAsia"/>
          <w:lang w:eastAsia="ko-KR"/>
        </w:rPr>
        <w:t>,</w:t>
      </w:r>
      <w:r w:rsidRPr="00834276">
        <w:rPr>
          <w:rFonts w:ascii="맑은 고딕" w:eastAsia="맑은 고딕" w:hAnsi="맑은 고딕"/>
          <w:lang w:eastAsia="ko-KR"/>
        </w:rPr>
        <w:t xml:space="preserve"> MySQL(</w:t>
      </w:r>
      <w:r w:rsidR="00B8174B" w:rsidRPr="00834276">
        <w:rPr>
          <w:rFonts w:ascii="맑은 고딕" w:eastAsia="맑은 고딕" w:hAnsi="맑은 고딕"/>
          <w:lang w:eastAsia="ko-KR"/>
        </w:rPr>
        <w:t>v.</w:t>
      </w:r>
      <w:r w:rsidRPr="00834276">
        <w:rPr>
          <w:rFonts w:ascii="맑은 고딕" w:eastAsia="맑은 고딕" w:hAnsi="맑은 고딕"/>
          <w:lang w:eastAsia="ko-KR"/>
        </w:rPr>
        <w:t xml:space="preserve">10.4.28), </w:t>
      </w:r>
      <w:r w:rsidRPr="00834276">
        <w:rPr>
          <w:rFonts w:ascii="맑은 고딕" w:eastAsia="맑은 고딕" w:hAnsi="맑은 고딕" w:hint="eastAsia"/>
          <w:lang w:eastAsia="ko-KR"/>
        </w:rPr>
        <w:t>X</w:t>
      </w:r>
      <w:r w:rsidRPr="00834276">
        <w:rPr>
          <w:rFonts w:ascii="맑은 고딕" w:eastAsia="맑은 고딕" w:hAnsi="맑은 고딕"/>
          <w:lang w:eastAsia="ko-KR"/>
        </w:rPr>
        <w:t>AMPP(</w:t>
      </w:r>
      <w:r w:rsidR="00B8174B" w:rsidRPr="00834276">
        <w:rPr>
          <w:rFonts w:ascii="맑은 고딕" w:eastAsia="맑은 고딕" w:hAnsi="맑은 고딕"/>
          <w:lang w:eastAsia="ko-KR"/>
        </w:rPr>
        <w:t>v.</w:t>
      </w:r>
      <w:r w:rsidRPr="00834276">
        <w:rPr>
          <w:rFonts w:ascii="맑은 고딕" w:eastAsia="맑은 고딕" w:hAnsi="맑은 고딕"/>
          <w:lang w:eastAsia="ko-KR"/>
        </w:rPr>
        <w:t>8.2.4)</w:t>
      </w:r>
      <w:r w:rsidR="0007157F" w:rsidRPr="00834276">
        <w:rPr>
          <w:rFonts w:ascii="맑은 고딕" w:eastAsia="맑은 고딕" w:hAnsi="맑은 고딕"/>
          <w:lang w:eastAsia="ko-KR"/>
        </w:rPr>
        <w:t>, Apache(v.2.4.56)</w:t>
      </w:r>
      <w:r w:rsidR="00F8396F">
        <w:rPr>
          <w:rFonts w:ascii="맑은 고딕" w:eastAsia="맑은 고딕" w:hAnsi="맑은 고딕"/>
          <w:lang w:eastAsia="ko-KR"/>
        </w:rPr>
        <w:t>, Visual Studio Code(v.1.78)</w:t>
      </w:r>
    </w:p>
    <w:p w14:paraId="2D9BC0BE" w14:textId="49A03A7C" w:rsidR="00ED185B" w:rsidRPr="00834276" w:rsidRDefault="00ED185B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 </w:t>
      </w:r>
      <w:r w:rsidRPr="00834276">
        <w:rPr>
          <w:rFonts w:ascii="맑은 고딕" w:eastAsia="맑은 고딕" w:hAnsi="맑은 고딕" w:hint="eastAsia"/>
          <w:lang w:eastAsia="ko-KR"/>
        </w:rPr>
        <w:t>개발 언어</w:t>
      </w:r>
    </w:p>
    <w:p w14:paraId="57928619" w14:textId="2E7C8261" w:rsidR="0007157F" w:rsidRPr="00834276" w:rsidRDefault="0007157F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>PHP(v.8.2.4), JAVA(v.11.0.13)</w:t>
      </w:r>
    </w:p>
    <w:p w14:paraId="7B00845A" w14:textId="7CBD663E" w:rsidR="0086490B" w:rsidRPr="00834276" w:rsidRDefault="007C4C8A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32" w:name="_Toc131023039"/>
      <w:r w:rsidRPr="00834276">
        <w:rPr>
          <w:rFonts w:ascii="맑은 고딕" w:eastAsia="맑은 고딕" w:hAnsi="맑은 고딕" w:hint="eastAsia"/>
          <w:i w:val="0"/>
          <w:iCs/>
          <w:lang w:eastAsia="ko-KR"/>
        </w:rPr>
        <w:t>A</w:t>
      </w:r>
      <w:r w:rsidRPr="00834276">
        <w:rPr>
          <w:rFonts w:ascii="맑은 고딕" w:eastAsia="맑은 고딕" w:hAnsi="맑은 고딕"/>
          <w:i w:val="0"/>
          <w:iCs/>
          <w:lang w:eastAsia="ko-KR"/>
        </w:rPr>
        <w:t>ndroid Studio</w:t>
      </w:r>
    </w:p>
    <w:p w14:paraId="12507EB2" w14:textId="0DB78A2B" w:rsidR="007C4C8A" w:rsidRPr="00834276" w:rsidRDefault="00DC00DF" w:rsidP="00E77A38">
      <w:pPr>
        <w:spacing w:line="240" w:lineRule="auto"/>
        <w:ind w:left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어플리케이션의 A</w:t>
      </w:r>
      <w:r w:rsidRPr="00834276">
        <w:rPr>
          <w:rFonts w:ascii="맑은 고딕" w:eastAsia="맑은 고딕" w:hAnsi="맑은 고딕"/>
          <w:lang w:eastAsia="ko-KR"/>
        </w:rPr>
        <w:t xml:space="preserve">ndroid Studio </w:t>
      </w:r>
      <w:r w:rsidRPr="00834276">
        <w:rPr>
          <w:rFonts w:ascii="맑은 고딕" w:eastAsia="맑은 고딕" w:hAnsi="맑은 고딕" w:hint="eastAsia"/>
          <w:lang w:eastAsia="ko-KR"/>
        </w:rPr>
        <w:t xml:space="preserve">프로젝트는 </w:t>
      </w:r>
      <w:r w:rsidR="00990FB1" w:rsidRPr="00834276">
        <w:rPr>
          <w:rFonts w:ascii="맑은 고딕" w:eastAsia="맑은 고딕" w:hAnsi="맑은 고딕"/>
          <w:lang w:eastAsia="ko-KR"/>
        </w:rPr>
        <w:t>Tiramisu(API Level 33</w:t>
      </w:r>
      <w:r w:rsidR="00435532" w:rsidRPr="00834276">
        <w:rPr>
          <w:rFonts w:ascii="맑은 고딕" w:eastAsia="맑은 고딕" w:hAnsi="맑은 고딕"/>
          <w:lang w:eastAsia="ko-KR"/>
        </w:rPr>
        <w:t xml:space="preserve">) </w:t>
      </w:r>
      <w:r w:rsidR="00435532" w:rsidRPr="00834276">
        <w:rPr>
          <w:rFonts w:ascii="맑은 고딕" w:eastAsia="맑은 고딕" w:hAnsi="맑은 고딕" w:hint="eastAsia"/>
          <w:lang w:eastAsia="ko-KR"/>
        </w:rPr>
        <w:t>대상</w:t>
      </w:r>
      <w:r w:rsidR="00990FB1" w:rsidRPr="00834276">
        <w:rPr>
          <w:rFonts w:ascii="맑은 고딕" w:eastAsia="맑은 고딕" w:hAnsi="맑은 고딕" w:hint="eastAsia"/>
          <w:lang w:eastAsia="ko-KR"/>
        </w:rPr>
        <w:t>으로 개발</w:t>
      </w:r>
      <w:r w:rsidR="00FE01CE" w:rsidRPr="00834276">
        <w:rPr>
          <w:rFonts w:ascii="맑은 고딕" w:eastAsia="맑은 고딕" w:hAnsi="맑은 고딕" w:hint="eastAsia"/>
          <w:lang w:eastAsia="ko-KR"/>
        </w:rPr>
        <w:t>하며</w:t>
      </w:r>
      <w:r w:rsidR="00990FB1" w:rsidRPr="00834276">
        <w:rPr>
          <w:rFonts w:ascii="맑은 고딕" w:eastAsia="맑은 고딕" w:hAnsi="맑은 고딕" w:hint="eastAsia"/>
          <w:lang w:eastAsia="ko-KR"/>
        </w:rPr>
        <w:t>,</w:t>
      </w:r>
      <w:r w:rsidR="00990FB1" w:rsidRPr="00834276">
        <w:rPr>
          <w:rFonts w:ascii="맑은 고딕" w:eastAsia="맑은 고딕" w:hAnsi="맑은 고딕"/>
          <w:lang w:eastAsia="ko-KR"/>
        </w:rPr>
        <w:t xml:space="preserve"> </w:t>
      </w:r>
      <w:r w:rsidR="00990FB1" w:rsidRPr="00834276">
        <w:rPr>
          <w:rFonts w:ascii="맑은 고딕" w:eastAsia="맑은 고딕" w:hAnsi="맑은 고딕" w:hint="eastAsia"/>
          <w:lang w:eastAsia="ko-KR"/>
        </w:rPr>
        <w:t xml:space="preserve">해당 </w:t>
      </w:r>
      <w:r w:rsidR="00990FB1" w:rsidRPr="00834276">
        <w:rPr>
          <w:rFonts w:ascii="맑은 고딕" w:eastAsia="맑은 고딕" w:hAnsi="맑은 고딕" w:hint="eastAsia"/>
          <w:lang w:eastAsia="ko-KR"/>
        </w:rPr>
        <w:lastRenderedPageBreak/>
        <w:t>프로젝트의 빌드 종속 항목으로</w:t>
      </w:r>
      <w:r w:rsidR="00990FB1" w:rsidRPr="00834276">
        <w:rPr>
          <w:rFonts w:ascii="맑은 고딕" w:eastAsia="맑은 고딕" w:hAnsi="맑은 고딕"/>
          <w:lang w:eastAsia="ko-KR"/>
        </w:rPr>
        <w:t xml:space="preserve"> 'com.android.volley:volley:1.2.1'</w:t>
      </w:r>
      <w:r w:rsidR="00755A4D">
        <w:rPr>
          <w:rFonts w:ascii="맑은 고딕" w:eastAsia="맑은 고딕" w:hAnsi="맑은 고딕" w:hint="eastAsia"/>
          <w:lang w:eastAsia="ko-KR"/>
        </w:rPr>
        <w:t xml:space="preserve">와 </w:t>
      </w:r>
      <w:r w:rsidR="00990FB1" w:rsidRPr="00834276">
        <w:rPr>
          <w:rFonts w:ascii="맑은 고딕" w:eastAsia="맑은 고딕" w:hAnsi="맑은 고딕"/>
          <w:lang w:eastAsia="ko-KR"/>
        </w:rPr>
        <w:t xml:space="preserve">'androidx.recyclerview:recyclerview:1.3.0' </w:t>
      </w:r>
      <w:r w:rsidR="00990FB1" w:rsidRPr="00834276">
        <w:rPr>
          <w:rFonts w:ascii="맑은 고딕" w:eastAsia="맑은 고딕" w:hAnsi="맑은 고딕" w:hint="eastAsia"/>
          <w:lang w:eastAsia="ko-KR"/>
        </w:rPr>
        <w:t>라이브러리 모듈을 추가해 개발한다.</w:t>
      </w:r>
    </w:p>
    <w:p w14:paraId="73F6FB2F" w14:textId="77777777" w:rsidR="004417EC" w:rsidRPr="00834276" w:rsidRDefault="004417EC" w:rsidP="00E77A38">
      <w:pPr>
        <w:spacing w:line="240" w:lineRule="auto"/>
        <w:rPr>
          <w:rFonts w:ascii="맑은 고딕" w:eastAsia="맑은 고딕" w:hAnsi="맑은 고딕"/>
          <w:lang w:eastAsia="ko-KR"/>
        </w:rPr>
      </w:pPr>
    </w:p>
    <w:p w14:paraId="1D5762C9" w14:textId="174F9530" w:rsidR="00C85DEC" w:rsidRPr="00834276" w:rsidRDefault="009431B6" w:rsidP="00E77A38">
      <w:pPr>
        <w:pStyle w:val="2"/>
        <w:spacing w:line="240" w:lineRule="auto"/>
        <w:rPr>
          <w:rFonts w:ascii="맑은 고딕" w:eastAsia="맑은 고딕" w:hAnsi="맑은 고딕"/>
          <w:lang w:eastAsia="ko-KR"/>
        </w:rPr>
      </w:pPr>
      <w:bookmarkStart w:id="33" w:name="_Toc131023040"/>
      <w:bookmarkStart w:id="34" w:name="_Toc134376569"/>
      <w:bookmarkEnd w:id="32"/>
      <w:r w:rsidRPr="00834276">
        <w:rPr>
          <w:rFonts w:ascii="맑은 고딕" w:eastAsia="맑은 고딕" w:hAnsi="맑은 고딕" w:hint="eastAsia"/>
          <w:lang w:eastAsia="ko-KR"/>
        </w:rPr>
        <w:t>Interfaces</w:t>
      </w:r>
      <w:bookmarkEnd w:id="33"/>
      <w:bookmarkEnd w:id="34"/>
    </w:p>
    <w:p w14:paraId="3C757530" w14:textId="6BEC6E5A" w:rsidR="00C85DEC" w:rsidRPr="00834276" w:rsidRDefault="009431B6" w:rsidP="00E77A38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bookmarkStart w:id="35" w:name="_Toc131023041"/>
      <w:bookmarkStart w:id="36" w:name="_Toc134376570"/>
      <w:r w:rsidRPr="00834276">
        <w:rPr>
          <w:rFonts w:ascii="맑은 고딕" w:eastAsia="맑은 고딕" w:hAnsi="맑은 고딕"/>
          <w:i w:val="0"/>
          <w:iCs/>
          <w:lang w:eastAsia="ko-KR"/>
        </w:rPr>
        <w:t>User Interfaces</w:t>
      </w:r>
      <w:bookmarkEnd w:id="35"/>
      <w:bookmarkEnd w:id="36"/>
    </w:p>
    <w:p w14:paraId="011D86D0" w14:textId="4819DEB8" w:rsidR="00C85DEC" w:rsidRPr="00834276" w:rsidRDefault="009431B6" w:rsidP="00E77A38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</w:t>
      </w:r>
      <w:r w:rsidR="00C85DEC" w:rsidRPr="00834276">
        <w:rPr>
          <w:rFonts w:ascii="맑은 고딕" w:eastAsia="맑은 고딕" w:hAnsi="맑은 고딕" w:hint="eastAsia"/>
          <w:lang w:eastAsia="ko-KR"/>
        </w:rPr>
        <w:t>은 기본적으로 화면 터치</w:t>
      </w:r>
      <w:r w:rsidR="00BA1133" w:rsidRPr="00834276">
        <w:rPr>
          <w:rFonts w:ascii="맑은 고딕" w:eastAsia="맑은 고딕" w:hAnsi="맑은 고딕" w:hint="eastAsia"/>
          <w:lang w:eastAsia="ko-KR"/>
        </w:rPr>
        <w:t xml:space="preserve"> 및 클릭을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통해 기능이 실행되도록 지원한다.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회원가입</w:t>
      </w:r>
      <w:r w:rsidR="00BA1133" w:rsidRPr="00834276">
        <w:rPr>
          <w:rFonts w:ascii="맑은 고딕" w:eastAsia="맑은 고딕" w:hAnsi="맑은 고딕" w:hint="eastAsia"/>
          <w:lang w:eastAsia="ko-KR"/>
        </w:rPr>
        <w:t xml:space="preserve"> 및 회원 인증은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</w:t>
      </w:r>
      <w:r w:rsidR="00BA1133" w:rsidRPr="00834276">
        <w:rPr>
          <w:rFonts w:ascii="맑은 고딕" w:eastAsia="맑은 고딕" w:hAnsi="맑은 고딕" w:hint="eastAsia"/>
          <w:lang w:eastAsia="ko-KR"/>
        </w:rPr>
        <w:t xml:space="preserve">사용자의 </w:t>
      </w:r>
      <w:r w:rsidR="00C85DEC" w:rsidRPr="00834276">
        <w:rPr>
          <w:rFonts w:ascii="맑은 고딕" w:eastAsia="맑은 고딕" w:hAnsi="맑은 고딕" w:hint="eastAsia"/>
          <w:lang w:eastAsia="ko-KR"/>
        </w:rPr>
        <w:t>정보 입력</w:t>
      </w:r>
      <w:r w:rsidR="00BA1133" w:rsidRPr="00834276">
        <w:rPr>
          <w:rFonts w:ascii="맑은 고딕" w:eastAsia="맑은 고딕" w:hAnsi="맑은 고딕" w:hint="eastAsia"/>
          <w:lang w:eastAsia="ko-KR"/>
        </w:rPr>
        <w:t xml:space="preserve">과 의학용어 검색 기능을 이용하기 위한 </w:t>
      </w:r>
      <w:r w:rsidR="00C85DEC" w:rsidRPr="00834276">
        <w:rPr>
          <w:rFonts w:ascii="맑은 고딕" w:eastAsia="맑은 고딕" w:hAnsi="맑은 고딕" w:hint="eastAsia"/>
          <w:lang w:eastAsia="ko-KR"/>
        </w:rPr>
        <w:t>아이디</w:t>
      </w:r>
      <w:r w:rsidR="00BA1133" w:rsidRPr="00834276">
        <w:rPr>
          <w:rFonts w:ascii="맑은 고딕" w:eastAsia="맑은 고딕" w:hAnsi="맑은 고딕" w:hint="eastAsia"/>
          <w:lang w:eastAsia="ko-KR"/>
        </w:rPr>
        <w:t>,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비밀번호 입력</w:t>
      </w:r>
      <w:r w:rsidR="00BA1133" w:rsidRPr="00834276">
        <w:rPr>
          <w:rFonts w:ascii="맑은 고딕" w:eastAsia="맑은 고딕" w:hAnsi="맑은 고딕" w:hint="eastAsia"/>
          <w:lang w:eastAsia="ko-KR"/>
        </w:rPr>
        <w:t>을 통해 실행된다.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F24FA2" w:rsidRPr="00834276">
        <w:rPr>
          <w:rFonts w:ascii="맑은 고딕" w:eastAsia="맑은 고딕" w:hAnsi="맑은 고딕" w:hint="eastAsia"/>
          <w:lang w:eastAsia="ko-KR"/>
        </w:rPr>
        <w:t>의학용어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검색은 화면의 </w:t>
      </w:r>
      <w:r w:rsidR="00BA1133" w:rsidRPr="00834276">
        <w:rPr>
          <w:rFonts w:ascii="맑은 고딕" w:eastAsia="맑은 고딕" w:hAnsi="맑은 고딕" w:hint="eastAsia"/>
          <w:lang w:eastAsia="ko-KR"/>
        </w:rPr>
        <w:t xml:space="preserve">인덱스 버튼 선택과 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텍스트 입력 창에 </w:t>
      </w:r>
      <w:r w:rsidR="00BA1133" w:rsidRPr="00834276">
        <w:rPr>
          <w:rFonts w:ascii="맑은 고딕" w:eastAsia="맑은 고딕" w:hAnsi="맑은 고딕" w:hint="eastAsia"/>
          <w:lang w:eastAsia="ko-KR"/>
        </w:rPr>
        <w:t>의학용어</w:t>
      </w:r>
      <w:r w:rsidR="00C85DEC" w:rsidRPr="00834276">
        <w:rPr>
          <w:rFonts w:ascii="맑은 고딕" w:eastAsia="맑은 고딕" w:hAnsi="맑은 고딕" w:hint="eastAsia"/>
          <w:lang w:eastAsia="ko-KR"/>
        </w:rPr>
        <w:t>(영/한</w:t>
      </w:r>
      <w:r w:rsidR="00C85DEC" w:rsidRPr="00834276">
        <w:rPr>
          <w:rFonts w:ascii="맑은 고딕" w:eastAsia="맑은 고딕" w:hAnsi="맑은 고딕"/>
          <w:lang w:eastAsia="ko-KR"/>
        </w:rPr>
        <w:t>)</w:t>
      </w:r>
      <w:r w:rsidR="00BA1133" w:rsidRPr="00834276">
        <w:rPr>
          <w:rFonts w:ascii="맑은 고딕" w:eastAsia="맑은 고딕" w:hAnsi="맑은 고딕" w:hint="eastAsia"/>
          <w:lang w:eastAsia="ko-KR"/>
        </w:rPr>
        <w:t>를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입력</w:t>
      </w:r>
      <w:r w:rsidR="00CD1E17" w:rsidRPr="00834276">
        <w:rPr>
          <w:rFonts w:ascii="맑은 고딕" w:eastAsia="맑은 고딕" w:hAnsi="맑은 고딕" w:hint="eastAsia"/>
          <w:lang w:eastAsia="ko-KR"/>
        </w:rPr>
        <w:t>을 통해 실행되며,</w:t>
      </w:r>
      <w:r w:rsidR="00CD1E17" w:rsidRPr="00834276">
        <w:rPr>
          <w:rFonts w:ascii="맑은 고딕" w:eastAsia="맑은 고딕" w:hAnsi="맑은 고딕"/>
          <w:lang w:eastAsia="ko-KR"/>
        </w:rPr>
        <w:t xml:space="preserve"> </w:t>
      </w:r>
      <w:r w:rsidR="00CD1E17" w:rsidRPr="00834276">
        <w:rPr>
          <w:rFonts w:ascii="맑은 고딕" w:eastAsia="맑은 고딕" w:hAnsi="맑은 고딕" w:hint="eastAsia"/>
          <w:lang w:eastAsia="ko-KR"/>
        </w:rPr>
        <w:t>단어장</w:t>
      </w:r>
      <w:r w:rsidR="00CD1E17" w:rsidRPr="00834276">
        <w:rPr>
          <w:rFonts w:ascii="맑은 고딕" w:eastAsia="맑은 고딕" w:hAnsi="맑은 고딕"/>
          <w:lang w:eastAsia="ko-KR"/>
        </w:rPr>
        <w:t xml:space="preserve"> </w:t>
      </w:r>
      <w:r w:rsidR="00CD1E17" w:rsidRPr="00834276">
        <w:rPr>
          <w:rFonts w:ascii="맑은 고딕" w:eastAsia="맑은 고딕" w:hAnsi="맑은 고딕" w:hint="eastAsia"/>
          <w:lang w:eastAsia="ko-KR"/>
        </w:rPr>
        <w:t>또한 각 의학용어의 우측에 위치한 이미지 버튼을 통해 실행된다.</w:t>
      </w:r>
    </w:p>
    <w:p w14:paraId="4DEA746A" w14:textId="0EBDA254" w:rsidR="00B668FF" w:rsidRPr="007838CC" w:rsidRDefault="007838CC" w:rsidP="007838CC">
      <w:pPr>
        <w:pStyle w:val="4"/>
        <w:rPr>
          <w:rFonts w:ascii="맑은 고딕" w:eastAsia="맑은 고딕" w:hAnsi="맑은 고딕"/>
          <w:lang w:eastAsia="ko-KR"/>
        </w:rPr>
      </w:pPr>
      <w:r w:rsidRPr="007838CC">
        <w:rPr>
          <w:rFonts w:ascii="맑은 고딕" w:eastAsia="맑은 고딕" w:hAnsi="맑은 고딕" w:hint="eastAsia"/>
          <w:lang w:eastAsia="ko-KR"/>
        </w:rPr>
        <w:t>회원관리</w:t>
      </w:r>
      <w:r>
        <w:rPr>
          <w:rFonts w:ascii="맑은 고딕" w:eastAsia="맑은 고딕" w:hAnsi="맑은 고딕" w:hint="eastAsia"/>
          <w:lang w:eastAsia="ko-KR"/>
        </w:rPr>
        <w:t>(로그인</w:t>
      </w:r>
      <w:r>
        <w:rPr>
          <w:rFonts w:ascii="맑은 고딕" w:eastAsia="맑은 고딕" w:hAnsi="맑은 고딕"/>
          <w:lang w:eastAsia="ko-KR"/>
        </w:rPr>
        <w:t>)</w:t>
      </w:r>
    </w:p>
    <w:p w14:paraId="3F9BB16C" w14:textId="35C90CAB" w:rsidR="007838CC" w:rsidRDefault="002B28B0" w:rsidP="007838CC">
      <w:pPr>
        <w:rPr>
          <w:lang w:eastAsia="ko-KR"/>
        </w:rPr>
      </w:pPr>
      <w:r w:rsidRPr="002B28B0">
        <w:rPr>
          <w:lang w:eastAsia="ko-KR"/>
        </w:rPr>
        <w:drawing>
          <wp:inline distT="0" distB="0" distL="0" distR="0" wp14:anchorId="7CF7DA4D" wp14:editId="40D53681">
            <wp:extent cx="2034591" cy="3825240"/>
            <wp:effectExtent l="0" t="0" r="3810" b="3810"/>
            <wp:docPr id="8316263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635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591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BE5" w14:textId="55AE65C3" w:rsidR="002B28B0" w:rsidRPr="002B28B0" w:rsidRDefault="002B28B0" w:rsidP="002B28B0">
      <w:pPr>
        <w:widowControl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2B28B0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>회원 가입 버튼 클릭을 통해 회원 가입 화면으로 전환</w:t>
      </w:r>
    </w:p>
    <w:p w14:paraId="700E2283" w14:textId="5093CB53" w:rsidR="002D46BB" w:rsidRDefault="002B28B0" w:rsidP="002B28B0">
      <w:pPr>
        <w:widowControl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2B28B0">
        <w:rPr>
          <w:rFonts w:ascii="맑은 고딕" w:eastAsia="맑은 고딕" w:hAnsi="맑은 고딕" w:hint="eastAsia"/>
          <w:lang w:eastAsia="ko-KR"/>
        </w:rPr>
        <w:t>②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 w:rsidR="00BD5945">
        <w:rPr>
          <w:rFonts w:ascii="맑은 고딕" w:eastAsia="맑은 고딕" w:hAnsi="맑은 고딕" w:hint="eastAsia"/>
          <w:lang w:eastAsia="ko-KR"/>
        </w:rPr>
        <w:t>사용자의 아이디,</w:t>
      </w:r>
      <w:r w:rsidR="00BD5945">
        <w:rPr>
          <w:rFonts w:ascii="맑은 고딕" w:eastAsia="맑은 고딕" w:hAnsi="맑은 고딕"/>
          <w:lang w:eastAsia="ko-KR"/>
        </w:rPr>
        <w:t xml:space="preserve"> </w:t>
      </w:r>
      <w:r w:rsidR="00BD5945">
        <w:rPr>
          <w:rFonts w:ascii="맑은 고딕" w:eastAsia="맑은 고딕" w:hAnsi="맑은 고딕" w:hint="eastAsia"/>
          <w:lang w:eastAsia="ko-KR"/>
        </w:rPr>
        <w:t>비밀번호</w:t>
      </w:r>
      <w:r w:rsidR="00BD5945">
        <w:rPr>
          <w:rFonts w:ascii="맑은 고딕" w:eastAsia="맑은 고딕" w:hAnsi="맑은 고딕"/>
          <w:lang w:eastAsia="ko-KR"/>
        </w:rPr>
        <w:t xml:space="preserve"> </w:t>
      </w:r>
      <w:r w:rsidR="00BD5945">
        <w:rPr>
          <w:rFonts w:ascii="맑은 고딕" w:eastAsia="맑은 고딕" w:hAnsi="맑은 고딕" w:hint="eastAsia"/>
          <w:lang w:eastAsia="ko-KR"/>
        </w:rPr>
        <w:t>입력 후,</w:t>
      </w:r>
      <w:r w:rsidR="00BD5945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로그인 버튼 클릭을 통해 </w:t>
      </w:r>
      <w:r w:rsidR="00BD5945">
        <w:rPr>
          <w:rFonts w:ascii="맑은 고딕" w:eastAsia="맑은 고딕" w:hAnsi="맑은 고딕" w:hint="eastAsia"/>
          <w:lang w:eastAsia="ko-KR"/>
        </w:rPr>
        <w:t>메뉴 화면으로 전환</w:t>
      </w:r>
    </w:p>
    <w:p w14:paraId="719B11E6" w14:textId="64A979CE" w:rsidR="002D46BB" w:rsidRDefault="002D46BB" w:rsidP="002D46BB">
      <w:pPr>
        <w:pStyle w:val="4"/>
        <w:rPr>
          <w:rFonts w:ascii="맑은 고딕" w:eastAsia="맑은 고딕" w:hAnsi="맑은 고딕"/>
          <w:lang w:eastAsia="ko-KR"/>
        </w:rPr>
      </w:pPr>
      <w:r w:rsidRPr="007838CC">
        <w:rPr>
          <w:rFonts w:ascii="맑은 고딕" w:eastAsia="맑은 고딕" w:hAnsi="맑은 고딕" w:hint="eastAsia"/>
          <w:lang w:eastAsia="ko-KR"/>
        </w:rPr>
        <w:lastRenderedPageBreak/>
        <w:t>회원관리</w:t>
      </w:r>
      <w:r>
        <w:rPr>
          <w:rFonts w:ascii="맑은 고딕" w:eastAsia="맑은 고딕" w:hAnsi="맑은 고딕" w:hint="eastAsia"/>
          <w:lang w:eastAsia="ko-KR"/>
        </w:rPr>
        <w:t>(</w:t>
      </w:r>
      <w:r>
        <w:rPr>
          <w:rFonts w:ascii="맑은 고딕" w:eastAsia="맑은 고딕" w:hAnsi="맑은 고딕" w:hint="eastAsia"/>
          <w:lang w:eastAsia="ko-KR"/>
        </w:rPr>
        <w:t>회원가입</w:t>
      </w:r>
      <w:r>
        <w:rPr>
          <w:rFonts w:ascii="맑은 고딕" w:eastAsia="맑은 고딕" w:hAnsi="맑은 고딕"/>
          <w:lang w:eastAsia="ko-KR"/>
        </w:rPr>
        <w:t>)</w:t>
      </w:r>
    </w:p>
    <w:p w14:paraId="56FE73D0" w14:textId="67764BCF" w:rsidR="002D46BB" w:rsidRDefault="002B28B0" w:rsidP="002D46BB">
      <w:pPr>
        <w:rPr>
          <w:lang w:eastAsia="ko-KR"/>
        </w:rPr>
      </w:pPr>
      <w:r w:rsidRPr="002B28B0">
        <w:rPr>
          <w:lang w:eastAsia="ko-KR"/>
        </w:rPr>
        <w:drawing>
          <wp:inline distT="0" distB="0" distL="0" distR="0" wp14:anchorId="40473830" wp14:editId="266511FC">
            <wp:extent cx="2080260" cy="3906697"/>
            <wp:effectExtent l="0" t="0" r="0" b="3810"/>
            <wp:docPr id="177432700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7000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9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189A" w14:textId="1645630A" w:rsidR="00BD5945" w:rsidRPr="00BD5945" w:rsidRDefault="00BD5945" w:rsidP="00BD5945">
      <w:pPr>
        <w:rPr>
          <w:rFonts w:ascii="맑은 고딕" w:eastAsia="맑은 고딕" w:hAnsi="맑은 고딕" w:hint="eastAsia"/>
          <w:lang w:eastAsia="ko-KR"/>
        </w:rPr>
      </w:pPr>
      <w:r w:rsidRPr="00BD5945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>아이디 입력 후</w:t>
      </w:r>
      <w:r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중복 확인 버튼 클릭을 통해 아이디 사용 가능 여부 판단</w:t>
      </w:r>
    </w:p>
    <w:p w14:paraId="00BCA2B7" w14:textId="5EB62F99" w:rsidR="00BD5945" w:rsidRPr="00BD5945" w:rsidRDefault="00BD5945" w:rsidP="00BD5945">
      <w:pPr>
        <w:rPr>
          <w:rFonts w:ascii="맑은 고딕" w:eastAsia="맑은 고딕" w:hAnsi="맑은 고딕" w:hint="eastAsia"/>
          <w:lang w:eastAsia="ko-KR"/>
        </w:rPr>
      </w:pPr>
      <w:r w:rsidRPr="00BD5945">
        <w:rPr>
          <w:rFonts w:ascii="맑은 고딕" w:eastAsia="맑은 고딕" w:hAnsi="맑은 고딕" w:hint="eastAsia"/>
          <w:lang w:eastAsia="ko-KR"/>
        </w:rPr>
        <w:t xml:space="preserve">② </w:t>
      </w:r>
      <w:r>
        <w:rPr>
          <w:rFonts w:ascii="맑은 고딕" w:eastAsia="맑은 고딕" w:hAnsi="맑은 고딕" w:hint="eastAsia"/>
          <w:lang w:eastAsia="ko-KR"/>
        </w:rPr>
        <w:t>비밀번호</w:t>
      </w:r>
      <w:r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비밀번호 확인 입력 후,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확인 버튼 클릭을 통해 비밀번호 일치 여부 판단</w:t>
      </w:r>
    </w:p>
    <w:p w14:paraId="01CE81EB" w14:textId="5C2E3895" w:rsidR="00BD5945" w:rsidRPr="00BD5945" w:rsidRDefault="00BD5945" w:rsidP="00BD5945">
      <w:pPr>
        <w:rPr>
          <w:rFonts w:ascii="맑은 고딕" w:eastAsia="맑은 고딕" w:hAnsi="맑은 고딕" w:hint="eastAsia"/>
          <w:lang w:eastAsia="ko-KR"/>
        </w:rPr>
      </w:pPr>
      <w:r w:rsidRPr="00BD5945">
        <w:rPr>
          <w:rFonts w:ascii="맑은 고딕" w:eastAsia="맑은 고딕" w:hAnsi="맑은 고딕" w:hint="eastAsia"/>
          <w:lang w:eastAsia="ko-KR"/>
        </w:rPr>
        <w:t>③</w:t>
      </w:r>
      <w:r>
        <w:rPr>
          <w:rFonts w:ascii="맑은 고딕" w:eastAsia="맑은 고딕" w:hAnsi="맑은 고딕" w:hint="eastAsia"/>
          <w:lang w:eastAsia="ko-KR"/>
        </w:rPr>
        <w:t xml:space="preserve"> 아이디 중복 확인과 비밀번호 일치 확인 후,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회원가입 버튼 클릭을 통해 회원가입과 동시에 로그인 화면으로 전환</w:t>
      </w:r>
    </w:p>
    <w:p w14:paraId="38388FB1" w14:textId="763C3163" w:rsidR="002D46BB" w:rsidRDefault="00224F7B" w:rsidP="002D46BB">
      <w:pPr>
        <w:pStyle w:val="4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메뉴</w:t>
      </w:r>
    </w:p>
    <w:p w14:paraId="5121C336" w14:textId="3512632B" w:rsidR="002D46BB" w:rsidRDefault="00224F7B" w:rsidP="002D46BB">
      <w:pPr>
        <w:rPr>
          <w:lang w:eastAsia="ko-KR"/>
        </w:rPr>
      </w:pPr>
      <w:r w:rsidRPr="00224F7B">
        <w:rPr>
          <w:lang w:eastAsia="ko-KR"/>
        </w:rPr>
        <w:drawing>
          <wp:inline distT="0" distB="0" distL="0" distR="0" wp14:anchorId="1D732E9B" wp14:editId="62BDCCC2">
            <wp:extent cx="2112041" cy="3573780"/>
            <wp:effectExtent l="0" t="0" r="2540" b="7620"/>
            <wp:docPr id="10112348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4847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041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CF90" w14:textId="6BF1F5F0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>인덱스 버튼 클릭을 통해 인덱스 검색 화면으로 전환</w:t>
      </w:r>
    </w:p>
    <w:p w14:paraId="327C771E" w14:textId="1727885C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② </w:t>
      </w:r>
      <w:r>
        <w:rPr>
          <w:rFonts w:ascii="맑은 고딕" w:eastAsia="맑은 고딕" w:hAnsi="맑은 고딕" w:hint="eastAsia"/>
          <w:lang w:eastAsia="ko-KR"/>
        </w:rPr>
        <w:t>텍스트 버튼 클릭을 통해 텍스트 검색 화면으로 전환</w:t>
      </w:r>
    </w:p>
    <w:p w14:paraId="6BF28F64" w14:textId="06C44FEB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③</w:t>
      </w:r>
      <w:r>
        <w:rPr>
          <w:rFonts w:ascii="맑은 고딕" w:eastAsia="맑은 고딕" w:hAnsi="맑은 고딕" w:hint="eastAsia"/>
          <w:lang w:eastAsia="ko-KR"/>
        </w:rPr>
        <w:t xml:space="preserve"> 단어장 버튼 클릭을 통해 단어장 화면으로 전환</w:t>
      </w:r>
    </w:p>
    <w:p w14:paraId="4AA1048B" w14:textId="3C553F2F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④</w:t>
      </w:r>
      <w:r>
        <w:rPr>
          <w:rFonts w:ascii="맑은 고딕" w:eastAsia="맑은 고딕" w:hAnsi="맑은 고딕" w:hint="eastAsia"/>
          <w:lang w:eastAsia="ko-KR"/>
        </w:rPr>
        <w:t xml:space="preserve"> 마이페이지 버튼 클릭을 통해 마이페이지 화면으로 전환</w:t>
      </w:r>
    </w:p>
    <w:p w14:paraId="7FE41B4F" w14:textId="609883DB" w:rsidR="000872A5" w:rsidRPr="00224F7B" w:rsidRDefault="000872A5" w:rsidP="000872A5">
      <w:pPr>
        <w:pStyle w:val="4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인덱스</w:t>
      </w:r>
      <w:r>
        <w:rPr>
          <w:rFonts w:ascii="맑은 고딕" w:eastAsia="맑은 고딕" w:hAnsi="맑은 고딕" w:hint="eastAsia"/>
          <w:lang w:eastAsia="ko-KR"/>
        </w:rPr>
        <w:t xml:space="preserve"> 검색</w:t>
      </w:r>
    </w:p>
    <w:p w14:paraId="24699CA3" w14:textId="04A29A74" w:rsidR="00224F7B" w:rsidRDefault="002B28B0" w:rsidP="002D46BB">
      <w:pPr>
        <w:rPr>
          <w:lang w:eastAsia="ko-KR"/>
        </w:rPr>
      </w:pPr>
      <w:r w:rsidRPr="002B28B0">
        <w:rPr>
          <w:lang w:eastAsia="ko-KR"/>
        </w:rPr>
        <w:drawing>
          <wp:inline distT="0" distB="0" distL="0" distR="0" wp14:anchorId="6D0C0C09" wp14:editId="05D98166">
            <wp:extent cx="2132421" cy="3618654"/>
            <wp:effectExtent l="0" t="0" r="1270" b="1270"/>
            <wp:docPr id="4017412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1293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165" cy="36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4FAD" w14:textId="4302F5B7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① </w:t>
      </w:r>
      <w:r w:rsidR="00D406CF">
        <w:rPr>
          <w:rFonts w:ascii="맑은 고딕" w:eastAsia="맑은 고딕" w:hAnsi="맑은 고딕" w:hint="eastAsia"/>
          <w:lang w:eastAsia="ko-KR"/>
        </w:rPr>
        <w:t>영어</w:t>
      </w:r>
      <w:r w:rsidR="00D406CF">
        <w:rPr>
          <w:rFonts w:ascii="맑은 고딕" w:eastAsia="맑은 고딕" w:hAnsi="맑은 고딕"/>
          <w:lang w:eastAsia="ko-KR"/>
        </w:rPr>
        <w:t>/</w:t>
      </w:r>
      <w:r w:rsidR="00D406CF">
        <w:rPr>
          <w:rFonts w:ascii="맑은 고딕" w:eastAsia="맑은 고딕" w:hAnsi="맑은 고딕" w:hint="eastAsia"/>
          <w:lang w:eastAsia="ko-KR"/>
        </w:rPr>
        <w:t>한글 인덱스</w:t>
      </w:r>
      <w:r w:rsidR="00D406CF">
        <w:rPr>
          <w:rFonts w:ascii="맑은 고딕" w:eastAsia="맑은 고딕" w:hAnsi="맑은 고딕"/>
          <w:lang w:eastAsia="ko-KR"/>
        </w:rPr>
        <w:t xml:space="preserve"> </w:t>
      </w:r>
      <w:r w:rsidR="00D406CF">
        <w:rPr>
          <w:rFonts w:ascii="맑은 고딕" w:eastAsia="맑은 고딕" w:hAnsi="맑은 고딕" w:hint="eastAsia"/>
          <w:lang w:eastAsia="ko-KR"/>
        </w:rPr>
        <w:t>버튼 중 하나의 버튼 클릭을 통해 관련 의학용어 검색</w:t>
      </w:r>
    </w:p>
    <w:p w14:paraId="6A5A8227" w14:textId="310A5FFE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② </w:t>
      </w:r>
      <w:r w:rsidR="00D406CF">
        <w:rPr>
          <w:rFonts w:ascii="맑은 고딕" w:eastAsia="맑은 고딕" w:hAnsi="맑은 고딕" w:hint="eastAsia"/>
          <w:lang w:eastAsia="ko-KR"/>
        </w:rPr>
        <w:t>별 이미지의 버튼 클릭을 통해 단어장에 해당 의학용어 등록</w:t>
      </w:r>
      <w:r w:rsidR="004D5F84">
        <w:rPr>
          <w:rFonts w:ascii="맑은 고딕" w:eastAsia="맑은 고딕" w:hAnsi="맑은 고딕" w:hint="eastAsia"/>
          <w:lang w:eastAsia="ko-KR"/>
        </w:rPr>
        <w:t xml:space="preserve"> 및 삭제</w:t>
      </w:r>
    </w:p>
    <w:p w14:paraId="2D3FF7FF" w14:textId="5FA96409" w:rsidR="0053306F" w:rsidRPr="00D406C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③</w:t>
      </w:r>
      <w:r w:rsidR="00D406CF">
        <w:rPr>
          <w:rFonts w:ascii="맑은 고딕" w:eastAsia="맑은 고딕" w:hAnsi="맑은 고딕" w:hint="eastAsia"/>
          <w:lang w:eastAsia="ko-KR"/>
        </w:rPr>
        <w:t xml:space="preserve"> 스피커 이미지의 버튼 클릭을 통해 해당 의학용어의 발음 듣기</w:t>
      </w:r>
    </w:p>
    <w:p w14:paraId="31FE6CD9" w14:textId="19E32567" w:rsidR="0053306F" w:rsidRPr="0053306F" w:rsidRDefault="0053306F" w:rsidP="0053306F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④</w:t>
      </w:r>
      <w:r w:rsidR="00D406CF">
        <w:rPr>
          <w:rFonts w:ascii="맑은 고딕" w:eastAsia="맑은 고딕" w:hAnsi="맑은 고딕" w:hint="eastAsia"/>
          <w:lang w:eastAsia="ko-KR"/>
        </w:rPr>
        <w:t xml:space="preserve"> 의학용어</w:t>
      </w:r>
      <w:r w:rsidR="00D406CF">
        <w:rPr>
          <w:rFonts w:ascii="맑은 고딕" w:eastAsia="맑은 고딕" w:hAnsi="맑은 고딕"/>
          <w:lang w:eastAsia="ko-KR"/>
        </w:rPr>
        <w:t xml:space="preserve"> </w:t>
      </w:r>
      <w:r w:rsidR="00D406CF">
        <w:rPr>
          <w:rFonts w:ascii="맑은 고딕" w:eastAsia="맑은 고딕" w:hAnsi="맑은 고딕" w:hint="eastAsia"/>
          <w:lang w:eastAsia="ko-KR"/>
        </w:rPr>
        <w:t>클릭을 통해 해당 의학용어에 대한 설명 출력</w:t>
      </w:r>
    </w:p>
    <w:p w14:paraId="6DA69208" w14:textId="30E54246" w:rsidR="00224F7B" w:rsidRDefault="00224F7B" w:rsidP="002D46BB">
      <w:pPr>
        <w:pStyle w:val="4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텍스트 검색</w:t>
      </w:r>
    </w:p>
    <w:p w14:paraId="3571F2C3" w14:textId="608FA897" w:rsidR="000872A5" w:rsidRDefault="000872A5" w:rsidP="000872A5">
      <w:pPr>
        <w:rPr>
          <w:lang w:eastAsia="ko-KR"/>
        </w:rPr>
      </w:pPr>
      <w:r w:rsidRPr="00224F7B">
        <w:rPr>
          <w:lang w:eastAsia="ko-KR"/>
        </w:rPr>
        <w:drawing>
          <wp:inline distT="0" distB="0" distL="0" distR="0" wp14:anchorId="02438851" wp14:editId="73D14EA2">
            <wp:extent cx="2075257" cy="3581400"/>
            <wp:effectExtent l="0" t="0" r="1270" b="0"/>
            <wp:docPr id="77161770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7700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9640" cy="35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CA5E" w14:textId="215634D7" w:rsidR="00EC5B78" w:rsidRPr="0053306F" w:rsidRDefault="00EC5B78" w:rsidP="00EC5B78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>검색할</w:t>
      </w:r>
      <w:r w:rsidR="004D5F84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의학용어 입력 후,</w:t>
      </w:r>
      <w:r>
        <w:rPr>
          <w:rFonts w:ascii="맑은 고딕" w:eastAsia="맑은 고딕" w:hAnsi="맑은 고딕"/>
          <w:lang w:eastAsia="ko-KR"/>
        </w:rPr>
        <w:t xml:space="preserve"> </w:t>
      </w:r>
      <w:r w:rsidR="004D5F84">
        <w:rPr>
          <w:rFonts w:ascii="맑은 고딕" w:eastAsia="맑은 고딕" w:hAnsi="맑은 고딕" w:hint="eastAsia"/>
          <w:lang w:eastAsia="ko-KR"/>
        </w:rPr>
        <w:t>검색 버튼을 통해 관련 의학용어 검색</w:t>
      </w:r>
    </w:p>
    <w:p w14:paraId="29B966AB" w14:textId="3BFD2661" w:rsidR="00EC5B78" w:rsidRPr="0053306F" w:rsidRDefault="00EC5B78" w:rsidP="00EC5B78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② </w:t>
      </w:r>
      <w:r>
        <w:rPr>
          <w:rFonts w:ascii="맑은 고딕" w:eastAsia="맑은 고딕" w:hAnsi="맑은 고딕" w:hint="eastAsia"/>
          <w:lang w:eastAsia="ko-KR"/>
        </w:rPr>
        <w:t>별 이미지의 버튼 클릭을 통해 단어장에 해당 의학용어 등록</w:t>
      </w:r>
      <w:r w:rsidR="004D5F84">
        <w:rPr>
          <w:rFonts w:ascii="맑은 고딕" w:eastAsia="맑은 고딕" w:hAnsi="맑은 고딕" w:hint="eastAsia"/>
          <w:lang w:eastAsia="ko-KR"/>
        </w:rPr>
        <w:t xml:space="preserve"> 및 삭제</w:t>
      </w:r>
    </w:p>
    <w:p w14:paraId="48A484E3" w14:textId="77777777" w:rsidR="00EC5B78" w:rsidRPr="00D406CF" w:rsidRDefault="00EC5B78" w:rsidP="00EC5B78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③</w:t>
      </w:r>
      <w:r>
        <w:rPr>
          <w:rFonts w:ascii="맑은 고딕" w:eastAsia="맑은 고딕" w:hAnsi="맑은 고딕" w:hint="eastAsia"/>
          <w:lang w:eastAsia="ko-KR"/>
        </w:rPr>
        <w:t xml:space="preserve"> 스피커 이미지의 버튼 클릭을 통해 해당 의학용어의 발음 듣기</w:t>
      </w:r>
    </w:p>
    <w:p w14:paraId="6A8ADF57" w14:textId="77777777" w:rsidR="00EC5B78" w:rsidRPr="0053306F" w:rsidRDefault="00EC5B78" w:rsidP="00EC5B78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④</w:t>
      </w:r>
      <w:r>
        <w:rPr>
          <w:rFonts w:ascii="맑은 고딕" w:eastAsia="맑은 고딕" w:hAnsi="맑은 고딕" w:hint="eastAsia"/>
          <w:lang w:eastAsia="ko-KR"/>
        </w:rPr>
        <w:t xml:space="preserve"> 의학용어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클릭을 통해 해당 의학용어에 대한 설명 출력</w:t>
      </w:r>
    </w:p>
    <w:p w14:paraId="3FC29A6F" w14:textId="51B0115A" w:rsidR="000872A5" w:rsidRPr="00224F7B" w:rsidRDefault="000872A5" w:rsidP="000872A5">
      <w:pPr>
        <w:pStyle w:val="4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단어장</w:t>
      </w:r>
    </w:p>
    <w:p w14:paraId="7103A3C8" w14:textId="0C48711A" w:rsidR="000872A5" w:rsidRDefault="004D5F84" w:rsidP="002D46BB">
      <w:pPr>
        <w:rPr>
          <w:lang w:eastAsia="ko-KR"/>
        </w:rPr>
      </w:pPr>
      <w:r w:rsidRPr="004D5F84">
        <w:rPr>
          <w:noProof/>
        </w:rPr>
        <w:t xml:space="preserve"> </w:t>
      </w:r>
      <w:r w:rsidRPr="004D5F84">
        <w:rPr>
          <w:lang w:eastAsia="ko-KR"/>
        </w:rPr>
        <w:drawing>
          <wp:inline distT="0" distB="0" distL="0" distR="0" wp14:anchorId="463A1A4F" wp14:editId="15B64381">
            <wp:extent cx="2015978" cy="3398520"/>
            <wp:effectExtent l="0" t="0" r="3810" b="0"/>
            <wp:docPr id="20531114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1408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188" cy="34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C58" w14:textId="4369CE94" w:rsidR="004D5F84" w:rsidRPr="0053306F" w:rsidRDefault="004D5F84" w:rsidP="004D5F84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 xml:space="preserve">별 이미지의 버튼 클릭을 통해 단어장에 해당 의학용어 </w:t>
      </w:r>
      <w:r>
        <w:rPr>
          <w:rFonts w:ascii="맑은 고딕" w:eastAsia="맑은 고딕" w:hAnsi="맑은 고딕" w:hint="eastAsia"/>
          <w:lang w:eastAsia="ko-KR"/>
        </w:rPr>
        <w:t>삭</w:t>
      </w:r>
      <w:r>
        <w:rPr>
          <w:rFonts w:ascii="맑은 고딕" w:eastAsia="맑은 고딕" w:hAnsi="맑은 고딕" w:hint="eastAsia"/>
          <w:lang w:eastAsia="ko-KR"/>
        </w:rPr>
        <w:t>제</w:t>
      </w:r>
    </w:p>
    <w:p w14:paraId="494EEF51" w14:textId="1898539F" w:rsidR="004D5F84" w:rsidRPr="0053306F" w:rsidRDefault="004D5F84" w:rsidP="004D5F84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 xml:space="preserve">② </w:t>
      </w:r>
      <w:r>
        <w:rPr>
          <w:rFonts w:ascii="맑은 고딕" w:eastAsia="맑은 고딕" w:hAnsi="맑은 고딕" w:hint="eastAsia"/>
          <w:lang w:eastAsia="ko-KR"/>
        </w:rPr>
        <w:t>스피커 이미지의 버튼 클릭을 통해 해당 의학용어의 발음 듣기</w:t>
      </w:r>
    </w:p>
    <w:p w14:paraId="518CB6B3" w14:textId="7888938D" w:rsidR="004D5F84" w:rsidRPr="0053306F" w:rsidRDefault="004D5F84" w:rsidP="004D5F84">
      <w:pPr>
        <w:rPr>
          <w:rFonts w:ascii="맑은 고딕" w:eastAsia="맑은 고딕" w:hAnsi="맑은 고딕" w:hint="eastAsia"/>
          <w:lang w:eastAsia="ko-KR"/>
        </w:rPr>
      </w:pPr>
      <w:r w:rsidRPr="0053306F">
        <w:rPr>
          <w:rFonts w:ascii="맑은 고딕" w:eastAsia="맑은 고딕" w:hAnsi="맑은 고딕" w:hint="eastAsia"/>
          <w:lang w:eastAsia="ko-KR"/>
        </w:rPr>
        <w:t>③</w:t>
      </w:r>
      <w:r>
        <w:rPr>
          <w:rFonts w:ascii="맑은 고딕" w:eastAsia="맑은 고딕" w:hAnsi="맑은 고딕" w:hint="eastAsia"/>
          <w:lang w:eastAsia="ko-KR"/>
        </w:rPr>
        <w:t xml:space="preserve"> 의학용어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클릭을 통해 해당 의학용어에 대한 설명 출력</w:t>
      </w:r>
    </w:p>
    <w:p w14:paraId="3C06C34F" w14:textId="2831E4F0" w:rsidR="000872A5" w:rsidRPr="004D5F84" w:rsidRDefault="000872A5" w:rsidP="002D46BB">
      <w:pPr>
        <w:rPr>
          <w:rFonts w:ascii="맑은 고딕" w:eastAsia="맑은 고딕" w:hAnsi="맑은 고딕" w:hint="eastAsia"/>
          <w:lang w:eastAsia="ko-KR"/>
        </w:rPr>
      </w:pPr>
    </w:p>
    <w:p w14:paraId="49714CDD" w14:textId="71A613CD" w:rsidR="002D46BB" w:rsidRPr="007838CC" w:rsidRDefault="002D46BB" w:rsidP="002D46BB">
      <w:pPr>
        <w:pStyle w:val="4"/>
        <w:rPr>
          <w:rFonts w:ascii="맑은 고딕" w:eastAsia="맑은 고딕" w:hAnsi="맑은 고딕"/>
          <w:lang w:eastAsia="ko-KR"/>
        </w:rPr>
      </w:pPr>
      <w:r w:rsidRPr="007838CC">
        <w:rPr>
          <w:rFonts w:ascii="맑은 고딕" w:eastAsia="맑은 고딕" w:hAnsi="맑은 고딕" w:hint="eastAsia"/>
          <w:lang w:eastAsia="ko-KR"/>
        </w:rPr>
        <w:lastRenderedPageBreak/>
        <w:t>회원관리</w:t>
      </w:r>
      <w:r>
        <w:rPr>
          <w:rFonts w:ascii="맑은 고딕" w:eastAsia="맑은 고딕" w:hAnsi="맑은 고딕" w:hint="eastAsia"/>
          <w:lang w:eastAsia="ko-KR"/>
        </w:rPr>
        <w:t>(</w:t>
      </w:r>
      <w:r>
        <w:rPr>
          <w:rFonts w:ascii="맑은 고딕" w:eastAsia="맑은 고딕" w:hAnsi="맑은 고딕" w:hint="eastAsia"/>
          <w:lang w:eastAsia="ko-KR"/>
        </w:rPr>
        <w:t>마이페이지</w:t>
      </w:r>
      <w:r>
        <w:rPr>
          <w:rFonts w:ascii="맑은 고딕" w:eastAsia="맑은 고딕" w:hAnsi="맑은 고딕"/>
          <w:lang w:eastAsia="ko-KR"/>
        </w:rPr>
        <w:t>)</w:t>
      </w:r>
    </w:p>
    <w:p w14:paraId="6D87EF2E" w14:textId="1D3E0766" w:rsidR="007838CC" w:rsidRPr="007838CC" w:rsidRDefault="002D46BB" w:rsidP="007838CC">
      <w:pPr>
        <w:rPr>
          <w:rFonts w:ascii="맑은 고딕" w:eastAsia="맑은 고딕" w:hAnsi="맑은 고딕" w:hint="eastAsia"/>
          <w:lang w:eastAsia="ko-KR"/>
        </w:rPr>
      </w:pPr>
      <w:r w:rsidRPr="002D46BB">
        <w:rPr>
          <w:rFonts w:ascii="맑은 고딕" w:eastAsia="맑은 고딕" w:hAnsi="맑은 고딕"/>
          <w:lang w:eastAsia="ko-KR"/>
        </w:rPr>
        <w:drawing>
          <wp:inline distT="0" distB="0" distL="0" distR="0" wp14:anchorId="6FAE9CCF" wp14:editId="28CB3B36">
            <wp:extent cx="2103120" cy="3905025"/>
            <wp:effectExtent l="0" t="0" r="0" b="635"/>
            <wp:docPr id="2744782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8244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6201" cy="392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35C8" w14:textId="5F270EDF" w:rsidR="00C7543B" w:rsidRPr="00C7543B" w:rsidRDefault="00C7543B" w:rsidP="00C7543B">
      <w:pPr>
        <w:rPr>
          <w:rFonts w:ascii="맑은 고딕" w:eastAsia="맑은 고딕" w:hAnsi="맑은 고딕" w:hint="eastAsia"/>
          <w:lang w:eastAsia="ko-KR"/>
        </w:rPr>
      </w:pPr>
      <w:r w:rsidRPr="00C7543B">
        <w:rPr>
          <w:rFonts w:ascii="맑은 고딕" w:eastAsia="맑은 고딕" w:hAnsi="맑은 고딕" w:hint="eastAsia"/>
          <w:lang w:eastAsia="ko-KR"/>
        </w:rPr>
        <w:t xml:space="preserve">① </w:t>
      </w:r>
      <w:r>
        <w:rPr>
          <w:rFonts w:ascii="맑은 고딕" w:eastAsia="맑은 고딕" w:hAnsi="맑은 고딕" w:hint="eastAsia"/>
          <w:lang w:eastAsia="ko-KR"/>
        </w:rPr>
        <w:t xml:space="preserve">로그인한 사용자의 아이디와 함께 </w:t>
      </w:r>
      <w:r>
        <w:rPr>
          <w:rFonts w:ascii="맑은 고딕" w:eastAsia="맑은 고딕" w:hAnsi="맑은 고딕"/>
          <w:lang w:eastAsia="ko-KR"/>
        </w:rPr>
        <w:t>“</w:t>
      </w:r>
      <w:r>
        <w:rPr>
          <w:rFonts w:ascii="맑은 고딕" w:eastAsia="맑은 고딕" w:hAnsi="맑은 고딕" w:hint="eastAsia"/>
          <w:lang w:eastAsia="ko-KR"/>
        </w:rPr>
        <w:t>님의 정보</w:t>
      </w:r>
      <w:r>
        <w:rPr>
          <w:rFonts w:ascii="맑은 고딕" w:eastAsia="맑은 고딕" w:hAnsi="맑은 고딕"/>
          <w:lang w:eastAsia="ko-KR"/>
        </w:rPr>
        <w:t>”</w:t>
      </w:r>
      <w:r>
        <w:rPr>
          <w:rFonts w:ascii="맑은 고딕" w:eastAsia="맑은 고딕" w:hAnsi="맑은 고딕" w:hint="eastAsia"/>
          <w:lang w:eastAsia="ko-KR"/>
        </w:rPr>
        <w:t>가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같이 출력</w:t>
      </w:r>
    </w:p>
    <w:p w14:paraId="64EAF67F" w14:textId="1B0E9E16" w:rsidR="00C7543B" w:rsidRPr="00C7543B" w:rsidRDefault="00C7543B" w:rsidP="00C7543B">
      <w:pPr>
        <w:rPr>
          <w:rFonts w:ascii="맑은 고딕" w:eastAsia="맑은 고딕" w:hAnsi="맑은 고딕" w:hint="eastAsia"/>
          <w:lang w:eastAsia="ko-KR"/>
        </w:rPr>
      </w:pPr>
      <w:r w:rsidRPr="00C7543B">
        <w:rPr>
          <w:rFonts w:ascii="맑은 고딕" w:eastAsia="맑은 고딕" w:hAnsi="맑은 고딕" w:hint="eastAsia"/>
          <w:lang w:eastAsia="ko-KR"/>
        </w:rPr>
        <w:t xml:space="preserve">② </w:t>
      </w:r>
      <w:r>
        <w:rPr>
          <w:rFonts w:ascii="맑은 고딕" w:eastAsia="맑은 고딕" w:hAnsi="맑은 고딕" w:hint="eastAsia"/>
          <w:lang w:eastAsia="ko-KR"/>
        </w:rPr>
        <w:t>회원정보 수정 버튼 클릭을 통해 회원 정보 수정</w:t>
      </w:r>
    </w:p>
    <w:p w14:paraId="24FF52DC" w14:textId="3F93497D" w:rsidR="00C7543B" w:rsidRPr="00C7543B" w:rsidRDefault="00C7543B" w:rsidP="00C7543B">
      <w:pPr>
        <w:rPr>
          <w:rFonts w:ascii="맑은 고딕" w:eastAsia="맑은 고딕" w:hAnsi="맑은 고딕" w:hint="eastAsia"/>
          <w:lang w:eastAsia="ko-KR"/>
        </w:rPr>
      </w:pPr>
      <w:r w:rsidRPr="00C7543B">
        <w:rPr>
          <w:rFonts w:ascii="맑은 고딕" w:eastAsia="맑은 고딕" w:hAnsi="맑은 고딕" w:hint="eastAsia"/>
          <w:lang w:eastAsia="ko-KR"/>
        </w:rPr>
        <w:t>③</w:t>
      </w:r>
      <w:r>
        <w:rPr>
          <w:rFonts w:ascii="맑은 고딕" w:eastAsia="맑은 고딕" w:hAnsi="맑은 고딕" w:hint="eastAsia"/>
          <w:lang w:eastAsia="ko-KR"/>
        </w:rPr>
        <w:t xml:space="preserve"> 회원탈퇴 버튼 클릭을 통해 회원 탈퇴 후</w:t>
      </w:r>
      <w:r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자동으로 로그인 화면으로 전환</w:t>
      </w:r>
    </w:p>
    <w:p w14:paraId="5FCC1484" w14:textId="6B94A134" w:rsidR="002D46BB" w:rsidRPr="00C7543B" w:rsidRDefault="00C7543B" w:rsidP="007838CC">
      <w:pPr>
        <w:rPr>
          <w:rFonts w:ascii="맑은 고딕" w:eastAsia="맑은 고딕" w:hAnsi="맑은 고딕" w:hint="eastAsia"/>
          <w:lang w:eastAsia="ko-KR"/>
        </w:rPr>
      </w:pPr>
      <w:r w:rsidRPr="00C7543B">
        <w:rPr>
          <w:rFonts w:ascii="맑은 고딕" w:eastAsia="맑은 고딕" w:hAnsi="맑은 고딕" w:hint="eastAsia"/>
          <w:lang w:eastAsia="ko-KR"/>
        </w:rPr>
        <w:t>④</w:t>
      </w:r>
      <w:r>
        <w:rPr>
          <w:rFonts w:ascii="맑은 고딕" w:eastAsia="맑은 고딕" w:hAnsi="맑은 고딕" w:hint="eastAsia"/>
          <w:lang w:eastAsia="ko-KR"/>
        </w:rPr>
        <w:t xml:space="preserve"> 로그아웃 버튼 클릭을 통해 로그아웃 후,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자동으로 로그인 화면으로 전환</w:t>
      </w:r>
    </w:p>
    <w:p w14:paraId="4F478BB5" w14:textId="6E338D14" w:rsidR="00096620" w:rsidRDefault="00987806" w:rsidP="00096620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>
        <w:rPr>
          <w:rFonts w:ascii="맑은 고딕" w:eastAsia="맑은 고딕" w:hAnsi="맑은 고딕"/>
          <w:i w:val="0"/>
          <w:iCs/>
          <w:lang w:eastAsia="ko-KR"/>
        </w:rPr>
        <w:t>Software</w:t>
      </w:r>
      <w:r w:rsidRPr="00834276">
        <w:rPr>
          <w:rFonts w:ascii="맑은 고딕" w:eastAsia="맑은 고딕" w:hAnsi="맑은 고딕"/>
          <w:i w:val="0"/>
          <w:iCs/>
          <w:lang w:eastAsia="ko-KR"/>
        </w:rPr>
        <w:t xml:space="preserve"> Interfaces</w:t>
      </w:r>
    </w:p>
    <w:p w14:paraId="230FCE8D" w14:textId="77777777" w:rsidR="00096620" w:rsidRDefault="00096620" w:rsidP="00096620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/>
          <w:lang w:eastAsia="ko-KR"/>
        </w:rPr>
        <w:t xml:space="preserve">•  </w:t>
      </w:r>
      <w:r>
        <w:rPr>
          <w:rFonts w:ascii="맑은 고딕" w:eastAsia="맑은 고딕" w:hAnsi="맑은 고딕" w:hint="eastAsia"/>
          <w:lang w:eastAsia="ko-KR"/>
        </w:rPr>
        <w:t>X</w:t>
      </w:r>
      <w:r>
        <w:rPr>
          <w:rFonts w:ascii="맑은 고딕" w:eastAsia="맑은 고딕" w:hAnsi="맑은 고딕"/>
          <w:lang w:eastAsia="ko-KR"/>
        </w:rPr>
        <w:t>AMPP</w:t>
      </w:r>
    </w:p>
    <w:p w14:paraId="38F5ED44" w14:textId="0B49C37F" w:rsidR="00096620" w:rsidRDefault="00096620" w:rsidP="00096620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본 어플리케이션은 </w:t>
      </w:r>
      <w:r w:rsidR="009F6199">
        <w:rPr>
          <w:rFonts w:ascii="맑은 고딕" w:eastAsia="맑은 고딕" w:hAnsi="맑은 고딕" w:hint="eastAsia"/>
          <w:lang w:eastAsia="ko-KR"/>
        </w:rPr>
        <w:t>해당</w:t>
      </w:r>
      <w:r>
        <w:rPr>
          <w:rFonts w:ascii="맑은 고딕" w:eastAsia="맑은 고딕" w:hAnsi="맑은 고딕" w:hint="eastAsia"/>
          <w:lang w:eastAsia="ko-KR"/>
        </w:rPr>
        <w:t xml:space="preserve"> 소프트웨어를 사용하여</w:t>
      </w:r>
      <w:r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개인 P</w:t>
      </w:r>
      <w:r>
        <w:rPr>
          <w:rFonts w:ascii="맑은 고딕" w:eastAsia="맑은 고딕" w:hAnsi="맑은 고딕"/>
          <w:lang w:eastAsia="ko-KR"/>
        </w:rPr>
        <w:t>C</w:t>
      </w:r>
      <w:r>
        <w:rPr>
          <w:rFonts w:ascii="맑은 고딕" w:eastAsia="맑은 고딕" w:hAnsi="맑은 고딕" w:hint="eastAsia"/>
          <w:lang w:eastAsia="ko-KR"/>
        </w:rPr>
        <w:t>에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로컬 웹 서버를 구축</w:t>
      </w:r>
      <w:r w:rsidR="005C1C58">
        <w:rPr>
          <w:rFonts w:ascii="맑은 고딕" w:eastAsia="맑은 고딕" w:hAnsi="맑은 고딕" w:hint="eastAsia"/>
          <w:lang w:eastAsia="ko-KR"/>
        </w:rPr>
        <w:t>한다.</w:t>
      </w:r>
      <w:r w:rsidR="005C1C58">
        <w:rPr>
          <w:rFonts w:ascii="맑은 고딕" w:eastAsia="맑은 고딕" w:hAnsi="맑은 고딕"/>
          <w:lang w:eastAsia="ko-KR"/>
        </w:rPr>
        <w:t xml:space="preserve"> </w:t>
      </w:r>
      <w:r w:rsidR="005C1C58">
        <w:rPr>
          <w:rFonts w:ascii="맑은 고딕" w:eastAsia="맑은 고딕" w:hAnsi="맑은 고딕" w:hint="eastAsia"/>
          <w:lang w:eastAsia="ko-KR"/>
        </w:rPr>
        <w:t xml:space="preserve">이를 통해 </w:t>
      </w:r>
      <w:r w:rsidR="005C1C58">
        <w:rPr>
          <w:rFonts w:ascii="맑은 고딕" w:eastAsia="맑은 고딕" w:hAnsi="맑은 고딕"/>
          <w:lang w:eastAsia="ko-KR"/>
        </w:rPr>
        <w:t>Android Studio</w:t>
      </w:r>
      <w:r w:rsidR="005C1C58">
        <w:rPr>
          <w:rFonts w:ascii="맑은 고딕" w:eastAsia="맑은 고딕" w:hAnsi="맑은 고딕" w:hint="eastAsia"/>
          <w:lang w:eastAsia="ko-KR"/>
        </w:rPr>
        <w:t xml:space="preserve">에서 </w:t>
      </w:r>
      <w:r w:rsidR="005C1C58">
        <w:rPr>
          <w:rFonts w:ascii="맑은 고딕" w:eastAsia="맑은 고딕" w:hAnsi="맑은 고딕"/>
          <w:lang w:eastAsia="ko-KR"/>
        </w:rPr>
        <w:t>Apache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5C1C58">
        <w:rPr>
          <w:rFonts w:ascii="맑은 고딕" w:eastAsia="맑은 고딕" w:hAnsi="맑은 고딕" w:hint="eastAsia"/>
          <w:lang w:eastAsia="ko-KR"/>
        </w:rPr>
        <w:t xml:space="preserve">웹 서버를 거쳐 </w:t>
      </w:r>
      <w:r w:rsidR="005C1C58">
        <w:rPr>
          <w:rFonts w:ascii="맑은 고딕" w:eastAsia="맑은 고딕" w:hAnsi="맑은 고딕"/>
          <w:lang w:eastAsia="ko-KR"/>
        </w:rPr>
        <w:t>MySQL</w:t>
      </w:r>
      <w:r w:rsidR="005C1C58">
        <w:rPr>
          <w:rFonts w:ascii="맑은 고딕" w:eastAsia="맑은 고딕" w:hAnsi="맑은 고딕" w:hint="eastAsia"/>
          <w:lang w:eastAsia="ko-KR"/>
        </w:rPr>
        <w:t>에 저장된 회원 및 의학용어 데이터를 사용한다.</w:t>
      </w:r>
    </w:p>
    <w:p w14:paraId="353A77CC" w14:textId="79DB67E0" w:rsidR="00FF2F2D" w:rsidRPr="009F6199" w:rsidRDefault="009F6199" w:rsidP="00096620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해당 소프트웨어를 사용하기 전,</w:t>
      </w:r>
      <w:r>
        <w:rPr>
          <w:rFonts w:ascii="맑은 고딕" w:eastAsia="맑은 고딕" w:hAnsi="맑은 고딕"/>
          <w:lang w:eastAsia="ko-KR"/>
        </w:rPr>
        <w:t xml:space="preserve"> </w:t>
      </w:r>
      <w:r w:rsidR="004F0EE9">
        <w:rPr>
          <w:rFonts w:ascii="맑은 고딕" w:eastAsia="맑은 고딕" w:hAnsi="맑은 고딕" w:hint="eastAsia"/>
          <w:lang w:eastAsia="ko-KR"/>
        </w:rPr>
        <w:t>본 어플리케이션</w:t>
      </w:r>
      <w:r>
        <w:rPr>
          <w:rFonts w:ascii="맑은 고딕" w:eastAsia="맑은 고딕" w:hAnsi="맑은 고딕"/>
          <w:lang w:eastAsia="ko-KR"/>
        </w:rPr>
        <w:t xml:space="preserve"> </w:t>
      </w:r>
      <w:r w:rsidR="004F0EE9">
        <w:rPr>
          <w:rFonts w:ascii="맑은 고딕" w:eastAsia="맑은 고딕" w:hAnsi="맑은 고딕" w:hint="eastAsia"/>
          <w:lang w:eastAsia="ko-KR"/>
        </w:rPr>
        <w:t xml:space="preserve">사용자 </w:t>
      </w:r>
      <w:r w:rsidR="0034115F">
        <w:rPr>
          <w:rFonts w:ascii="맑은 고딕" w:eastAsia="맑은 고딕" w:hAnsi="맑은 고딕" w:hint="eastAsia"/>
          <w:lang w:eastAsia="ko-KR"/>
        </w:rPr>
        <w:t>본</w:t>
      </w:r>
      <w:r>
        <w:rPr>
          <w:rFonts w:ascii="맑은 고딕" w:eastAsia="맑은 고딕" w:hAnsi="맑은 고딕" w:hint="eastAsia"/>
          <w:lang w:eastAsia="ko-KR"/>
        </w:rPr>
        <w:t>인 P</w:t>
      </w:r>
      <w:r>
        <w:rPr>
          <w:rFonts w:ascii="맑은 고딕" w:eastAsia="맑은 고딕" w:hAnsi="맑은 고딕"/>
          <w:lang w:eastAsia="ko-KR"/>
        </w:rPr>
        <w:t>C</w:t>
      </w:r>
      <w:r>
        <w:rPr>
          <w:rFonts w:ascii="맑은 고딕" w:eastAsia="맑은 고딕" w:hAnsi="맑은 고딕" w:hint="eastAsia"/>
          <w:lang w:eastAsia="ko-KR"/>
        </w:rPr>
        <w:t xml:space="preserve">의 </w:t>
      </w:r>
      <w:r w:rsidR="004F0EE9">
        <w:rPr>
          <w:rFonts w:ascii="맑은 고딕" w:eastAsia="맑은 고딕" w:hAnsi="맑은 고딕" w:hint="eastAsia"/>
          <w:lang w:eastAsia="ko-KR"/>
        </w:rPr>
        <w:t>M</w:t>
      </w:r>
      <w:r w:rsidR="004F0EE9">
        <w:rPr>
          <w:rFonts w:ascii="맑은 고딕" w:eastAsia="맑은 고딕" w:hAnsi="맑은 고딕"/>
          <w:lang w:eastAsia="ko-KR"/>
        </w:rPr>
        <w:t>ySQL</w:t>
      </w:r>
      <w:r>
        <w:rPr>
          <w:rFonts w:ascii="맑은 고딕" w:eastAsia="맑은 고딕" w:hAnsi="맑은 고딕" w:hint="eastAsia"/>
          <w:lang w:eastAsia="ko-KR"/>
        </w:rPr>
        <w:t>에 설정한</w:t>
      </w:r>
      <w:r w:rsidR="00F7641E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 xml:space="preserve">Database </w:t>
      </w:r>
      <w:r>
        <w:rPr>
          <w:rFonts w:ascii="맑은 고딕" w:eastAsia="맑은 고딕" w:hAnsi="맑은 고딕" w:hint="eastAsia"/>
          <w:lang w:eastAsia="ko-KR"/>
        </w:rPr>
        <w:t xml:space="preserve">비밀번호를 </w:t>
      </w:r>
      <w:r>
        <w:rPr>
          <w:rFonts w:ascii="맑은 고딕" w:eastAsia="맑은 고딕" w:hAnsi="맑은 고딕"/>
          <w:lang w:eastAsia="ko-KR"/>
        </w:rPr>
        <w:t>xampp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폴더의 </w:t>
      </w:r>
      <w:r>
        <w:rPr>
          <w:rFonts w:ascii="맑은 고딕" w:eastAsia="맑은 고딕" w:hAnsi="맑은 고딕"/>
          <w:lang w:eastAsia="ko-KR"/>
        </w:rPr>
        <w:t>phpMyAdmin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폴더 안에 있는 </w:t>
      </w:r>
      <w:r>
        <w:rPr>
          <w:rFonts w:ascii="맑은 고딕" w:eastAsia="맑은 고딕" w:hAnsi="맑은 고딕"/>
          <w:lang w:eastAsia="ko-KR"/>
        </w:rPr>
        <w:t xml:space="preserve">config.inc.php </w:t>
      </w:r>
      <w:r>
        <w:rPr>
          <w:rFonts w:ascii="맑은 고딕" w:eastAsia="맑은 고딕" w:hAnsi="맑은 고딕" w:hint="eastAsia"/>
          <w:lang w:eastAsia="ko-KR"/>
        </w:rPr>
        <w:t>파일에 설정해야 한다.</w:t>
      </w:r>
    </w:p>
    <w:p w14:paraId="0952CFDF" w14:textId="20E96610" w:rsidR="009F6BFD" w:rsidRDefault="009104A3" w:rsidP="009F6BFD">
      <w:pPr>
        <w:pStyle w:val="3"/>
        <w:spacing w:line="240" w:lineRule="auto"/>
        <w:rPr>
          <w:rFonts w:ascii="맑은 고딕" w:eastAsia="맑은 고딕" w:hAnsi="맑은 고딕"/>
          <w:i w:val="0"/>
          <w:iCs/>
          <w:lang w:eastAsia="ko-KR"/>
        </w:rPr>
      </w:pPr>
      <w:r>
        <w:rPr>
          <w:rFonts w:ascii="맑은 고딕" w:eastAsia="맑은 고딕" w:hAnsi="맑은 고딕" w:hint="eastAsia"/>
          <w:i w:val="0"/>
          <w:iCs/>
          <w:lang w:eastAsia="ko-KR"/>
        </w:rPr>
        <w:t>C</w:t>
      </w:r>
      <w:r>
        <w:rPr>
          <w:rFonts w:ascii="맑은 고딕" w:eastAsia="맑은 고딕" w:hAnsi="맑은 고딕"/>
          <w:i w:val="0"/>
          <w:iCs/>
          <w:lang w:eastAsia="ko-KR"/>
        </w:rPr>
        <w:t>ommunication</w:t>
      </w:r>
      <w:r w:rsidR="00987806" w:rsidRPr="00834276">
        <w:rPr>
          <w:rFonts w:ascii="맑은 고딕" w:eastAsia="맑은 고딕" w:hAnsi="맑은 고딕"/>
          <w:i w:val="0"/>
          <w:iCs/>
          <w:lang w:eastAsia="ko-KR"/>
        </w:rPr>
        <w:t xml:space="preserve"> Interfaces</w:t>
      </w:r>
    </w:p>
    <w:p w14:paraId="7065C1B4" w14:textId="4255C9EF" w:rsidR="009F6BFD" w:rsidRDefault="009F6BFD" w:rsidP="009F6BFD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9F6BFD">
        <w:rPr>
          <w:rFonts w:ascii="맑은 고딕" w:eastAsia="맑은 고딕" w:hAnsi="맑은 고딕" w:hint="eastAsia"/>
          <w:lang w:eastAsia="ko-KR"/>
        </w:rPr>
        <w:t>본 어플리</w:t>
      </w:r>
      <w:r>
        <w:rPr>
          <w:rFonts w:ascii="맑은 고딕" w:eastAsia="맑은 고딕" w:hAnsi="맑은 고딕" w:hint="eastAsia"/>
          <w:lang w:eastAsia="ko-KR"/>
        </w:rPr>
        <w:t xml:space="preserve">케이션은 </w:t>
      </w:r>
      <w:r w:rsidR="00157FD2">
        <w:rPr>
          <w:rFonts w:ascii="맑은 고딕" w:eastAsia="맑은 고딕" w:hAnsi="맑은 고딕"/>
          <w:lang w:eastAsia="ko-KR"/>
        </w:rPr>
        <w:t>MySQL</w:t>
      </w:r>
      <w:r w:rsidR="00157FD2">
        <w:rPr>
          <w:rFonts w:ascii="맑은 고딕" w:eastAsia="맑은 고딕" w:hAnsi="맑은 고딕" w:hint="eastAsia"/>
          <w:lang w:eastAsia="ko-KR"/>
        </w:rPr>
        <w:t xml:space="preserve">의 </w:t>
      </w:r>
      <w:r w:rsidR="0007108B">
        <w:rPr>
          <w:rFonts w:ascii="맑은 고딕" w:eastAsia="맑은 고딕" w:hAnsi="맑은 고딕" w:hint="eastAsia"/>
          <w:lang w:eastAsia="ko-KR"/>
        </w:rPr>
        <w:t>D</w:t>
      </w:r>
      <w:r w:rsidR="0007108B">
        <w:rPr>
          <w:rFonts w:ascii="맑은 고딕" w:eastAsia="맑은 고딕" w:hAnsi="맑은 고딕"/>
          <w:lang w:eastAsia="ko-KR"/>
        </w:rPr>
        <w:t>atabase</w:t>
      </w:r>
      <w:r w:rsidR="0007108B">
        <w:rPr>
          <w:rFonts w:ascii="맑은 고딕" w:eastAsia="맑은 고딕" w:hAnsi="맑은 고딕" w:hint="eastAsia"/>
          <w:lang w:eastAsia="ko-KR"/>
        </w:rPr>
        <w:t>에 저장된 데이터</w:t>
      </w:r>
      <w:r w:rsidR="00ED75EA">
        <w:rPr>
          <w:rFonts w:ascii="맑은 고딕" w:eastAsia="맑은 고딕" w:hAnsi="맑은 고딕" w:hint="eastAsia"/>
          <w:lang w:eastAsia="ko-KR"/>
        </w:rPr>
        <w:t>를</w:t>
      </w:r>
      <w:r w:rsidR="0007108B">
        <w:rPr>
          <w:rFonts w:ascii="맑은 고딕" w:eastAsia="맑은 고딕" w:hAnsi="맑은 고딕" w:hint="eastAsia"/>
          <w:lang w:eastAsia="ko-KR"/>
        </w:rPr>
        <w:t xml:space="preserve"> 조회 및 추가,</w:t>
      </w:r>
      <w:r w:rsidR="0007108B">
        <w:rPr>
          <w:rFonts w:ascii="맑은 고딕" w:eastAsia="맑은 고딕" w:hAnsi="맑은 고딕"/>
          <w:lang w:eastAsia="ko-KR"/>
        </w:rPr>
        <w:t xml:space="preserve"> </w:t>
      </w:r>
      <w:r w:rsidR="0007108B">
        <w:rPr>
          <w:rFonts w:ascii="맑은 고딕" w:eastAsia="맑은 고딕" w:hAnsi="맑은 고딕" w:hint="eastAsia"/>
          <w:lang w:eastAsia="ko-KR"/>
        </w:rPr>
        <w:t>수정,</w:t>
      </w:r>
      <w:r w:rsidR="0007108B">
        <w:rPr>
          <w:rFonts w:ascii="맑은 고딕" w:eastAsia="맑은 고딕" w:hAnsi="맑은 고딕"/>
          <w:lang w:eastAsia="ko-KR"/>
        </w:rPr>
        <w:t xml:space="preserve"> </w:t>
      </w:r>
      <w:r w:rsidR="0007108B">
        <w:rPr>
          <w:rFonts w:ascii="맑은 고딕" w:eastAsia="맑은 고딕" w:hAnsi="맑은 고딕" w:hint="eastAsia"/>
          <w:lang w:eastAsia="ko-KR"/>
        </w:rPr>
        <w:t>삭제하기 위해 필요한</w:t>
      </w:r>
      <w:r w:rsidR="0007108B">
        <w:rPr>
          <w:rFonts w:ascii="맑은 고딕" w:eastAsia="맑은 고딕" w:hAnsi="맑은 고딕"/>
          <w:lang w:eastAsia="ko-KR"/>
        </w:rPr>
        <w:t xml:space="preserve"> </w:t>
      </w:r>
      <w:r w:rsidR="00157FD2">
        <w:rPr>
          <w:rFonts w:ascii="맑은 고딕" w:eastAsia="맑은 고딕" w:hAnsi="맑은 고딕" w:hint="eastAsia"/>
          <w:lang w:eastAsia="ko-KR"/>
        </w:rPr>
        <w:t>정보를</w:t>
      </w:r>
      <w:r w:rsidR="0007108B">
        <w:rPr>
          <w:rFonts w:ascii="맑은 고딕" w:eastAsia="맑은 고딕" w:hAnsi="맑은 고딕" w:hint="eastAsia"/>
          <w:lang w:eastAsia="ko-KR"/>
        </w:rPr>
        <w:t xml:space="preserve"> </w:t>
      </w:r>
      <w:r w:rsidR="0007108B">
        <w:rPr>
          <w:rFonts w:ascii="맑은 고딕" w:eastAsia="맑은 고딕" w:hAnsi="맑은 고딕"/>
          <w:lang w:eastAsia="ko-KR"/>
        </w:rPr>
        <w:t>POST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07108B">
        <w:rPr>
          <w:rFonts w:ascii="맑은 고딕" w:eastAsia="맑은 고딕" w:hAnsi="맑은 고딕" w:hint="eastAsia"/>
          <w:lang w:eastAsia="ko-KR"/>
        </w:rPr>
        <w:t xml:space="preserve">형식으로 </w:t>
      </w:r>
      <w:r w:rsidR="0007108B">
        <w:rPr>
          <w:rFonts w:ascii="맑은 고딕" w:eastAsia="맑은 고딕" w:hAnsi="맑은 고딕"/>
          <w:lang w:eastAsia="ko-KR"/>
        </w:rPr>
        <w:t>Android Studio</w:t>
      </w:r>
      <w:r w:rsidR="0007108B">
        <w:rPr>
          <w:rFonts w:ascii="맑은 고딕" w:eastAsia="맑은 고딕" w:hAnsi="맑은 고딕" w:hint="eastAsia"/>
          <w:lang w:eastAsia="ko-KR"/>
        </w:rPr>
        <w:t xml:space="preserve">에서 </w:t>
      </w:r>
      <w:r w:rsidR="0007108B">
        <w:rPr>
          <w:rFonts w:ascii="맑은 고딕" w:eastAsia="맑은 고딕" w:hAnsi="맑은 고딕"/>
          <w:lang w:eastAsia="ko-KR"/>
        </w:rPr>
        <w:t>PH</w:t>
      </w:r>
      <w:r w:rsidR="00EE77AE">
        <w:rPr>
          <w:rFonts w:ascii="맑은 고딕" w:eastAsia="맑은 고딕" w:hAnsi="맑은 고딕"/>
          <w:lang w:eastAsia="ko-KR"/>
        </w:rPr>
        <w:t>P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EE77AE">
        <w:rPr>
          <w:rFonts w:ascii="맑은 고딕" w:eastAsia="맑은 고딕" w:hAnsi="맑은 고딕" w:hint="eastAsia"/>
          <w:lang w:eastAsia="ko-KR"/>
        </w:rPr>
        <w:t>파일</w:t>
      </w:r>
      <w:r w:rsidR="0007108B">
        <w:rPr>
          <w:rFonts w:ascii="맑은 고딕" w:eastAsia="맑은 고딕" w:hAnsi="맑은 고딕" w:hint="eastAsia"/>
          <w:lang w:eastAsia="ko-KR"/>
        </w:rPr>
        <w:t>로 전송하며,</w:t>
      </w:r>
      <w:r w:rsidR="0007108B">
        <w:rPr>
          <w:rFonts w:ascii="맑은 고딕" w:eastAsia="맑은 고딕" w:hAnsi="맑은 고딕"/>
          <w:lang w:eastAsia="ko-KR"/>
        </w:rPr>
        <w:t xml:space="preserve"> </w:t>
      </w:r>
      <w:r w:rsidR="00157FD2">
        <w:rPr>
          <w:rFonts w:ascii="맑은 고딕" w:eastAsia="맑은 고딕" w:hAnsi="맑은 고딕" w:hint="eastAsia"/>
          <w:lang w:eastAsia="ko-KR"/>
        </w:rPr>
        <w:t>P</w:t>
      </w:r>
      <w:r w:rsidR="00157FD2">
        <w:rPr>
          <w:rFonts w:ascii="맑은 고딕" w:eastAsia="맑은 고딕" w:hAnsi="맑은 고딕"/>
          <w:lang w:eastAsia="ko-KR"/>
        </w:rPr>
        <w:t>HP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>파일</w:t>
      </w:r>
      <w:r w:rsidR="00157FD2">
        <w:rPr>
          <w:rFonts w:ascii="맑은 고딕" w:eastAsia="맑은 고딕" w:hAnsi="맑은 고딕" w:hint="eastAsia"/>
          <w:lang w:eastAsia="ko-KR"/>
        </w:rPr>
        <w:t>에서</w:t>
      </w:r>
      <w:r w:rsidR="00157FD2">
        <w:rPr>
          <w:rFonts w:ascii="맑은 고딕" w:eastAsia="맑은 고딕" w:hAnsi="맑은 고딕"/>
          <w:lang w:eastAsia="ko-KR"/>
        </w:rPr>
        <w:t xml:space="preserve"> </w:t>
      </w:r>
      <w:r w:rsidR="00157FD2">
        <w:rPr>
          <w:rFonts w:ascii="맑은 고딕" w:eastAsia="맑은 고딕" w:hAnsi="맑은 고딕" w:hint="eastAsia"/>
          <w:lang w:eastAsia="ko-KR"/>
        </w:rPr>
        <w:t xml:space="preserve">실행된 데이터 처리 결과를 다시 </w:t>
      </w:r>
      <w:r w:rsidR="00157FD2">
        <w:rPr>
          <w:rFonts w:ascii="맑은 고딕" w:eastAsia="맑은 고딕" w:hAnsi="맑은 고딕"/>
          <w:lang w:eastAsia="ko-KR"/>
        </w:rPr>
        <w:t>Android Studio</w:t>
      </w:r>
      <w:r w:rsidR="00157FD2">
        <w:rPr>
          <w:rFonts w:ascii="맑은 고딕" w:eastAsia="맑은 고딕" w:hAnsi="맑은 고딕" w:hint="eastAsia"/>
          <w:lang w:eastAsia="ko-KR"/>
        </w:rPr>
        <w:t>로 전달받아 사용한다.</w:t>
      </w:r>
    </w:p>
    <w:p w14:paraId="6D757FB8" w14:textId="78B2738C" w:rsidR="0018612F" w:rsidRDefault="00EE77AE" w:rsidP="004F07B9">
      <w:pPr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본 어플리케이</w:t>
      </w:r>
      <w:r w:rsidR="00E84E9B">
        <w:rPr>
          <w:rFonts w:ascii="맑은 고딕" w:eastAsia="맑은 고딕" w:hAnsi="맑은 고딕" w:hint="eastAsia"/>
          <w:lang w:eastAsia="ko-KR"/>
        </w:rPr>
        <w:t>션은</w:t>
      </w:r>
      <w:r w:rsidR="00914A7D">
        <w:rPr>
          <w:rFonts w:ascii="맑은 고딕" w:eastAsia="맑은 고딕" w:hAnsi="맑은 고딕"/>
          <w:lang w:eastAsia="ko-KR"/>
        </w:rPr>
        <w:t xml:space="preserve"> </w:t>
      </w:r>
      <w:r w:rsidR="00914A7D">
        <w:rPr>
          <w:rFonts w:ascii="맑은 고딕" w:eastAsia="맑은 고딕" w:hAnsi="맑은 고딕" w:hint="eastAsia"/>
          <w:lang w:eastAsia="ko-KR"/>
        </w:rPr>
        <w:t xml:space="preserve">해당 어플리케이션의 </w:t>
      </w:r>
      <w:r>
        <w:rPr>
          <w:rFonts w:ascii="맑은 고딕" w:eastAsia="맑은 고딕" w:hAnsi="맑은 고딕" w:hint="eastAsia"/>
          <w:lang w:eastAsia="ko-KR"/>
        </w:rPr>
        <w:t>각 기능</w:t>
      </w:r>
      <w:r w:rsidR="000D25D3">
        <w:rPr>
          <w:rFonts w:ascii="맑은 고딕" w:eastAsia="맑은 고딕" w:hAnsi="맑은 고딕" w:hint="eastAsia"/>
          <w:lang w:eastAsia="ko-KR"/>
        </w:rPr>
        <w:t xml:space="preserve">마다 </w:t>
      </w:r>
      <w:r w:rsidR="000D25D3">
        <w:rPr>
          <w:rFonts w:ascii="맑은 고딕" w:eastAsia="맑은 고딕" w:hAnsi="맑은 고딕"/>
          <w:lang w:eastAsia="ko-KR"/>
        </w:rPr>
        <w:t>Android Studio</w:t>
      </w:r>
      <w:r w:rsidR="000D25D3">
        <w:rPr>
          <w:rFonts w:ascii="맑은 고딕" w:eastAsia="맑은 고딕" w:hAnsi="맑은 고딕" w:hint="eastAsia"/>
          <w:lang w:eastAsia="ko-KR"/>
        </w:rPr>
        <w:t>와 P</w:t>
      </w:r>
      <w:r w:rsidR="000D25D3">
        <w:rPr>
          <w:rFonts w:ascii="맑은 고딕" w:eastAsia="맑은 고딕" w:hAnsi="맑은 고딕"/>
          <w:lang w:eastAsia="ko-KR"/>
        </w:rPr>
        <w:t>HP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>파일</w:t>
      </w:r>
      <w:r w:rsidR="000E4E7D">
        <w:rPr>
          <w:rFonts w:ascii="맑은 고딕" w:eastAsia="맑은 고딕" w:hAnsi="맑은 고딕" w:hint="eastAsia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>간의 정보</w:t>
      </w:r>
      <w:r w:rsidR="000D25D3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 xml:space="preserve">요청 및 응답을 위한 </w:t>
      </w:r>
      <w:r w:rsidR="000D25D3">
        <w:rPr>
          <w:rFonts w:ascii="맑은 고딕" w:eastAsia="맑은 고딕" w:hAnsi="맑은 고딕"/>
          <w:lang w:eastAsia="ko-KR"/>
        </w:rPr>
        <w:t>Request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>클래스가 구현돼 있으며,</w:t>
      </w:r>
      <w:r w:rsidR="000D25D3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>해당 P</w:t>
      </w:r>
      <w:r w:rsidR="000D25D3">
        <w:rPr>
          <w:rFonts w:ascii="맑은 고딕" w:eastAsia="맑은 고딕" w:hAnsi="맑은 고딕"/>
          <w:lang w:eastAsia="ko-KR"/>
        </w:rPr>
        <w:t>HP</w:t>
      </w:r>
      <w:r w:rsidR="00CF7D8B">
        <w:rPr>
          <w:rFonts w:ascii="맑은 고딕" w:eastAsia="맑은 고딕" w:hAnsi="맑은 고딕"/>
          <w:lang w:eastAsia="ko-KR"/>
        </w:rPr>
        <w:t xml:space="preserve"> </w:t>
      </w:r>
      <w:r w:rsidR="000D25D3">
        <w:rPr>
          <w:rFonts w:ascii="맑은 고딕" w:eastAsia="맑은 고딕" w:hAnsi="맑은 고딕" w:hint="eastAsia"/>
          <w:lang w:eastAsia="ko-KR"/>
        </w:rPr>
        <w:t xml:space="preserve">파일로 연결하기 위한 </w:t>
      </w:r>
      <w:r w:rsidR="000D25D3">
        <w:rPr>
          <w:rFonts w:ascii="맑은 고딕" w:eastAsia="맑은 고딕" w:hAnsi="맑은 고딕"/>
          <w:lang w:eastAsia="ko-KR"/>
        </w:rPr>
        <w:t>url</w:t>
      </w:r>
      <w:r w:rsidR="000E4E7D">
        <w:rPr>
          <w:rFonts w:ascii="맑은 고딕" w:eastAsia="맑은 고딕" w:hAnsi="맑은 고딕" w:hint="eastAsia"/>
          <w:lang w:eastAsia="ko-KR"/>
        </w:rPr>
        <w:t xml:space="preserve">은 </w:t>
      </w:r>
      <w:r w:rsidR="00A277DE" w:rsidRPr="00A277DE">
        <w:rPr>
          <w:rFonts w:ascii="맑은 고딕" w:eastAsia="맑은 고딕" w:hAnsi="맑은 고딕"/>
          <w:lang w:eastAsia="ko-KR"/>
        </w:rPr>
        <w:t>"http://10.0.2.2/MedicalDictionary_php/</w:t>
      </w:r>
      <w:r w:rsidR="000E4E7D">
        <w:rPr>
          <w:rFonts w:ascii="맑은 고딕" w:eastAsia="맑은 고딕" w:hAnsi="맑은 고딕" w:hint="eastAsia"/>
          <w:lang w:eastAsia="ko-KR"/>
        </w:rPr>
        <w:t>해당P</w:t>
      </w:r>
      <w:r w:rsidR="000E4E7D">
        <w:rPr>
          <w:rFonts w:ascii="맑은 고딕" w:eastAsia="맑은 고딕" w:hAnsi="맑은 고딕"/>
          <w:lang w:eastAsia="ko-KR"/>
        </w:rPr>
        <w:t>HP</w:t>
      </w:r>
      <w:r w:rsidR="000E4E7D">
        <w:rPr>
          <w:rFonts w:ascii="맑은 고딕" w:eastAsia="맑은 고딕" w:hAnsi="맑은 고딕" w:hint="eastAsia"/>
          <w:lang w:eastAsia="ko-KR"/>
        </w:rPr>
        <w:t>파일(</w:t>
      </w:r>
      <w:r w:rsidR="000E4E7D">
        <w:rPr>
          <w:rFonts w:ascii="맑은 고딕" w:eastAsia="맑은 고딕" w:hAnsi="맑은 고딕"/>
          <w:lang w:eastAsia="ko-KR"/>
        </w:rPr>
        <w:t>.php)</w:t>
      </w:r>
      <w:r w:rsidR="00A277DE" w:rsidRPr="00A277DE">
        <w:rPr>
          <w:rFonts w:ascii="맑은 고딕" w:eastAsia="맑은 고딕" w:hAnsi="맑은 고딕"/>
          <w:lang w:eastAsia="ko-KR"/>
        </w:rPr>
        <w:t>"</w:t>
      </w:r>
      <w:r w:rsidR="000E4E7D">
        <w:rPr>
          <w:rFonts w:ascii="맑은 고딕" w:eastAsia="맑은 고딕" w:hAnsi="맑은 고딕" w:hint="eastAsia"/>
          <w:lang w:eastAsia="ko-KR"/>
        </w:rPr>
        <w:t>형식으로 설정된다.</w:t>
      </w:r>
      <w:r w:rsidR="000E4E7D">
        <w:rPr>
          <w:rFonts w:ascii="맑은 고딕" w:eastAsia="맑은 고딕" w:hAnsi="맑은 고딕"/>
          <w:lang w:eastAsia="ko-KR"/>
        </w:rPr>
        <w:t xml:space="preserve"> </w:t>
      </w:r>
      <w:r w:rsidR="000E4E7D">
        <w:rPr>
          <w:rFonts w:ascii="맑은 고딕" w:eastAsia="맑은 고딕" w:hAnsi="맑은 고딕" w:hint="eastAsia"/>
          <w:lang w:eastAsia="ko-KR"/>
        </w:rPr>
        <w:t>이때, u</w:t>
      </w:r>
      <w:r w:rsidR="000E4E7D">
        <w:rPr>
          <w:rFonts w:ascii="맑은 고딕" w:eastAsia="맑은 고딕" w:hAnsi="맑은 고딕"/>
          <w:lang w:eastAsia="ko-KR"/>
        </w:rPr>
        <w:t>rl</w:t>
      </w:r>
      <w:r w:rsidR="000E4E7D">
        <w:rPr>
          <w:rFonts w:ascii="맑은 고딕" w:eastAsia="맑은 고딕" w:hAnsi="맑은 고딕" w:hint="eastAsia"/>
          <w:lang w:eastAsia="ko-KR"/>
        </w:rPr>
        <w:t>의 i</w:t>
      </w:r>
      <w:r w:rsidR="000E4E7D">
        <w:rPr>
          <w:rFonts w:ascii="맑은 고딕" w:eastAsia="맑은 고딕" w:hAnsi="맑은 고딕"/>
          <w:lang w:eastAsia="ko-KR"/>
        </w:rPr>
        <w:t>p</w:t>
      </w:r>
      <w:r w:rsidR="000E4E7D">
        <w:rPr>
          <w:rFonts w:ascii="맑은 고딕" w:eastAsia="맑은 고딕" w:hAnsi="맑은 고딕" w:hint="eastAsia"/>
          <w:lang w:eastAsia="ko-KR"/>
        </w:rPr>
        <w:t xml:space="preserve">주소인 </w:t>
      </w:r>
      <w:r w:rsidR="000E4E7D">
        <w:rPr>
          <w:rFonts w:ascii="맑은 고딕" w:eastAsia="맑은 고딕" w:hAnsi="맑은 고딕"/>
          <w:lang w:eastAsia="ko-KR"/>
        </w:rPr>
        <w:t>10.0.2.2</w:t>
      </w:r>
      <w:r w:rsidR="000E4E7D">
        <w:rPr>
          <w:rFonts w:ascii="맑은 고딕" w:eastAsia="맑은 고딕" w:hAnsi="맑은 고딕" w:hint="eastAsia"/>
          <w:lang w:eastAsia="ko-KR"/>
        </w:rPr>
        <w:t>는 A</w:t>
      </w:r>
      <w:r w:rsidR="000E4E7D">
        <w:rPr>
          <w:rFonts w:ascii="맑은 고딕" w:eastAsia="맑은 고딕" w:hAnsi="맑은 고딕"/>
          <w:lang w:eastAsia="ko-KR"/>
        </w:rPr>
        <w:t>ndroid Studio</w:t>
      </w:r>
      <w:r w:rsidR="000E4E7D">
        <w:rPr>
          <w:rFonts w:ascii="맑은 고딕" w:eastAsia="맑은 고딕" w:hAnsi="맑은 고딕" w:hint="eastAsia"/>
          <w:lang w:eastAsia="ko-KR"/>
        </w:rPr>
        <w:t xml:space="preserve">의 </w:t>
      </w:r>
      <w:r w:rsidR="000E4E7D">
        <w:rPr>
          <w:rFonts w:ascii="맑은 고딕" w:eastAsia="맑은 고딕" w:hAnsi="맑은 고딕"/>
          <w:lang w:eastAsia="ko-KR"/>
        </w:rPr>
        <w:t xml:space="preserve">AVD </w:t>
      </w:r>
      <w:r w:rsidR="000E4E7D">
        <w:rPr>
          <w:rFonts w:ascii="맑은 고딕" w:eastAsia="맑은 고딕" w:hAnsi="맑은 고딕" w:hint="eastAsia"/>
          <w:lang w:eastAsia="ko-KR"/>
        </w:rPr>
        <w:t xml:space="preserve">사용 시 </w:t>
      </w:r>
      <w:r w:rsidR="000E4E7D">
        <w:rPr>
          <w:rFonts w:ascii="맑은 고딕" w:eastAsia="맑은 고딕" w:hAnsi="맑은 고딕"/>
          <w:lang w:eastAsia="ko-KR"/>
        </w:rPr>
        <w:t>PC</w:t>
      </w:r>
      <w:r w:rsidR="000E4E7D">
        <w:rPr>
          <w:rFonts w:ascii="맑은 고딕" w:eastAsia="맑은 고딕" w:hAnsi="맑은 고딕" w:hint="eastAsia"/>
          <w:lang w:eastAsia="ko-KR"/>
        </w:rPr>
        <w:t xml:space="preserve">의 </w:t>
      </w:r>
      <w:r w:rsidR="000E4E7D">
        <w:rPr>
          <w:rFonts w:ascii="맑은 고딕" w:eastAsia="맑은 고딕" w:hAnsi="맑은 고딕"/>
          <w:lang w:eastAsia="ko-KR"/>
        </w:rPr>
        <w:t xml:space="preserve">localhost </w:t>
      </w:r>
      <w:r w:rsidR="000E4E7D">
        <w:rPr>
          <w:rFonts w:ascii="맑은 고딕" w:eastAsia="맑은 고딕" w:hAnsi="맑은 고딕" w:hint="eastAsia"/>
          <w:lang w:eastAsia="ko-KR"/>
        </w:rPr>
        <w:t>i</w:t>
      </w:r>
      <w:r w:rsidR="000E4E7D">
        <w:rPr>
          <w:rFonts w:ascii="맑은 고딕" w:eastAsia="맑은 고딕" w:hAnsi="맑은 고딕"/>
          <w:lang w:eastAsia="ko-KR"/>
        </w:rPr>
        <w:t xml:space="preserve">p </w:t>
      </w:r>
      <w:r w:rsidR="000E4E7D">
        <w:rPr>
          <w:rFonts w:ascii="맑은 고딕" w:eastAsia="맑은 고딕" w:hAnsi="맑은 고딕" w:hint="eastAsia"/>
          <w:lang w:eastAsia="ko-KR"/>
        </w:rPr>
        <w:t>주소를 참</w:t>
      </w:r>
      <w:r w:rsidR="001179D6">
        <w:rPr>
          <w:rFonts w:ascii="맑은 고딕" w:eastAsia="맑은 고딕" w:hAnsi="맑은 고딕" w:hint="eastAsia"/>
          <w:lang w:eastAsia="ko-KR"/>
        </w:rPr>
        <w:t>조하기 위한 주소이다.</w:t>
      </w:r>
      <w:bookmarkStart w:id="37" w:name="_Toc131023043"/>
    </w:p>
    <w:p w14:paraId="63142D56" w14:textId="77777777" w:rsidR="004F07B9" w:rsidRPr="004F07B9" w:rsidRDefault="004F07B9" w:rsidP="004F07B9">
      <w:pPr>
        <w:ind w:left="720" w:firstLineChars="100" w:firstLine="200"/>
        <w:rPr>
          <w:rFonts w:ascii="맑은 고딕" w:eastAsia="맑은 고딕" w:hAnsi="맑은 고딕"/>
          <w:lang w:eastAsia="ko-KR"/>
        </w:rPr>
      </w:pPr>
    </w:p>
    <w:p w14:paraId="3AE92BE9" w14:textId="28EF99E1" w:rsidR="00C85DEC" w:rsidRPr="00834276" w:rsidRDefault="00C85DEC" w:rsidP="00E77A38">
      <w:pPr>
        <w:pStyle w:val="2"/>
        <w:spacing w:line="240" w:lineRule="auto"/>
        <w:rPr>
          <w:rFonts w:ascii="맑은 고딕" w:eastAsia="맑은 고딕" w:hAnsi="맑은 고딕"/>
        </w:rPr>
      </w:pPr>
      <w:bookmarkStart w:id="38" w:name="_Toc131023046"/>
      <w:bookmarkStart w:id="39" w:name="_Toc134376572"/>
      <w:bookmarkEnd w:id="37"/>
      <w:r w:rsidRPr="00834276">
        <w:rPr>
          <w:rFonts w:ascii="맑은 고딕" w:eastAsia="맑은 고딕" w:hAnsi="맑은 고딕" w:hint="eastAsia"/>
          <w:lang w:eastAsia="ko-KR"/>
        </w:rPr>
        <w:t>Legal, Copyright, and Other Notices</w:t>
      </w:r>
      <w:bookmarkEnd w:id="38"/>
      <w:bookmarkEnd w:id="39"/>
    </w:p>
    <w:p w14:paraId="4CEE1048" w14:textId="02AED9BA" w:rsidR="009546BF" w:rsidRDefault="009E679D" w:rsidP="009546BF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 w:rsidRPr="00834276">
        <w:rPr>
          <w:rFonts w:ascii="맑은 고딕" w:eastAsia="맑은 고딕" w:hAnsi="맑은 고딕" w:hint="eastAsia"/>
          <w:lang w:eastAsia="ko-KR"/>
        </w:rPr>
        <w:t>본 어플리케이션은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유한대학교 모바일 프로그래밍 수업의 일환으로 진행되는 프로젝트로</w:t>
      </w:r>
      <w:r w:rsidR="00C85DEC" w:rsidRPr="00834276">
        <w:rPr>
          <w:rFonts w:ascii="맑은 고딕" w:eastAsia="맑은 고딕" w:hAnsi="맑은 고딕"/>
          <w:lang w:eastAsia="ko-KR"/>
        </w:rPr>
        <w:t xml:space="preserve">, </w:t>
      </w:r>
      <w:r w:rsidR="00C85DEC" w:rsidRPr="00834276">
        <w:rPr>
          <w:rFonts w:ascii="맑은 고딕" w:eastAsia="맑은 고딕" w:hAnsi="맑은 고딕" w:hint="eastAsia"/>
          <w:lang w:eastAsia="ko-KR"/>
        </w:rPr>
        <w:t>사용자는 이를 복제 및 배포할 수 있는 자유와 소스코드를 학습하고 수정,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개선하는 자유를 가진다</w:t>
      </w:r>
      <w:r w:rsidR="00C85DEC" w:rsidRPr="00834276">
        <w:rPr>
          <w:rFonts w:ascii="맑은 고딕" w:eastAsia="맑은 고딕" w:hAnsi="맑은 고딕"/>
          <w:lang w:eastAsia="ko-KR"/>
        </w:rPr>
        <w:t xml:space="preserve">. 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그러나 </w:t>
      </w:r>
      <w:r w:rsidR="00AD7AD3" w:rsidRPr="00834276">
        <w:rPr>
          <w:rFonts w:ascii="맑은 고딕" w:eastAsia="맑은 고딕" w:hAnsi="맑은 고딕" w:hint="eastAsia"/>
          <w:lang w:eastAsia="ko-KR"/>
        </w:rPr>
        <w:t>본 어플리케이션은</w:t>
      </w:r>
      <w:r w:rsidR="00C85DEC" w:rsidRPr="00834276">
        <w:rPr>
          <w:rFonts w:ascii="맑은 고딕" w:eastAsia="맑은 고딕" w:hAnsi="맑은 고딕" w:hint="eastAsia"/>
          <w:lang w:eastAsia="ko-KR"/>
        </w:rPr>
        <w:t xml:space="preserve"> 비상업적 목적으로 개발된 앱으로,</w:t>
      </w:r>
      <w:r w:rsidR="00C85DEC" w:rsidRPr="00834276">
        <w:rPr>
          <w:rFonts w:ascii="맑은 고딕" w:eastAsia="맑은 고딕" w:hAnsi="맑은 고딕"/>
          <w:lang w:eastAsia="ko-KR"/>
        </w:rPr>
        <w:t xml:space="preserve"> </w:t>
      </w:r>
      <w:r w:rsidR="00C85DEC" w:rsidRPr="00834276">
        <w:rPr>
          <w:rFonts w:ascii="맑은 고딕" w:eastAsia="맑은 고딕" w:hAnsi="맑은 고딕" w:hint="eastAsia"/>
          <w:lang w:eastAsia="ko-KR"/>
        </w:rPr>
        <w:t>상업적으로 판매하는 행위는 금지한다.</w:t>
      </w:r>
    </w:p>
    <w:p w14:paraId="7EE300F3" w14:textId="414ACF67" w:rsidR="00D5114D" w:rsidRDefault="009546BF" w:rsidP="00D5114D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본 </w:t>
      </w:r>
      <w:r>
        <w:rPr>
          <w:rFonts w:ascii="맑은 고딕" w:eastAsia="맑은 고딕" w:hAnsi="맑은 고딕" w:hint="eastAsia"/>
          <w:lang w:eastAsia="ko-KR"/>
        </w:rPr>
        <w:t xml:space="preserve">어플리케이션에 사용된 이미지는 </w:t>
      </w:r>
      <w:r w:rsidR="00B668FF">
        <w:rPr>
          <w:rFonts w:ascii="맑은 고딕" w:eastAsia="맑은 고딕" w:hAnsi="맑은 고딕" w:hint="eastAsia"/>
          <w:lang w:eastAsia="ko-KR"/>
        </w:rPr>
        <w:t xml:space="preserve">무료 아이콘 제공 사이트인 </w:t>
      </w:r>
      <w:r w:rsidR="00B668FF">
        <w:rPr>
          <w:rFonts w:ascii="맑은 고딕" w:eastAsia="맑은 고딕" w:hAnsi="맑은 고딕"/>
          <w:lang w:eastAsia="ko-KR"/>
        </w:rPr>
        <w:t>flaticon</w:t>
      </w:r>
      <w:r w:rsidR="00B668FF">
        <w:rPr>
          <w:rFonts w:ascii="맑은 고딕" w:eastAsia="맑은 고딕" w:hAnsi="맑은 고딕" w:hint="eastAsia"/>
          <w:lang w:eastAsia="ko-KR"/>
        </w:rPr>
        <w:t>에서 제공받은 이미지로</w:t>
      </w:r>
      <w:r w:rsidR="00B668FF">
        <w:rPr>
          <w:rFonts w:ascii="맑은 고딕" w:eastAsia="맑은 고딕" w:hAnsi="맑은 고딕"/>
          <w:lang w:eastAsia="ko-KR"/>
        </w:rPr>
        <w:t xml:space="preserve">, </w:t>
      </w:r>
      <w:r w:rsidR="00B668FF">
        <w:rPr>
          <w:rFonts w:ascii="맑은 고딕" w:eastAsia="맑은 고딕" w:hAnsi="맑은 고딕" w:hint="eastAsia"/>
          <w:lang w:eastAsia="ko-KR"/>
        </w:rPr>
        <w:t>해당 이미지를 출처</w:t>
      </w:r>
      <w:r w:rsidR="00B668FF">
        <w:rPr>
          <w:rFonts w:ascii="맑은 고딕" w:eastAsia="맑은 고딕" w:hAnsi="맑은 고딕"/>
          <w:lang w:eastAsia="ko-KR"/>
        </w:rPr>
        <w:t xml:space="preserve"> </w:t>
      </w:r>
      <w:r w:rsidR="00B668FF">
        <w:rPr>
          <w:rFonts w:ascii="맑은 고딕" w:eastAsia="맑은 고딕" w:hAnsi="맑은 고딕" w:hint="eastAsia"/>
          <w:lang w:eastAsia="ko-KR"/>
        </w:rPr>
        <w:t>없이 도용하는 행위는 금지한다.</w:t>
      </w:r>
    </w:p>
    <w:p w14:paraId="3D66686C" w14:textId="7CFD0116" w:rsidR="0056624A" w:rsidRDefault="0056624A">
      <w:pPr>
        <w:widowControl/>
        <w:spacing w:line="240" w:lineRule="auto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111FAE71" w14:textId="77777777" w:rsidR="00D5114D" w:rsidRPr="00D5114D" w:rsidRDefault="00D5114D" w:rsidP="00D5114D">
      <w:pPr>
        <w:spacing w:line="240" w:lineRule="auto"/>
        <w:ind w:left="720" w:firstLineChars="100" w:firstLine="200"/>
        <w:rPr>
          <w:rFonts w:ascii="맑은 고딕" w:eastAsia="맑은 고딕" w:hAnsi="맑은 고딕"/>
          <w:lang w:eastAsia="ko-KR"/>
        </w:rPr>
      </w:pPr>
    </w:p>
    <w:p w14:paraId="23D0A617" w14:textId="28D8AAF1" w:rsidR="00092BFA" w:rsidRPr="00834276" w:rsidRDefault="00092BFA">
      <w:pPr>
        <w:pStyle w:val="1"/>
        <w:rPr>
          <w:rFonts w:ascii="맑은 고딕" w:eastAsia="맑은 고딕" w:hAnsi="맑은 고딕"/>
        </w:rPr>
      </w:pPr>
      <w:bookmarkStart w:id="40" w:name="_Toc134376573"/>
      <w:r w:rsidRPr="00834276">
        <w:rPr>
          <w:rFonts w:ascii="맑은 고딕" w:eastAsia="맑은 고딕" w:hAnsi="맑은 고딕"/>
        </w:rPr>
        <w:t>Supporting Information</w:t>
      </w:r>
      <w:bookmarkEnd w:id="40"/>
    </w:p>
    <w:p w14:paraId="28628AF0" w14:textId="0992239B" w:rsidR="00092BFA" w:rsidRPr="00834276" w:rsidRDefault="004468BC" w:rsidP="004468BC">
      <w:pPr>
        <w:pStyle w:val="InfoBlue"/>
        <w:ind w:firstLineChars="50" w:firstLine="100"/>
        <w:rPr>
          <w:rFonts w:ascii="맑은 고딕" w:eastAsia="맑은 고딕" w:hAnsi="맑은 고딕"/>
        </w:rPr>
      </w:pPr>
      <w:r w:rsidRPr="00834276">
        <w:rPr>
          <w:rFonts w:ascii="맑은 고딕" w:eastAsia="맑은 고딕" w:hAnsi="맑은 고딕"/>
        </w:rPr>
        <w:t>본 Software Requirements Specification(SRS, 소프트웨어 요구사항 명세서)는 Rational 사의 방법론(Rational Unified Process)을 따라 작성되었다</w:t>
      </w:r>
      <w:r w:rsidRPr="00834276">
        <w:rPr>
          <w:rFonts w:ascii="맑은 고딕" w:eastAsia="맑은 고딕" w:hAnsi="맑은 고딕" w:hint="eastAsia"/>
        </w:rPr>
        <w:t>.</w:t>
      </w:r>
    </w:p>
    <w:sectPr w:rsidR="00092BFA" w:rsidRPr="00834276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3EA6" w14:textId="77777777" w:rsidR="00023F28" w:rsidRDefault="00023F28">
      <w:pPr>
        <w:spacing w:line="240" w:lineRule="auto"/>
      </w:pPr>
      <w:r>
        <w:separator/>
      </w:r>
    </w:p>
  </w:endnote>
  <w:endnote w:type="continuationSeparator" w:id="0">
    <w:p w14:paraId="39A09E18" w14:textId="77777777" w:rsidR="00023F28" w:rsidRDefault="00023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094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AD7852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749CDA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691028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D969E" w14:textId="4F675C77" w:rsidR="00092BFA" w:rsidRDefault="00092BFA">
          <w:pPr>
            <w:jc w:val="center"/>
          </w:pPr>
          <w:r>
            <w:sym w:font="Symbol" w:char="F0D3"/>
          </w:r>
          <w:fldSimple w:instr=" DOCPROPERTY &quot;Company&quot;  \* MERGEFORMAT ">
            <w:r w:rsidR="003664A3">
              <w:t>&lt;</w:t>
            </w:r>
            <w:r w:rsidR="003664A3">
              <w:rPr>
                <w:lang w:eastAsia="ko-KR"/>
              </w:rPr>
              <w:t>Company</w:t>
            </w:r>
            <w:r w:rsidR="003664A3">
              <w:t xml:space="preserve"> Name&gt;</w:t>
            </w:r>
          </w:fldSimple>
          <w:r>
            <w:t>, 20</w:t>
          </w:r>
          <w:r w:rsidR="00E12DDB">
            <w:rPr>
              <w:rFonts w:hint="eastAsia"/>
              <w:lang w:eastAsia="ko-K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A7D4D5" w14:textId="42CC142C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B7E78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40727D66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9E9F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B51A" w14:textId="77777777" w:rsidR="00023F28" w:rsidRDefault="00023F28">
      <w:pPr>
        <w:spacing w:line="240" w:lineRule="auto"/>
      </w:pPr>
      <w:r>
        <w:separator/>
      </w:r>
    </w:p>
  </w:footnote>
  <w:footnote w:type="continuationSeparator" w:id="0">
    <w:p w14:paraId="59954D92" w14:textId="77777777" w:rsidR="00023F28" w:rsidRDefault="00023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8C0B" w14:textId="77777777" w:rsidR="00092BFA" w:rsidRDefault="00092BFA">
    <w:pPr>
      <w:rPr>
        <w:sz w:val="24"/>
      </w:rPr>
    </w:pPr>
  </w:p>
  <w:p w14:paraId="73927F1B" w14:textId="77777777" w:rsidR="00092BFA" w:rsidRDefault="00092BFA">
    <w:pPr>
      <w:pBdr>
        <w:top w:val="single" w:sz="6" w:space="1" w:color="auto"/>
      </w:pBdr>
      <w:rPr>
        <w:sz w:val="24"/>
      </w:rPr>
    </w:pPr>
  </w:p>
  <w:p w14:paraId="56231D8D" w14:textId="4A82A985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664A3">
      <w:rPr>
        <w:rFonts w:ascii="Arial" w:hAnsi="Arial"/>
        <w:b/>
        <w:sz w:val="36"/>
      </w:rPr>
      <w:t>&lt;</w:t>
    </w:r>
    <w:r w:rsidR="003664A3" w:rsidRPr="003664A3">
      <w:rPr>
        <w:rFonts w:ascii="바탕" w:hAnsi="바탕"/>
        <w:b/>
        <w:sz w:val="36"/>
        <w:lang w:eastAsia="ko-KR"/>
      </w:rPr>
      <w:t>Company</w:t>
    </w:r>
    <w:r w:rsidR="003664A3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1C31960C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5560C72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2143C1F8" w14:textId="77777777">
      <w:tc>
        <w:tcPr>
          <w:tcW w:w="6379" w:type="dxa"/>
        </w:tcPr>
        <w:p w14:paraId="67BA12E0" w14:textId="65378479" w:rsidR="00092BFA" w:rsidRDefault="00000000">
          <w:fldSimple w:instr=" SUBJECT  \* MERGEFORMAT ">
            <w:r w:rsidR="003664A3">
              <w:t>&lt;</w:t>
            </w:r>
            <w:r w:rsidR="003664A3">
              <w:rPr>
                <w:lang w:eastAsia="ko-KR"/>
              </w:rPr>
              <w:t>Project Name</w:t>
            </w:r>
            <w:r w:rsidR="003664A3">
              <w:t>&gt;</w:t>
            </w:r>
          </w:fldSimple>
        </w:p>
      </w:tc>
      <w:tc>
        <w:tcPr>
          <w:tcW w:w="3179" w:type="dxa"/>
        </w:tcPr>
        <w:p w14:paraId="68731043" w14:textId="72C180DD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</w:t>
          </w:r>
          <w:r w:rsidR="006B2E60">
            <w:t xml:space="preserve">       1.</w:t>
          </w:r>
          <w:r w:rsidR="00193D1F">
            <w:t>0</w:t>
          </w:r>
        </w:p>
      </w:tc>
    </w:tr>
    <w:tr w:rsidR="00092BFA" w14:paraId="6A0755CE" w14:textId="77777777">
      <w:tc>
        <w:tcPr>
          <w:tcW w:w="6379" w:type="dxa"/>
        </w:tcPr>
        <w:p w14:paraId="3F750296" w14:textId="027C56F9" w:rsidR="00092BFA" w:rsidRDefault="00000000">
          <w:fldSimple w:instr=" TITLE  \* MERGEFORMAT ">
            <w:r w:rsidR="003664A3">
              <w:t>Software Requirements Specification</w:t>
            </w:r>
          </w:fldSimple>
        </w:p>
      </w:tc>
      <w:tc>
        <w:tcPr>
          <w:tcW w:w="3179" w:type="dxa"/>
        </w:tcPr>
        <w:p w14:paraId="06F116E0" w14:textId="0E80435D" w:rsidR="00092BFA" w:rsidRDefault="00092BFA">
          <w:pPr>
            <w:rPr>
              <w:lang w:eastAsia="ko-KR"/>
            </w:rPr>
          </w:pPr>
          <w:r>
            <w:t xml:space="preserve">  Date:  </w:t>
          </w:r>
          <w:r w:rsidR="006A5BD5">
            <w:t>2023</w:t>
          </w:r>
          <w:r w:rsidR="006B2E60">
            <w:t>-</w:t>
          </w:r>
          <w:r w:rsidR="006A5BD5">
            <w:t>0</w:t>
          </w:r>
          <w:r w:rsidR="00193D1F">
            <w:t>6</w:t>
          </w:r>
          <w:r w:rsidR="006B2E60">
            <w:t>-</w:t>
          </w:r>
          <w:r w:rsidR="0098607C">
            <w:t>0</w:t>
          </w:r>
          <w:r w:rsidR="00B962B0">
            <w:rPr>
              <w:rFonts w:hint="eastAsia"/>
              <w:lang w:eastAsia="ko-KR"/>
            </w:rPr>
            <w:t>4</w:t>
          </w:r>
        </w:p>
      </w:tc>
    </w:tr>
    <w:tr w:rsidR="00092BFA" w14:paraId="101FA261" w14:textId="77777777">
      <w:tc>
        <w:tcPr>
          <w:tcW w:w="9558" w:type="dxa"/>
          <w:gridSpan w:val="2"/>
        </w:tcPr>
        <w:p w14:paraId="3673B626" w14:textId="29AC23CE" w:rsidR="00092BFA" w:rsidRDefault="00092BFA" w:rsidP="00BB7E78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BB7E78">
            <w:rPr>
              <w:rFonts w:hint="eastAsia"/>
              <w:lang w:eastAsia="ko-KR"/>
            </w:rPr>
            <w:t>C</w:t>
          </w:r>
          <w:r w:rsidR="00BB7E78">
            <w:rPr>
              <w:lang w:eastAsia="ko-KR"/>
            </w:rPr>
            <w:t>MD</w:t>
          </w:r>
          <w:r w:rsidR="006A1D3C">
            <w:rPr>
              <w:rFonts w:hint="eastAsia"/>
              <w:lang w:eastAsia="ko-KR"/>
            </w:rPr>
            <w:t>_</w:t>
          </w:r>
          <w:r w:rsidR="00DB6097">
            <w:rPr>
              <w:rFonts w:hint="eastAsia"/>
              <w:lang w:eastAsia="ko-KR"/>
            </w:rPr>
            <w:t>DEV202300</w:t>
          </w:r>
          <w:r w:rsidR="00B962B0">
            <w:rPr>
              <w:lang w:eastAsia="ko-KR"/>
            </w:rPr>
            <w:t>6</w:t>
          </w:r>
          <w:r>
            <w:rPr>
              <w:lang w:eastAsia="ko-KR"/>
            </w:rPr>
            <w:t>&gt;</w:t>
          </w:r>
        </w:p>
      </w:tc>
    </w:tr>
  </w:tbl>
  <w:p w14:paraId="28A51D29" w14:textId="77777777" w:rsidR="00092BFA" w:rsidRDefault="00092BFA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8800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E905FC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A414379"/>
    <w:multiLevelType w:val="hybridMultilevel"/>
    <w:tmpl w:val="7E0290CA"/>
    <w:lvl w:ilvl="0" w:tplc="2BE6A63A">
      <w:start w:val="2"/>
      <w:numFmt w:val="bullet"/>
      <w:lvlText w:val=""/>
      <w:lvlJc w:val="left"/>
      <w:pPr>
        <w:ind w:left="80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740895"/>
    <w:multiLevelType w:val="hybridMultilevel"/>
    <w:tmpl w:val="B90484D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B6883614">
      <w:start w:val="1"/>
      <w:numFmt w:val="decimalZero"/>
      <w:lvlText w:val="%2"/>
      <w:lvlJc w:val="left"/>
      <w:pPr>
        <w:ind w:left="132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9B5959"/>
    <w:multiLevelType w:val="multilevel"/>
    <w:tmpl w:val="39A0FBC2"/>
    <w:lvl w:ilvl="0">
      <w:start w:val="1"/>
      <w:numFmt w:val="decimal"/>
      <w:lvlText w:val="%1"/>
      <w:lvlJc w:val="left"/>
      <w:pPr>
        <w:ind w:left="119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5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8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4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1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2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9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5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67" w:hanging="1700"/>
      </w:pPr>
      <w:rPr>
        <w:rFonts w:hint="eastAsia"/>
      </w:rPr>
    </w:lvl>
  </w:abstractNum>
  <w:abstractNum w:abstractNumId="4" w15:restartNumberingAfterBreak="0">
    <w:nsid w:val="634D4F66"/>
    <w:multiLevelType w:val="hybridMultilevel"/>
    <w:tmpl w:val="8B828E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7C2411B"/>
    <w:multiLevelType w:val="hybridMultilevel"/>
    <w:tmpl w:val="F412E5B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6" w15:restartNumberingAfterBreak="0">
    <w:nsid w:val="71E9369E"/>
    <w:multiLevelType w:val="hybridMultilevel"/>
    <w:tmpl w:val="F634AB6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5B332E3"/>
    <w:multiLevelType w:val="multilevel"/>
    <w:tmpl w:val="FD8A3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5D65A08"/>
    <w:multiLevelType w:val="hybridMultilevel"/>
    <w:tmpl w:val="3ABEDF40"/>
    <w:lvl w:ilvl="0" w:tplc="04090015">
      <w:start w:val="1"/>
      <w:numFmt w:val="ganada"/>
      <w:lvlText w:val="%1)"/>
      <w:lvlJc w:val="left"/>
      <w:pPr>
        <w:ind w:left="1645" w:hanging="440"/>
      </w:pPr>
    </w:lvl>
    <w:lvl w:ilvl="1" w:tplc="04090019" w:tentative="1">
      <w:start w:val="1"/>
      <w:numFmt w:val="upperLetter"/>
      <w:lvlText w:val="%2."/>
      <w:lvlJc w:val="left"/>
      <w:pPr>
        <w:ind w:left="2085" w:hanging="440"/>
      </w:pPr>
    </w:lvl>
    <w:lvl w:ilvl="2" w:tplc="0409001B" w:tentative="1">
      <w:start w:val="1"/>
      <w:numFmt w:val="lowerRoman"/>
      <w:lvlText w:val="%3."/>
      <w:lvlJc w:val="right"/>
      <w:pPr>
        <w:ind w:left="2525" w:hanging="440"/>
      </w:pPr>
    </w:lvl>
    <w:lvl w:ilvl="3" w:tplc="0409000F" w:tentative="1">
      <w:start w:val="1"/>
      <w:numFmt w:val="decimal"/>
      <w:lvlText w:val="%4."/>
      <w:lvlJc w:val="left"/>
      <w:pPr>
        <w:ind w:left="2965" w:hanging="440"/>
      </w:pPr>
    </w:lvl>
    <w:lvl w:ilvl="4" w:tplc="04090019" w:tentative="1">
      <w:start w:val="1"/>
      <w:numFmt w:val="upperLetter"/>
      <w:lvlText w:val="%5."/>
      <w:lvlJc w:val="left"/>
      <w:pPr>
        <w:ind w:left="3405" w:hanging="440"/>
      </w:pPr>
    </w:lvl>
    <w:lvl w:ilvl="5" w:tplc="0409001B" w:tentative="1">
      <w:start w:val="1"/>
      <w:numFmt w:val="lowerRoman"/>
      <w:lvlText w:val="%6."/>
      <w:lvlJc w:val="right"/>
      <w:pPr>
        <w:ind w:left="3845" w:hanging="440"/>
      </w:pPr>
    </w:lvl>
    <w:lvl w:ilvl="6" w:tplc="0409000F" w:tentative="1">
      <w:start w:val="1"/>
      <w:numFmt w:val="decimal"/>
      <w:lvlText w:val="%7."/>
      <w:lvlJc w:val="left"/>
      <w:pPr>
        <w:ind w:left="4285" w:hanging="440"/>
      </w:pPr>
    </w:lvl>
    <w:lvl w:ilvl="7" w:tplc="04090019" w:tentative="1">
      <w:start w:val="1"/>
      <w:numFmt w:val="upperLetter"/>
      <w:lvlText w:val="%8."/>
      <w:lvlJc w:val="left"/>
      <w:pPr>
        <w:ind w:left="4725" w:hanging="440"/>
      </w:pPr>
    </w:lvl>
    <w:lvl w:ilvl="8" w:tplc="0409001B" w:tentative="1">
      <w:start w:val="1"/>
      <w:numFmt w:val="lowerRoman"/>
      <w:lvlText w:val="%9."/>
      <w:lvlJc w:val="right"/>
      <w:pPr>
        <w:ind w:left="5165" w:hanging="440"/>
      </w:pPr>
    </w:lvl>
  </w:abstractNum>
  <w:num w:numId="1" w16cid:durableId="2017220523">
    <w:abstractNumId w:val="0"/>
  </w:num>
  <w:num w:numId="2" w16cid:durableId="1120296731">
    <w:abstractNumId w:val="7"/>
  </w:num>
  <w:num w:numId="3" w16cid:durableId="1132014322">
    <w:abstractNumId w:val="8"/>
  </w:num>
  <w:num w:numId="4" w16cid:durableId="1251617939">
    <w:abstractNumId w:val="5"/>
  </w:num>
  <w:num w:numId="5" w16cid:durableId="1347437258">
    <w:abstractNumId w:val="2"/>
  </w:num>
  <w:num w:numId="6" w16cid:durableId="699285088">
    <w:abstractNumId w:val="3"/>
  </w:num>
  <w:num w:numId="7" w16cid:durableId="1298416024">
    <w:abstractNumId w:val="0"/>
  </w:num>
  <w:num w:numId="8" w16cid:durableId="1769812178">
    <w:abstractNumId w:val="0"/>
  </w:num>
  <w:num w:numId="9" w16cid:durableId="1071931908">
    <w:abstractNumId w:val="0"/>
  </w:num>
  <w:num w:numId="10" w16cid:durableId="256864714">
    <w:abstractNumId w:val="1"/>
  </w:num>
  <w:num w:numId="11" w16cid:durableId="502673243">
    <w:abstractNumId w:val="4"/>
  </w:num>
  <w:num w:numId="12" w16cid:durableId="2000503131">
    <w:abstractNumId w:val="6"/>
  </w:num>
  <w:num w:numId="13" w16cid:durableId="1780568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9B6"/>
    <w:rsid w:val="00005082"/>
    <w:rsid w:val="000075FE"/>
    <w:rsid w:val="0002017C"/>
    <w:rsid w:val="00023F28"/>
    <w:rsid w:val="00024F4D"/>
    <w:rsid w:val="00030E56"/>
    <w:rsid w:val="00041BE4"/>
    <w:rsid w:val="00052CFC"/>
    <w:rsid w:val="00064395"/>
    <w:rsid w:val="0007036C"/>
    <w:rsid w:val="0007108B"/>
    <w:rsid w:val="0007157F"/>
    <w:rsid w:val="0007191C"/>
    <w:rsid w:val="0008032D"/>
    <w:rsid w:val="00081B43"/>
    <w:rsid w:val="00083FE3"/>
    <w:rsid w:val="000872A5"/>
    <w:rsid w:val="00092BFA"/>
    <w:rsid w:val="00096620"/>
    <w:rsid w:val="000A66F6"/>
    <w:rsid w:val="000B418C"/>
    <w:rsid w:val="000B7F66"/>
    <w:rsid w:val="000C55EF"/>
    <w:rsid w:val="000D0B8F"/>
    <w:rsid w:val="000D25D3"/>
    <w:rsid w:val="000D4A54"/>
    <w:rsid w:val="000E4E7D"/>
    <w:rsid w:val="000F0D18"/>
    <w:rsid w:val="001115E0"/>
    <w:rsid w:val="001179D6"/>
    <w:rsid w:val="00121CE9"/>
    <w:rsid w:val="00126FC9"/>
    <w:rsid w:val="00130434"/>
    <w:rsid w:val="0013468E"/>
    <w:rsid w:val="00146B83"/>
    <w:rsid w:val="00157FD2"/>
    <w:rsid w:val="00163A2E"/>
    <w:rsid w:val="001730A1"/>
    <w:rsid w:val="00174434"/>
    <w:rsid w:val="0018612F"/>
    <w:rsid w:val="00193D1F"/>
    <w:rsid w:val="001A25C4"/>
    <w:rsid w:val="001B629B"/>
    <w:rsid w:val="001B72A8"/>
    <w:rsid w:val="001D2A60"/>
    <w:rsid w:val="001E1DC6"/>
    <w:rsid w:val="001E3143"/>
    <w:rsid w:val="001F48F1"/>
    <w:rsid w:val="001F7B27"/>
    <w:rsid w:val="001F7FE9"/>
    <w:rsid w:val="00200BF4"/>
    <w:rsid w:val="00200D99"/>
    <w:rsid w:val="0021145E"/>
    <w:rsid w:val="002135FA"/>
    <w:rsid w:val="00217DD6"/>
    <w:rsid w:val="00223160"/>
    <w:rsid w:val="002235F9"/>
    <w:rsid w:val="00224F7B"/>
    <w:rsid w:val="002256E0"/>
    <w:rsid w:val="00227D00"/>
    <w:rsid w:val="00233716"/>
    <w:rsid w:val="002349C7"/>
    <w:rsid w:val="0024500C"/>
    <w:rsid w:val="00284D9F"/>
    <w:rsid w:val="002B28B0"/>
    <w:rsid w:val="002B405C"/>
    <w:rsid w:val="002D032A"/>
    <w:rsid w:val="002D46BB"/>
    <w:rsid w:val="002D6E4A"/>
    <w:rsid w:val="002E7A88"/>
    <w:rsid w:val="002F2F8D"/>
    <w:rsid w:val="00310B9D"/>
    <w:rsid w:val="003237B0"/>
    <w:rsid w:val="00332DCE"/>
    <w:rsid w:val="0034115F"/>
    <w:rsid w:val="0034310B"/>
    <w:rsid w:val="0036403A"/>
    <w:rsid w:val="003664A3"/>
    <w:rsid w:val="00372924"/>
    <w:rsid w:val="00380EB0"/>
    <w:rsid w:val="00382ACC"/>
    <w:rsid w:val="00383998"/>
    <w:rsid w:val="003A35C4"/>
    <w:rsid w:val="003B1867"/>
    <w:rsid w:val="003B6DCB"/>
    <w:rsid w:val="003D1B5E"/>
    <w:rsid w:val="003D2967"/>
    <w:rsid w:val="003E5E96"/>
    <w:rsid w:val="003F1D77"/>
    <w:rsid w:val="003F455A"/>
    <w:rsid w:val="004036D2"/>
    <w:rsid w:val="00411862"/>
    <w:rsid w:val="0042279A"/>
    <w:rsid w:val="004268F2"/>
    <w:rsid w:val="00426C64"/>
    <w:rsid w:val="00435532"/>
    <w:rsid w:val="004417EC"/>
    <w:rsid w:val="004468BC"/>
    <w:rsid w:val="004708B9"/>
    <w:rsid w:val="004739C6"/>
    <w:rsid w:val="00482A63"/>
    <w:rsid w:val="00484266"/>
    <w:rsid w:val="00486FEC"/>
    <w:rsid w:val="004944A9"/>
    <w:rsid w:val="004B6343"/>
    <w:rsid w:val="004C28CD"/>
    <w:rsid w:val="004C564A"/>
    <w:rsid w:val="004D5F84"/>
    <w:rsid w:val="004F07B9"/>
    <w:rsid w:val="004F0EE9"/>
    <w:rsid w:val="004F5704"/>
    <w:rsid w:val="004F7C9B"/>
    <w:rsid w:val="0050088D"/>
    <w:rsid w:val="00505F09"/>
    <w:rsid w:val="00506EBF"/>
    <w:rsid w:val="00530ABC"/>
    <w:rsid w:val="0053249F"/>
    <w:rsid w:val="0053306F"/>
    <w:rsid w:val="00543336"/>
    <w:rsid w:val="00547A85"/>
    <w:rsid w:val="00550A93"/>
    <w:rsid w:val="00554EB3"/>
    <w:rsid w:val="00560939"/>
    <w:rsid w:val="0056624A"/>
    <w:rsid w:val="00593FB6"/>
    <w:rsid w:val="005A0E35"/>
    <w:rsid w:val="005A3F7D"/>
    <w:rsid w:val="005B6F90"/>
    <w:rsid w:val="005C1C58"/>
    <w:rsid w:val="00614927"/>
    <w:rsid w:val="0062146C"/>
    <w:rsid w:val="006221AD"/>
    <w:rsid w:val="006318BC"/>
    <w:rsid w:val="006444FE"/>
    <w:rsid w:val="00655DD8"/>
    <w:rsid w:val="006633D6"/>
    <w:rsid w:val="0067052C"/>
    <w:rsid w:val="00675450"/>
    <w:rsid w:val="00681A17"/>
    <w:rsid w:val="00691B05"/>
    <w:rsid w:val="006A1A24"/>
    <w:rsid w:val="006A1D3C"/>
    <w:rsid w:val="006A5BD5"/>
    <w:rsid w:val="006B1167"/>
    <w:rsid w:val="006B2E60"/>
    <w:rsid w:val="006B43D1"/>
    <w:rsid w:val="006B64A3"/>
    <w:rsid w:val="006B7092"/>
    <w:rsid w:val="006C2E8F"/>
    <w:rsid w:val="006E4110"/>
    <w:rsid w:val="006E513D"/>
    <w:rsid w:val="006E541E"/>
    <w:rsid w:val="00707EBE"/>
    <w:rsid w:val="00725F94"/>
    <w:rsid w:val="0074409B"/>
    <w:rsid w:val="00744915"/>
    <w:rsid w:val="00745624"/>
    <w:rsid w:val="00753F2E"/>
    <w:rsid w:val="00755A4D"/>
    <w:rsid w:val="0075601E"/>
    <w:rsid w:val="0076248B"/>
    <w:rsid w:val="00762DDE"/>
    <w:rsid w:val="00765656"/>
    <w:rsid w:val="007838CC"/>
    <w:rsid w:val="00786A56"/>
    <w:rsid w:val="00795D28"/>
    <w:rsid w:val="00797507"/>
    <w:rsid w:val="007B2B7F"/>
    <w:rsid w:val="007C4C8A"/>
    <w:rsid w:val="007C6311"/>
    <w:rsid w:val="007D2285"/>
    <w:rsid w:val="007D498C"/>
    <w:rsid w:val="007D5915"/>
    <w:rsid w:val="007F154F"/>
    <w:rsid w:val="007F40C1"/>
    <w:rsid w:val="00831048"/>
    <w:rsid w:val="00834276"/>
    <w:rsid w:val="0084678F"/>
    <w:rsid w:val="00861B7C"/>
    <w:rsid w:val="008630B9"/>
    <w:rsid w:val="0086490B"/>
    <w:rsid w:val="00882157"/>
    <w:rsid w:val="008A1A54"/>
    <w:rsid w:val="008D09B6"/>
    <w:rsid w:val="008D3DA6"/>
    <w:rsid w:val="008D4A10"/>
    <w:rsid w:val="008E0A26"/>
    <w:rsid w:val="008E180B"/>
    <w:rsid w:val="00904244"/>
    <w:rsid w:val="0090606A"/>
    <w:rsid w:val="009104A3"/>
    <w:rsid w:val="00914A7D"/>
    <w:rsid w:val="00914D37"/>
    <w:rsid w:val="0091761E"/>
    <w:rsid w:val="009413D9"/>
    <w:rsid w:val="009431B6"/>
    <w:rsid w:val="009546BF"/>
    <w:rsid w:val="0096519D"/>
    <w:rsid w:val="009662A3"/>
    <w:rsid w:val="00967721"/>
    <w:rsid w:val="009771D8"/>
    <w:rsid w:val="00981ADA"/>
    <w:rsid w:val="0098607C"/>
    <w:rsid w:val="009873EB"/>
    <w:rsid w:val="00987806"/>
    <w:rsid w:val="00990FB1"/>
    <w:rsid w:val="0099735D"/>
    <w:rsid w:val="009B1414"/>
    <w:rsid w:val="009D3B99"/>
    <w:rsid w:val="009E44B4"/>
    <w:rsid w:val="009E679D"/>
    <w:rsid w:val="009F6199"/>
    <w:rsid w:val="009F6BFD"/>
    <w:rsid w:val="00A005F1"/>
    <w:rsid w:val="00A108F0"/>
    <w:rsid w:val="00A277DE"/>
    <w:rsid w:val="00A3359D"/>
    <w:rsid w:val="00A60B2F"/>
    <w:rsid w:val="00A614E4"/>
    <w:rsid w:val="00A61AFA"/>
    <w:rsid w:val="00A71F67"/>
    <w:rsid w:val="00A738E8"/>
    <w:rsid w:val="00A86131"/>
    <w:rsid w:val="00A96624"/>
    <w:rsid w:val="00AA5FF1"/>
    <w:rsid w:val="00AB334B"/>
    <w:rsid w:val="00AB4023"/>
    <w:rsid w:val="00AC4180"/>
    <w:rsid w:val="00AD26B1"/>
    <w:rsid w:val="00AD75E0"/>
    <w:rsid w:val="00AD7AD3"/>
    <w:rsid w:val="00AE4A1F"/>
    <w:rsid w:val="00AF20F9"/>
    <w:rsid w:val="00AF3395"/>
    <w:rsid w:val="00B16EC1"/>
    <w:rsid w:val="00B17D0B"/>
    <w:rsid w:val="00B20424"/>
    <w:rsid w:val="00B31DC8"/>
    <w:rsid w:val="00B406C2"/>
    <w:rsid w:val="00B519BB"/>
    <w:rsid w:val="00B668FF"/>
    <w:rsid w:val="00B7487C"/>
    <w:rsid w:val="00B8174B"/>
    <w:rsid w:val="00B962B0"/>
    <w:rsid w:val="00BA1133"/>
    <w:rsid w:val="00BA48F8"/>
    <w:rsid w:val="00BA584D"/>
    <w:rsid w:val="00BB709B"/>
    <w:rsid w:val="00BB7E78"/>
    <w:rsid w:val="00BB7F53"/>
    <w:rsid w:val="00BD1D46"/>
    <w:rsid w:val="00BD5945"/>
    <w:rsid w:val="00BE7AC4"/>
    <w:rsid w:val="00BF6ADE"/>
    <w:rsid w:val="00C019A7"/>
    <w:rsid w:val="00C0653F"/>
    <w:rsid w:val="00C07FBD"/>
    <w:rsid w:val="00C10AA6"/>
    <w:rsid w:val="00C27748"/>
    <w:rsid w:val="00C3503C"/>
    <w:rsid w:val="00C36587"/>
    <w:rsid w:val="00C54A0A"/>
    <w:rsid w:val="00C60920"/>
    <w:rsid w:val="00C74454"/>
    <w:rsid w:val="00C7543B"/>
    <w:rsid w:val="00C846C2"/>
    <w:rsid w:val="00C85DEC"/>
    <w:rsid w:val="00CA1285"/>
    <w:rsid w:val="00CA5894"/>
    <w:rsid w:val="00CA6065"/>
    <w:rsid w:val="00CA60F4"/>
    <w:rsid w:val="00CB4559"/>
    <w:rsid w:val="00CD1E17"/>
    <w:rsid w:val="00CD4FEE"/>
    <w:rsid w:val="00CE2582"/>
    <w:rsid w:val="00CE55A6"/>
    <w:rsid w:val="00CE6471"/>
    <w:rsid w:val="00CE7BBA"/>
    <w:rsid w:val="00CF7D8B"/>
    <w:rsid w:val="00D00420"/>
    <w:rsid w:val="00D0499B"/>
    <w:rsid w:val="00D12A46"/>
    <w:rsid w:val="00D31B95"/>
    <w:rsid w:val="00D406CF"/>
    <w:rsid w:val="00D41F8C"/>
    <w:rsid w:val="00D5114D"/>
    <w:rsid w:val="00D52B63"/>
    <w:rsid w:val="00D76B20"/>
    <w:rsid w:val="00D83412"/>
    <w:rsid w:val="00D85B22"/>
    <w:rsid w:val="00D863B2"/>
    <w:rsid w:val="00D90DAC"/>
    <w:rsid w:val="00D9162F"/>
    <w:rsid w:val="00D97C61"/>
    <w:rsid w:val="00DB03A2"/>
    <w:rsid w:val="00DB405C"/>
    <w:rsid w:val="00DB6097"/>
    <w:rsid w:val="00DC00DF"/>
    <w:rsid w:val="00DD6400"/>
    <w:rsid w:val="00DE3C9B"/>
    <w:rsid w:val="00E01829"/>
    <w:rsid w:val="00E12DDB"/>
    <w:rsid w:val="00E15825"/>
    <w:rsid w:val="00E166FF"/>
    <w:rsid w:val="00E2267D"/>
    <w:rsid w:val="00E23018"/>
    <w:rsid w:val="00E26ACA"/>
    <w:rsid w:val="00E70685"/>
    <w:rsid w:val="00E77A38"/>
    <w:rsid w:val="00E80AEB"/>
    <w:rsid w:val="00E84E9B"/>
    <w:rsid w:val="00E9181A"/>
    <w:rsid w:val="00EA3872"/>
    <w:rsid w:val="00EC5B78"/>
    <w:rsid w:val="00ED185B"/>
    <w:rsid w:val="00ED75EA"/>
    <w:rsid w:val="00EE64B4"/>
    <w:rsid w:val="00EE77AE"/>
    <w:rsid w:val="00EF0915"/>
    <w:rsid w:val="00EF640A"/>
    <w:rsid w:val="00F02236"/>
    <w:rsid w:val="00F04524"/>
    <w:rsid w:val="00F14677"/>
    <w:rsid w:val="00F24FA2"/>
    <w:rsid w:val="00F36726"/>
    <w:rsid w:val="00F40AAD"/>
    <w:rsid w:val="00F458EC"/>
    <w:rsid w:val="00F66D44"/>
    <w:rsid w:val="00F7641E"/>
    <w:rsid w:val="00F8396F"/>
    <w:rsid w:val="00F85FA5"/>
    <w:rsid w:val="00F92C97"/>
    <w:rsid w:val="00F957E0"/>
    <w:rsid w:val="00F95A79"/>
    <w:rsid w:val="00FB2745"/>
    <w:rsid w:val="00FB28C1"/>
    <w:rsid w:val="00FB6AB2"/>
    <w:rsid w:val="00FB7714"/>
    <w:rsid w:val="00FC1C14"/>
    <w:rsid w:val="00FE01CE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CF819"/>
  <w15:chartTrackingRefBased/>
  <w15:docId w15:val="{B394F29D-AF3D-4224-83D7-452EDC53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EF640A"/>
    <w:pPr>
      <w:spacing w:before="240" w:after="120"/>
      <w:ind w:left="765"/>
    </w:pPr>
    <w:rPr>
      <w:iCs/>
      <w:lang w:eastAsia="ko-KR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character" w:customStyle="1" w:styleId="11">
    <w:name w:val="확인되지 않은 멘션1"/>
    <w:basedOn w:val="a0"/>
    <w:uiPriority w:val="99"/>
    <w:semiHidden/>
    <w:unhideWhenUsed/>
    <w:rsid w:val="00081B43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F24FA2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4F7C9B"/>
    <w:rPr>
      <w:sz w:val="18"/>
      <w:szCs w:val="18"/>
    </w:rPr>
  </w:style>
  <w:style w:type="paragraph" w:styleId="af3">
    <w:name w:val="annotation text"/>
    <w:basedOn w:val="a"/>
    <w:link w:val="Char"/>
    <w:uiPriority w:val="99"/>
    <w:unhideWhenUsed/>
    <w:rsid w:val="004F7C9B"/>
  </w:style>
  <w:style w:type="character" w:customStyle="1" w:styleId="Char">
    <w:name w:val="메모 텍스트 Char"/>
    <w:basedOn w:val="a0"/>
    <w:link w:val="af3"/>
    <w:uiPriority w:val="99"/>
    <w:rsid w:val="004F7C9B"/>
    <w:rPr>
      <w:lang w:eastAsia="en-US"/>
    </w:rPr>
  </w:style>
  <w:style w:type="paragraph" w:styleId="af4">
    <w:name w:val="annotation subject"/>
    <w:basedOn w:val="af3"/>
    <w:next w:val="af3"/>
    <w:link w:val="Char0"/>
    <w:uiPriority w:val="99"/>
    <w:semiHidden/>
    <w:unhideWhenUsed/>
    <w:rsid w:val="004F7C9B"/>
    <w:rPr>
      <w:b/>
      <w:bCs/>
    </w:rPr>
  </w:style>
  <w:style w:type="character" w:customStyle="1" w:styleId="Char0">
    <w:name w:val="메모 주제 Char"/>
    <w:basedOn w:val="Char"/>
    <w:link w:val="af4"/>
    <w:uiPriority w:val="99"/>
    <w:semiHidden/>
    <w:rsid w:val="004F7C9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://www.kmle.co.kr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E\Desktop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76480-6F25-43E2-9B3C-0CDB5D74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853</TotalTime>
  <Pages>21</Pages>
  <Words>1802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조성은</dc:creator>
  <cp:keywords/>
  <dc:description/>
  <cp:lastModifiedBy>조성은</cp:lastModifiedBy>
  <cp:revision>118</cp:revision>
  <cp:lastPrinted>2023-06-04T14:47:00Z</cp:lastPrinted>
  <dcterms:created xsi:type="dcterms:W3CDTF">2023-06-03T05:19:00Z</dcterms:created>
  <dcterms:modified xsi:type="dcterms:W3CDTF">2023-06-04T14:51:00Z</dcterms:modified>
</cp:coreProperties>
</file>